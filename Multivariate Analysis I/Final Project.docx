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F071DB">
      <w:pPr>
        <w:pStyle w:val="Title"/>
      </w:pPr>
      <w:sdt>
        <w:sdtPr>
          <w:alias w:val="Title:"/>
          <w:tag w:val="Title:"/>
          <w:id w:val="726351117"/>
          <w:placeholder>
            <w:docPart w:val="B117481FFF695A42B8B4CC598ECBC3B9"/>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E61225B9777B6645BFCC67B08F1BEB53"/>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F071DB" w:rsidP="00B823AA">
      <w:pPr>
        <w:pStyle w:val="Title2"/>
      </w:pPr>
      <w:sdt>
        <w:sdtPr>
          <w:alias w:val="Institutional Affiliation(s):"/>
          <w:tag w:val="Institutional Affiliation(s):"/>
          <w:id w:val="-1771543088"/>
          <w:placeholder>
            <w:docPart w:val="F77FC641D4913042AC0E2F43359B0B95"/>
          </w:placeholder>
          <w:temporary/>
          <w:showingPlcHdr/>
          <w15:appearance w15:val="hidden"/>
          <w:text/>
        </w:sdtPr>
        <w:sdtEndPr/>
        <w:sdtContent>
          <w:r w:rsidR="005D3A03">
            <w:t>[Institutional Affiliation(s)]</w:t>
          </w:r>
        </w:sdtContent>
      </w:sdt>
    </w:p>
    <w:sdt>
      <w:sdtPr>
        <w:alias w:val="Author Note:"/>
        <w:tag w:val="Author Note:"/>
        <w:id w:val="266668659"/>
        <w:placeholder>
          <w:docPart w:val="6C6EC043E75B7B40B6B5FCAC2D731D70"/>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047C1D7148B24742875C890313AC1F24"/>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B2BF1BA44329524EA214BCD5742BD48D"/>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50026373CAC5B34CA9289E1257BDC8F4"/>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9926B6E60A4D8C46A58B5CDDA1255586"/>
          </w:placeholder>
          <w:temporary/>
          <w:showingPlcHdr/>
          <w15:appearance w15:val="hidden"/>
          <w:text/>
        </w:sdtPr>
        <w:sdtEndPr/>
        <w:sdtContent>
          <w:r>
            <w:t>[Click here to add keywords.]</w:t>
          </w:r>
        </w:sdtContent>
      </w:sdt>
    </w:p>
    <w:p w:rsidR="00E81978" w:rsidRDefault="00F071DB">
      <w:pPr>
        <w:pStyle w:val="SectionTitle"/>
      </w:pPr>
      <w:sdt>
        <w:sdtPr>
          <w:alias w:val="Section title:"/>
          <w:tag w:val="Section title:"/>
          <w:id w:val="984196707"/>
          <w:placeholder>
            <w:docPart w:val="E6D5B70D71A1D94EB567D267D1AB33D8"/>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7FFC2A95AC5BF245B76CDE54C175AF41"/>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B106A54B598734498AB87A7589F5E0C0"/>
        </w:placeholder>
        <w:temporary/>
        <w:showingPlcHdr/>
        <w15:appearance w15:val="hidden"/>
        <w:text/>
      </w:sdtPr>
      <w:sdtEndPr/>
      <w:sdtContent>
        <w:p w:rsidR="00E81978" w:rsidRDefault="005D3A03">
          <w:pPr>
            <w:pStyle w:val="Heading1"/>
          </w:pPr>
          <w:r>
            <w:t>[Heading 1]</w:t>
          </w:r>
        </w:p>
      </w:sdtContent>
    </w:sdt>
    <w:p w:rsidR="00E81978" w:rsidRDefault="00F071DB">
      <w:sdt>
        <w:sdtPr>
          <w:alias w:val="Paragraph text:"/>
          <w:tag w:val="Paragraph text:"/>
          <w:id w:val="1404798514"/>
          <w:placeholder>
            <w:docPart w:val="ECAC150534F6F54D8AB53DE20EADA9DB"/>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F071DB" w:rsidP="00C31D30">
      <w:pPr>
        <w:pStyle w:val="Heading2"/>
      </w:pPr>
      <w:sdt>
        <w:sdtPr>
          <w:alias w:val="Heading 2:"/>
          <w:tag w:val="Heading 2:"/>
          <w:id w:val="1203442487"/>
          <w:placeholder>
            <w:docPart w:val="0C430C6D0EFFCC448B7148B4F4BA600C"/>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4B6BF964710B414C89CA20984727F640"/>
        </w:placeholder>
        <w:temporary/>
        <w:showingPlcHdr/>
        <w15:appearance w15:val="hidden"/>
      </w:sdtPr>
      <w:sdtEndPr/>
      <w:sdtContent>
        <w:p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F071DB" w:rsidP="00C31D30">
      <w:pPr>
        <w:pStyle w:val="Heading3"/>
      </w:pPr>
      <w:sdt>
        <w:sdtPr>
          <w:alias w:val="Heading 3:"/>
          <w:tag w:val="Heading 3:"/>
          <w:id w:val="1751771428"/>
          <w:placeholder>
            <w:docPart w:val="02C0436D03449045BD50FBF9F7DC3D66"/>
          </w:placeholder>
          <w:temporary/>
          <w:showingPlcHdr/>
          <w15:appearance w15:val="hidden"/>
          <w:text/>
        </w:sdtPr>
        <w:sdtEndPr/>
        <w:sdtContent>
          <w:r w:rsidR="005D3A03" w:rsidRPr="00C31D30">
            <w:t>[Heading 3]</w:t>
          </w:r>
        </w:sdtContent>
      </w:sdt>
      <w:r w:rsidR="00355DCA" w:rsidRPr="00C31D30">
        <w:t>.</w:t>
      </w:r>
    </w:p>
    <w:p w:rsidR="00E81978" w:rsidRDefault="00F071DB">
      <w:pPr>
        <w:rPr>
          <w:b/>
          <w:bCs/>
        </w:rPr>
      </w:pPr>
      <w:sdt>
        <w:sdtPr>
          <w:alias w:val="Paragraph text:"/>
          <w:tag w:val="Paragraph text:"/>
          <w:id w:val="2054876750"/>
          <w:placeholder>
            <w:docPart w:val="7869550E1B6FBE4180C26FD340490E9A"/>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F071DB" w:rsidP="00C31D30">
      <w:pPr>
        <w:pStyle w:val="Heading4"/>
      </w:pPr>
      <w:sdt>
        <w:sdtPr>
          <w:alias w:val="Heading 4:"/>
          <w:tag w:val="Heading 4:"/>
          <w:id w:val="-685361587"/>
          <w:placeholder>
            <w:docPart w:val="C0CB7B84420EE646A1412CB5E6F5819E"/>
          </w:placeholder>
          <w:temporary/>
          <w:showingPlcHdr/>
          <w15:appearance w15:val="hidden"/>
          <w:text/>
        </w:sdtPr>
        <w:sdtEndPr/>
        <w:sdtContent>
          <w:r w:rsidR="005D3A03" w:rsidRPr="00C31D30">
            <w:t>[Heading 4]</w:t>
          </w:r>
        </w:sdtContent>
      </w:sdt>
      <w:r w:rsidR="00355DCA" w:rsidRPr="00C31D30">
        <w:t>.</w:t>
      </w:r>
    </w:p>
    <w:p w:rsidR="00E81978" w:rsidRDefault="00F071DB">
      <w:pPr>
        <w:rPr>
          <w:b/>
          <w:bCs/>
        </w:rPr>
      </w:pPr>
      <w:sdt>
        <w:sdtPr>
          <w:alias w:val="Paragraph text:"/>
          <w:tag w:val="Paragraph text:"/>
          <w:id w:val="-1987159626"/>
          <w:placeholder>
            <w:docPart w:val="C178C915D97FAF4081FA541F035EC83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2B33AE3399B4344FA9D4C08D10E42784"/>
          </w:placeholder>
          <w:temporary/>
          <w:showingPlcHdr/>
          <w15:appearance w15:val="hidden"/>
          <w:text/>
        </w:sdtPr>
        <w:sdtEndPr/>
        <w:sdtContent>
          <w:r w:rsidR="00BA45DB">
            <w:t>Last Name, Year</w:t>
          </w:r>
        </w:sdtContent>
      </w:sdt>
      <w:r w:rsidR="00BA45DB">
        <w:t>)</w:t>
      </w:r>
    </w:p>
    <w:p w:rsidR="00355DCA" w:rsidRPr="00C31D30" w:rsidRDefault="00F071DB" w:rsidP="00C31D30">
      <w:pPr>
        <w:pStyle w:val="Heading5"/>
      </w:pPr>
      <w:sdt>
        <w:sdtPr>
          <w:alias w:val="Heading 5:"/>
          <w:tag w:val="Heading 5:"/>
          <w:id w:val="-53853956"/>
          <w:placeholder>
            <w:docPart w:val="0FF30DE513A580438844B48B5BF20235"/>
          </w:placeholder>
          <w:temporary/>
          <w:showingPlcHdr/>
          <w15:appearance w15:val="hidden"/>
          <w:text/>
        </w:sdtPr>
        <w:sdtEndPr/>
        <w:sdtContent>
          <w:r w:rsidR="005D3A03" w:rsidRPr="00C31D30">
            <w:t>[Heading 5]</w:t>
          </w:r>
        </w:sdtContent>
      </w:sdt>
      <w:r w:rsidR="00355DCA" w:rsidRPr="00C31D30">
        <w:t>.</w:t>
      </w:r>
    </w:p>
    <w:p w:rsidR="00E81978" w:rsidRDefault="00F071DB">
      <w:sdt>
        <w:sdtPr>
          <w:alias w:val="Paragraph text:"/>
          <w:tag w:val="Paragraph text:"/>
          <w:id w:val="1216239889"/>
          <w:placeholder>
            <w:docPart w:val="2B37C8326053554A866E6761B379EC28"/>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874A4DFD87CB5040A7422C90A79B4E03"/>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C44D11E4FAD77F459CCBBDCBE92D9085"/>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0CE593ECB342E647BA7432150261E95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AFC41AAE18AF944F9DB7E0F5AC447122"/>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B57C178B56338C4FB9DDBE9F215E45CA"/>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820D689329F23F4EB092EA3299FC62B5"/>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AB5CADD29F601D40AE98F87FAC7E0EA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261C6CC4A286B04994DE9DE501B7530C"/>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39B5FE15ED06F44BCF7999C03B878F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EA179B2F9071904CA69A2DC8A4EDD5E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FDEEDC2F91F114FBA1A7804E37038EB"/>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C48487047CC32F4881970FF19EBE4BE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8FE3CC5EE38EB94AB32E2B7F7568558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1CDF384F828BB54B865A275A2F4A72E0"/>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35DADF6DFF63E74D9CB772F8DB1EA66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4AEA1372912834448B1296051D89CD3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8B10CC1538053B48AAE909281C8A111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E8823DC7D577BF4CB63B99CE3CF7B0A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046DF8BEA3F6A648BD95A0ED2A7800A3"/>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092ED0B6B434114D876E8C275276987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C01E4461F4305044A050431F743B848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23D942D04592894D96AB1693C4CEF9A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E4F89C839183834C8D4F61EC09DDDBD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708337F412F5EB4F8A34D5B0542C4B39"/>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69AEC866E57E4D468A28DE70FBD26F3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F04E5390FB756C4A8F85BE641C42944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F2D3E4C9A4DC294EBA263AA0BAD2935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CEC7BEAFCBAD844C9D9F1E3555F1B3A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A8BA0728CBFE114B90E8DEE2693579F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310912B0CB8A344784377EDCE9C3D99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511A03465724E4AA3981DC28872C97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9E29D9EE328014BA569A1473379382F"/>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10A56C8A144F834EBC6435639FB1893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646A35643D76874297D40EF9BA90422F"/>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C84418D09B925E40951E25CECFC45489"/>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7C63EB4E4A4DF42A8D7052F329A149D"/>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9E5BBBD0105C4947B9F8D9BAE008320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B2EEE82922515B4B853C87E1A829838D"/>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C2B02AB081DEA54BA82E746C2DB93F2D"/>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A31494E7E55B4A48ACA9C7048B17D49C"/>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3DD71E13008BBE4484A738595319F8A7"/>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A63546E6FB76D147B644F75F69D203C6"/>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1DB" w:rsidRDefault="00F071DB">
      <w:pPr>
        <w:spacing w:line="240" w:lineRule="auto"/>
      </w:pPr>
      <w:r>
        <w:separator/>
      </w:r>
    </w:p>
    <w:p w:rsidR="00F071DB" w:rsidRDefault="00F071DB"/>
  </w:endnote>
  <w:endnote w:type="continuationSeparator" w:id="0">
    <w:p w:rsidR="00F071DB" w:rsidRDefault="00F071DB">
      <w:pPr>
        <w:spacing w:line="240" w:lineRule="auto"/>
      </w:pPr>
      <w:r>
        <w:continuationSeparator/>
      </w:r>
    </w:p>
    <w:p w:rsidR="00F071DB" w:rsidRDefault="00F07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1DB" w:rsidRDefault="00F071DB">
      <w:pPr>
        <w:spacing w:line="240" w:lineRule="auto"/>
      </w:pPr>
      <w:r>
        <w:separator/>
      </w:r>
    </w:p>
    <w:p w:rsidR="00F071DB" w:rsidRDefault="00F071DB"/>
  </w:footnote>
  <w:footnote w:type="continuationSeparator" w:id="0">
    <w:p w:rsidR="00F071DB" w:rsidRDefault="00F071DB">
      <w:pPr>
        <w:spacing w:line="240" w:lineRule="auto"/>
      </w:pPr>
      <w:r>
        <w:continuationSeparator/>
      </w:r>
    </w:p>
    <w:p w:rsidR="00F071DB" w:rsidRDefault="00F071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F071DB">
    <w:pPr>
      <w:pStyle w:val="Header"/>
    </w:pPr>
    <w:sdt>
      <w:sdtPr>
        <w:rPr>
          <w:rStyle w:val="Strong"/>
        </w:rPr>
        <w:alias w:val="Running head"/>
        <w:tag w:val=""/>
        <w:id w:val="12739865"/>
        <w:placeholder>
          <w:docPart w:val="3DD71E13008BBE4484A738595319F8A7"/>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A63546E6FB76D147B644F75F69D203C6"/>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DD"/>
    <w:rsid w:val="000D3F41"/>
    <w:rsid w:val="00355DCA"/>
    <w:rsid w:val="00551A02"/>
    <w:rsid w:val="005534FA"/>
    <w:rsid w:val="005D3A03"/>
    <w:rsid w:val="008002C0"/>
    <w:rsid w:val="008C10DD"/>
    <w:rsid w:val="008C5323"/>
    <w:rsid w:val="009A6A3B"/>
    <w:rsid w:val="00B823AA"/>
    <w:rsid w:val="00BA45DB"/>
    <w:rsid w:val="00BF4184"/>
    <w:rsid w:val="00C0601E"/>
    <w:rsid w:val="00C31D30"/>
    <w:rsid w:val="00CD6E39"/>
    <w:rsid w:val="00CF6E91"/>
    <w:rsid w:val="00D85B68"/>
    <w:rsid w:val="00E6004D"/>
    <w:rsid w:val="00E81978"/>
    <w:rsid w:val="00F071DB"/>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CFB2E5-5E2D-694D-8989-7D62E0F7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17481FFF695A42B8B4CC598ECBC3B9"/>
        <w:category>
          <w:name w:val="General"/>
          <w:gallery w:val="placeholder"/>
        </w:category>
        <w:types>
          <w:type w:val="bbPlcHdr"/>
        </w:types>
        <w:behaviors>
          <w:behavior w:val="content"/>
        </w:behaviors>
        <w:guid w:val="{AD488D57-98DF-BD45-AA75-5E665CC75C05}"/>
      </w:docPartPr>
      <w:docPartBody>
        <w:p w:rsidR="00000000" w:rsidRDefault="00657F5B">
          <w:pPr>
            <w:pStyle w:val="B117481FFF695A42B8B4CC598ECBC3B9"/>
          </w:pPr>
          <w:r>
            <w:t>[Title Here, up to 12 Words, on One to Two Lines]</w:t>
          </w:r>
        </w:p>
      </w:docPartBody>
    </w:docPart>
    <w:docPart>
      <w:docPartPr>
        <w:name w:val="E61225B9777B6645BFCC67B08F1BEB53"/>
        <w:category>
          <w:name w:val="General"/>
          <w:gallery w:val="placeholder"/>
        </w:category>
        <w:types>
          <w:type w:val="bbPlcHdr"/>
        </w:types>
        <w:behaviors>
          <w:behavior w:val="content"/>
        </w:behaviors>
        <w:guid w:val="{F852AAA4-FE5D-D747-92B6-50D4081258A3}"/>
      </w:docPartPr>
      <w:docPartBody>
        <w:p w:rsidR="00000000" w:rsidRDefault="00657F5B">
          <w:pPr>
            <w:pStyle w:val="E61225B9777B6645BFCC67B08F1BEB53"/>
          </w:pPr>
          <w:r>
            <w:t>[Author Name(s), First M. Last, Omit Titles and Degrees]</w:t>
          </w:r>
        </w:p>
      </w:docPartBody>
    </w:docPart>
    <w:docPart>
      <w:docPartPr>
        <w:name w:val="F77FC641D4913042AC0E2F43359B0B95"/>
        <w:category>
          <w:name w:val="General"/>
          <w:gallery w:val="placeholder"/>
        </w:category>
        <w:types>
          <w:type w:val="bbPlcHdr"/>
        </w:types>
        <w:behaviors>
          <w:behavior w:val="content"/>
        </w:behaviors>
        <w:guid w:val="{A9C8E941-2DFB-F143-BF6B-3EC0753133A1}"/>
      </w:docPartPr>
      <w:docPartBody>
        <w:p w:rsidR="00000000" w:rsidRDefault="00657F5B">
          <w:pPr>
            <w:pStyle w:val="F77FC641D4913042AC0E2F43359B0B95"/>
          </w:pPr>
          <w:r>
            <w:t>[Institutional Affiliation(s)]</w:t>
          </w:r>
        </w:p>
      </w:docPartBody>
    </w:docPart>
    <w:docPart>
      <w:docPartPr>
        <w:name w:val="6C6EC043E75B7B40B6B5FCAC2D731D70"/>
        <w:category>
          <w:name w:val="General"/>
          <w:gallery w:val="placeholder"/>
        </w:category>
        <w:types>
          <w:type w:val="bbPlcHdr"/>
        </w:types>
        <w:behaviors>
          <w:behavior w:val="content"/>
        </w:behaviors>
        <w:guid w:val="{6CD8D2E1-A5BD-B042-A79F-08AEAA25FEFA}"/>
      </w:docPartPr>
      <w:docPartBody>
        <w:p w:rsidR="00000000" w:rsidRDefault="00657F5B">
          <w:pPr>
            <w:pStyle w:val="6C6EC043E75B7B40B6B5FCAC2D731D70"/>
          </w:pPr>
          <w:r>
            <w:t>Author Note</w:t>
          </w:r>
        </w:p>
      </w:docPartBody>
    </w:docPart>
    <w:docPart>
      <w:docPartPr>
        <w:name w:val="047C1D7148B24742875C890313AC1F24"/>
        <w:category>
          <w:name w:val="General"/>
          <w:gallery w:val="placeholder"/>
        </w:category>
        <w:types>
          <w:type w:val="bbPlcHdr"/>
        </w:types>
        <w:behaviors>
          <w:behavior w:val="content"/>
        </w:behaviors>
        <w:guid w:val="{EC40D2F2-BEEB-054A-8603-1E194FC70799}"/>
      </w:docPartPr>
      <w:docPartBody>
        <w:p w:rsidR="00000000" w:rsidRDefault="00657F5B">
          <w:pPr>
            <w:pStyle w:val="047C1D7148B24742875C890313AC1F24"/>
          </w:pPr>
          <w:r>
            <w:t>[Include any grant/funding information and a complete correspondence address.]</w:t>
          </w:r>
        </w:p>
      </w:docPartBody>
    </w:docPart>
    <w:docPart>
      <w:docPartPr>
        <w:name w:val="B2BF1BA44329524EA214BCD5742BD48D"/>
        <w:category>
          <w:name w:val="General"/>
          <w:gallery w:val="placeholder"/>
        </w:category>
        <w:types>
          <w:type w:val="bbPlcHdr"/>
        </w:types>
        <w:behaviors>
          <w:behavior w:val="content"/>
        </w:behaviors>
        <w:guid w:val="{C7452A91-8230-814A-892D-7F3447037D95}"/>
      </w:docPartPr>
      <w:docPartBody>
        <w:p w:rsidR="00000000" w:rsidRDefault="00657F5B">
          <w:pPr>
            <w:pStyle w:val="B2BF1BA44329524EA214BCD5742BD48D"/>
          </w:pPr>
          <w:r>
            <w:t>Abstract</w:t>
          </w:r>
        </w:p>
      </w:docPartBody>
    </w:docPart>
    <w:docPart>
      <w:docPartPr>
        <w:name w:val="50026373CAC5B34CA9289E1257BDC8F4"/>
        <w:category>
          <w:name w:val="General"/>
          <w:gallery w:val="placeholder"/>
        </w:category>
        <w:types>
          <w:type w:val="bbPlcHdr"/>
        </w:types>
        <w:behaviors>
          <w:behavior w:val="content"/>
        </w:behaviors>
        <w:guid w:val="{B3EF86CF-6832-254B-B194-0715C11D2B27}"/>
      </w:docPartPr>
      <w:docPartBody>
        <w:p w:rsidR="00000000" w:rsidRDefault="00657F5B">
          <w:pPr>
            <w:pStyle w:val="50026373CAC5B34CA9289E1257BDC8F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w:t>
          </w:r>
          <w:r>
            <w:t xml:space="preserve"> automatically starts your section on a new page, so you don’t have to add page breaks.  Note that all of the styles for this template are available on the Home tab of the ribbon, in the Styles gallery.]</w:t>
          </w:r>
        </w:p>
      </w:docPartBody>
    </w:docPart>
    <w:docPart>
      <w:docPartPr>
        <w:name w:val="9926B6E60A4D8C46A58B5CDDA1255586"/>
        <w:category>
          <w:name w:val="General"/>
          <w:gallery w:val="placeholder"/>
        </w:category>
        <w:types>
          <w:type w:val="bbPlcHdr"/>
        </w:types>
        <w:behaviors>
          <w:behavior w:val="content"/>
        </w:behaviors>
        <w:guid w:val="{D61289D8-88AD-F944-BA42-91C105EB30FD}"/>
      </w:docPartPr>
      <w:docPartBody>
        <w:p w:rsidR="00000000" w:rsidRDefault="00657F5B">
          <w:pPr>
            <w:pStyle w:val="9926B6E60A4D8C46A58B5CDDA1255586"/>
          </w:pPr>
          <w:r>
            <w:t>[Click here to add keywords.]</w:t>
          </w:r>
        </w:p>
      </w:docPartBody>
    </w:docPart>
    <w:docPart>
      <w:docPartPr>
        <w:name w:val="E6D5B70D71A1D94EB567D267D1AB33D8"/>
        <w:category>
          <w:name w:val="General"/>
          <w:gallery w:val="placeholder"/>
        </w:category>
        <w:types>
          <w:type w:val="bbPlcHdr"/>
        </w:types>
        <w:behaviors>
          <w:behavior w:val="content"/>
        </w:behaviors>
        <w:guid w:val="{B85E59A3-CA0F-E34D-8A8E-8272B2A1573B}"/>
      </w:docPartPr>
      <w:docPartBody>
        <w:p w:rsidR="00000000" w:rsidRDefault="00657F5B">
          <w:pPr>
            <w:pStyle w:val="E6D5B70D71A1D94EB567D267D1AB33D8"/>
          </w:pPr>
          <w:r>
            <w:t>[Title Here, up to 12 Words, on One to Two Lines]</w:t>
          </w:r>
        </w:p>
      </w:docPartBody>
    </w:docPart>
    <w:docPart>
      <w:docPartPr>
        <w:name w:val="7FFC2A95AC5BF245B76CDE54C175AF41"/>
        <w:category>
          <w:name w:val="General"/>
          <w:gallery w:val="placeholder"/>
        </w:category>
        <w:types>
          <w:type w:val="bbPlcHdr"/>
        </w:types>
        <w:behaviors>
          <w:behavior w:val="content"/>
        </w:behaviors>
        <w:guid w:val="{53FA090C-72F6-1A49-B602-8805D570A8BC}"/>
      </w:docPartPr>
      <w:docPartBody>
        <w:p w:rsidR="00000000" w:rsidRDefault="00657F5B">
          <w:pPr>
            <w:pStyle w:val="7FFC2A95AC5BF245B76CDE54C175AF41"/>
          </w:pPr>
          <w:r>
            <w:t xml:space="preserve">[The body of your paper uses a half-inch first line indent and is double-spaced.  APA style provides for up to five heading levels, shown in the paragraphs that follow.  Note that the word </w:t>
          </w:r>
          <w:r>
            <w:rPr>
              <w:rStyle w:val="Emphasis"/>
            </w:rPr>
            <w:t>Introducti</w:t>
          </w:r>
          <w:r>
            <w:rPr>
              <w:rStyle w:val="Emphasis"/>
            </w:rPr>
            <w:t>on</w:t>
          </w:r>
          <w:r>
            <w:t xml:space="preserve"> should not be used as an initial heading, as it’s assumed that your paper begins with an introduction.]</w:t>
          </w:r>
        </w:p>
      </w:docPartBody>
    </w:docPart>
    <w:docPart>
      <w:docPartPr>
        <w:name w:val="B106A54B598734498AB87A7589F5E0C0"/>
        <w:category>
          <w:name w:val="General"/>
          <w:gallery w:val="placeholder"/>
        </w:category>
        <w:types>
          <w:type w:val="bbPlcHdr"/>
        </w:types>
        <w:behaviors>
          <w:behavior w:val="content"/>
        </w:behaviors>
        <w:guid w:val="{DCB0D802-A381-CB43-A93D-DC2939BA64D0}"/>
      </w:docPartPr>
      <w:docPartBody>
        <w:p w:rsidR="00000000" w:rsidRDefault="00657F5B">
          <w:pPr>
            <w:pStyle w:val="B106A54B598734498AB87A7589F5E0C0"/>
          </w:pPr>
          <w:r>
            <w:t>[Heading 1]</w:t>
          </w:r>
        </w:p>
      </w:docPartBody>
    </w:docPart>
    <w:docPart>
      <w:docPartPr>
        <w:name w:val="ECAC150534F6F54D8AB53DE20EADA9DB"/>
        <w:category>
          <w:name w:val="General"/>
          <w:gallery w:val="placeholder"/>
        </w:category>
        <w:types>
          <w:type w:val="bbPlcHdr"/>
        </w:types>
        <w:behaviors>
          <w:behavior w:val="content"/>
        </w:behaviors>
        <w:guid w:val="{50173128-F4FC-254B-B38E-934810005029}"/>
      </w:docPartPr>
      <w:docPartBody>
        <w:p w:rsidR="00000000" w:rsidRDefault="00657F5B">
          <w:pPr>
            <w:pStyle w:val="ECAC150534F6F54D8AB53DE20EADA9DB"/>
          </w:pPr>
          <w:r>
            <w:t>[The first two heading levels get their own paragraph, as shown here.  Headings 3, 4, an</w:t>
          </w:r>
          <w:r>
            <w:t>d 5 are run-in headings used at the beginning of the paragraph.]</w:t>
          </w:r>
        </w:p>
      </w:docPartBody>
    </w:docPart>
    <w:docPart>
      <w:docPartPr>
        <w:name w:val="0C430C6D0EFFCC448B7148B4F4BA600C"/>
        <w:category>
          <w:name w:val="General"/>
          <w:gallery w:val="placeholder"/>
        </w:category>
        <w:types>
          <w:type w:val="bbPlcHdr"/>
        </w:types>
        <w:behaviors>
          <w:behavior w:val="content"/>
        </w:behaviors>
        <w:guid w:val="{7487DFDC-526D-1D48-81F2-1536D140F9CE}"/>
      </w:docPartPr>
      <w:docPartBody>
        <w:p w:rsidR="00000000" w:rsidRDefault="00657F5B">
          <w:pPr>
            <w:pStyle w:val="0C430C6D0EFFCC448B7148B4F4BA600C"/>
          </w:pPr>
          <w:r w:rsidRPr="00C31D30">
            <w:t>[Heading 2</w:t>
          </w:r>
          <w:r w:rsidRPr="00C31D30">
            <w:t>]</w:t>
          </w:r>
        </w:p>
      </w:docPartBody>
    </w:docPart>
    <w:docPart>
      <w:docPartPr>
        <w:name w:val="4B6BF964710B414C89CA20984727F640"/>
        <w:category>
          <w:name w:val="General"/>
          <w:gallery w:val="placeholder"/>
        </w:category>
        <w:types>
          <w:type w:val="bbPlcHdr"/>
        </w:types>
        <w:behaviors>
          <w:behavior w:val="content"/>
        </w:behaviors>
        <w:guid w:val="{7296AED9-68CA-5844-9DDD-A10F0A24E30C}"/>
      </w:docPartPr>
      <w:docPartBody>
        <w:p w:rsidR="00000000" w:rsidRDefault="00657F5B">
          <w:pPr>
            <w:pStyle w:val="4B6BF964710B414C89CA20984727F640"/>
          </w:pPr>
          <w:r>
            <w:t>[To add a table of contents (TOC), apply the appropriate heading style to just the heading text at the start of a paragraph and it will show up in your TOC.  To do this, select the text for y</w:t>
          </w:r>
          <w:r>
            <w:t>our heading.  Then, on the Home tab, in the Styles gallery, click the style you need.]</w:t>
          </w:r>
        </w:p>
      </w:docPartBody>
    </w:docPart>
    <w:docPart>
      <w:docPartPr>
        <w:name w:val="02C0436D03449045BD50FBF9F7DC3D66"/>
        <w:category>
          <w:name w:val="General"/>
          <w:gallery w:val="placeholder"/>
        </w:category>
        <w:types>
          <w:type w:val="bbPlcHdr"/>
        </w:types>
        <w:behaviors>
          <w:behavior w:val="content"/>
        </w:behaviors>
        <w:guid w:val="{44557F5C-3363-2E4F-91A4-700CCD8EFFD5}"/>
      </w:docPartPr>
      <w:docPartBody>
        <w:p w:rsidR="00000000" w:rsidRDefault="00657F5B">
          <w:pPr>
            <w:pStyle w:val="02C0436D03449045BD50FBF9F7DC3D66"/>
          </w:pPr>
          <w:r w:rsidRPr="00C31D30">
            <w:t>[Heading 3]</w:t>
          </w:r>
        </w:p>
      </w:docPartBody>
    </w:docPart>
    <w:docPart>
      <w:docPartPr>
        <w:name w:val="7869550E1B6FBE4180C26FD340490E9A"/>
        <w:category>
          <w:name w:val="General"/>
          <w:gallery w:val="placeholder"/>
        </w:category>
        <w:types>
          <w:type w:val="bbPlcHdr"/>
        </w:types>
        <w:behaviors>
          <w:behavior w:val="content"/>
        </w:behaviors>
        <w:guid w:val="{529C79B7-9E5C-F44A-B296-1591DC4130A1}"/>
      </w:docPartPr>
      <w:docPartBody>
        <w:p w:rsidR="00000000" w:rsidRDefault="00657F5B">
          <w:pPr>
            <w:pStyle w:val="7869550E1B6FBE4180C26FD340490E9A"/>
          </w:pPr>
          <w:r>
            <w:t>[Include a period at the end of a run-in heading.  Note that you can include consecutive paragraphs with their own headings, where appropriate.]</w:t>
          </w:r>
        </w:p>
      </w:docPartBody>
    </w:docPart>
    <w:docPart>
      <w:docPartPr>
        <w:name w:val="C0CB7B84420EE646A1412CB5E6F5819E"/>
        <w:category>
          <w:name w:val="General"/>
          <w:gallery w:val="placeholder"/>
        </w:category>
        <w:types>
          <w:type w:val="bbPlcHdr"/>
        </w:types>
        <w:behaviors>
          <w:behavior w:val="content"/>
        </w:behaviors>
        <w:guid w:val="{2048FE86-1597-6D44-A37C-303BECFB0CFB}"/>
      </w:docPartPr>
      <w:docPartBody>
        <w:p w:rsidR="00000000" w:rsidRDefault="00657F5B">
          <w:pPr>
            <w:pStyle w:val="C0CB7B84420EE646A1412CB5E6F5819E"/>
          </w:pPr>
          <w:r w:rsidRPr="00C31D30">
            <w:t>[Heading 4]</w:t>
          </w:r>
        </w:p>
      </w:docPartBody>
    </w:docPart>
    <w:docPart>
      <w:docPartPr>
        <w:name w:val="C178C915D97FAF4081FA541F035EC83F"/>
        <w:category>
          <w:name w:val="General"/>
          <w:gallery w:val="placeholder"/>
        </w:category>
        <w:types>
          <w:type w:val="bbPlcHdr"/>
        </w:types>
        <w:behaviors>
          <w:behavior w:val="content"/>
        </w:behaviors>
        <w:guid w:val="{181273D6-ED2F-6A47-9C11-00BC20BB2B79}"/>
      </w:docPartPr>
      <w:docPartBody>
        <w:p w:rsidR="00000000" w:rsidRDefault="00657F5B">
          <w:pPr>
            <w:pStyle w:val="C178C915D97FAF4081FA541F035EC83F"/>
          </w:pPr>
          <w:r>
            <w:t>[When using headings, don’t skip levels.  If you need a heading 3, 4, or 5 with no te</w:t>
          </w:r>
          <w:r>
            <w:t>xt following it before the next heading, just add a period at the end of the heading and then start a new paragraph for the subheading and its text.]</w:t>
          </w:r>
        </w:p>
      </w:docPartBody>
    </w:docPart>
    <w:docPart>
      <w:docPartPr>
        <w:name w:val="2B33AE3399B4344FA9D4C08D10E42784"/>
        <w:category>
          <w:name w:val="General"/>
          <w:gallery w:val="placeholder"/>
        </w:category>
        <w:types>
          <w:type w:val="bbPlcHdr"/>
        </w:types>
        <w:behaviors>
          <w:behavior w:val="content"/>
        </w:behaviors>
        <w:guid w:val="{C40606DB-E418-DC42-9FDE-E23195B1C074}"/>
      </w:docPartPr>
      <w:docPartBody>
        <w:p w:rsidR="00000000" w:rsidRDefault="00657F5B">
          <w:pPr>
            <w:pStyle w:val="2B33AE3399B4344FA9D4C08D10E42784"/>
          </w:pPr>
          <w:r>
            <w:t>Last Name, Year</w:t>
          </w:r>
        </w:p>
      </w:docPartBody>
    </w:docPart>
    <w:docPart>
      <w:docPartPr>
        <w:name w:val="0FF30DE513A580438844B48B5BF20235"/>
        <w:category>
          <w:name w:val="General"/>
          <w:gallery w:val="placeholder"/>
        </w:category>
        <w:types>
          <w:type w:val="bbPlcHdr"/>
        </w:types>
        <w:behaviors>
          <w:behavior w:val="content"/>
        </w:behaviors>
        <w:guid w:val="{0DBF7DEA-5202-C64A-911F-17B1CFBB8FDA}"/>
      </w:docPartPr>
      <w:docPartBody>
        <w:p w:rsidR="00000000" w:rsidRDefault="00657F5B">
          <w:pPr>
            <w:pStyle w:val="0FF30DE513A580438844B48B5BF20235"/>
          </w:pPr>
          <w:r w:rsidRPr="00C31D30">
            <w:t>[Heading 5]</w:t>
          </w:r>
        </w:p>
      </w:docPartBody>
    </w:docPart>
    <w:docPart>
      <w:docPartPr>
        <w:name w:val="2B37C8326053554A866E6761B379EC28"/>
        <w:category>
          <w:name w:val="General"/>
          <w:gallery w:val="placeholder"/>
        </w:category>
        <w:types>
          <w:type w:val="bbPlcHdr"/>
        </w:types>
        <w:behaviors>
          <w:behavior w:val="content"/>
        </w:behaviors>
        <w:guid w:val="{39E4CB6B-880F-B843-8ABD-D8D15D9F1150}"/>
      </w:docPartPr>
      <w:docPartBody>
        <w:p w:rsidR="00000000" w:rsidRDefault="00657F5B">
          <w:pPr>
            <w:pStyle w:val="2B37C8326053554A866E6761B379EC28"/>
          </w:pPr>
          <w:r>
            <w:t>[Like all sections of your paper, references start on their own page.  The references page tha</w:t>
          </w:r>
          <w:r>
            <w:t>t follows is created using the Citations &amp; Bibliography feature, available on the References tab.  This feature includes a style option that formats your references for APA 6th Edition.  You can also use this feature to add in-text citations that are linke</w:t>
          </w:r>
          <w:r>
            <w:t>d to your source, such as those shown at the end of this paragraph and the preceding paragraph.  To customize a citation, right-click it and then click Edit Citation.]</w:t>
          </w:r>
        </w:p>
      </w:docPartBody>
    </w:docPart>
    <w:docPart>
      <w:docPartPr>
        <w:name w:val="874A4DFD87CB5040A7422C90A79B4E03"/>
        <w:category>
          <w:name w:val="General"/>
          <w:gallery w:val="placeholder"/>
        </w:category>
        <w:types>
          <w:type w:val="bbPlcHdr"/>
        </w:types>
        <w:behaviors>
          <w:behavior w:val="content"/>
        </w:behaviors>
        <w:guid w:val="{3732798C-B082-CC47-8640-D48F50D02C9C}"/>
      </w:docPartPr>
      <w:docPartBody>
        <w:p w:rsidR="00000000" w:rsidRDefault="00657F5B">
          <w:pPr>
            <w:pStyle w:val="874A4DFD87CB5040A7422C90A79B4E03"/>
          </w:pPr>
          <w:r>
            <w:t>Last Name, Year</w:t>
          </w:r>
        </w:p>
      </w:docPartBody>
    </w:docPart>
    <w:docPart>
      <w:docPartPr>
        <w:name w:val="C44D11E4FAD77F459CCBBDCBE92D9085"/>
        <w:category>
          <w:name w:val="General"/>
          <w:gallery w:val="placeholder"/>
        </w:category>
        <w:types>
          <w:type w:val="bbPlcHdr"/>
        </w:types>
        <w:behaviors>
          <w:behavior w:val="content"/>
        </w:behaviors>
        <w:guid w:val="{12FADBE2-23ED-864C-95E5-62A3211EAAC7}"/>
      </w:docPartPr>
      <w:docPartBody>
        <w:p w:rsidR="00000000" w:rsidRDefault="00657F5B">
          <w:pPr>
            <w:pStyle w:val="C44D11E4FAD77F459CCBBDCBE92D9085"/>
          </w:pPr>
          <w:r>
            <w:t>Footnotes</w:t>
          </w:r>
        </w:p>
      </w:docPartBody>
    </w:docPart>
    <w:docPart>
      <w:docPartPr>
        <w:name w:val="0CE593ECB342E647BA7432150261E950"/>
        <w:category>
          <w:name w:val="General"/>
          <w:gallery w:val="placeholder"/>
        </w:category>
        <w:types>
          <w:type w:val="bbPlcHdr"/>
        </w:types>
        <w:behaviors>
          <w:behavior w:val="content"/>
        </w:behaviors>
        <w:guid w:val="{E31AC5A3-61A4-7944-A5C9-17F7390DB278}"/>
      </w:docPartPr>
      <w:docPartBody>
        <w:p w:rsidR="00000000" w:rsidRDefault="00657F5B">
          <w:pPr>
            <w:pStyle w:val="0CE593ECB342E647BA7432150261E950"/>
          </w:pPr>
          <w:r>
            <w:t>[Add footnotes, if any, on their own page following references.  For APA formatting requirements, it’s easy to just type your own footnote references and notes.  To form</w:t>
          </w:r>
          <w:r>
            <w:t xml:space="preserve">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w:t>
          </w:r>
          <w:r>
            <w:rPr>
              <w:rStyle w:val="Emphasis"/>
            </w:rPr>
            <w:t>elete its in-text reference as well.  That’s at the end of the sample Heading 2 paragraph on the first page of body content in this template.)</w:t>
          </w:r>
          <w:r>
            <w:t>]</w:t>
          </w:r>
        </w:p>
      </w:docPartBody>
    </w:docPart>
    <w:docPart>
      <w:docPartPr>
        <w:name w:val="AFC41AAE18AF944F9DB7E0F5AC447122"/>
        <w:category>
          <w:name w:val="General"/>
          <w:gallery w:val="placeholder"/>
        </w:category>
        <w:types>
          <w:type w:val="bbPlcHdr"/>
        </w:types>
        <w:behaviors>
          <w:behavior w:val="content"/>
        </w:behaviors>
        <w:guid w:val="{DF70DFFB-4E71-B04C-A2CB-9E581B56F7BC}"/>
      </w:docPartPr>
      <w:docPartBody>
        <w:p w:rsidR="00000000" w:rsidRDefault="00657F5B">
          <w:pPr>
            <w:pStyle w:val="AFC41AAE18AF944F9DB7E0F5AC447122"/>
          </w:pPr>
          <w:r w:rsidRPr="00C0601E">
            <w:t>[Table Title]</w:t>
          </w:r>
        </w:p>
      </w:docPartBody>
    </w:docPart>
    <w:docPart>
      <w:docPartPr>
        <w:name w:val="B57C178B56338C4FB9DDBE9F215E45CA"/>
        <w:category>
          <w:name w:val="General"/>
          <w:gallery w:val="placeholder"/>
        </w:category>
        <w:types>
          <w:type w:val="bbPlcHdr"/>
        </w:types>
        <w:behaviors>
          <w:behavior w:val="content"/>
        </w:behaviors>
        <w:guid w:val="{48CCFDFD-2120-A74C-9FAA-73FD449F0AA5}"/>
      </w:docPartPr>
      <w:docPartBody>
        <w:p w:rsidR="00000000" w:rsidRDefault="00657F5B">
          <w:pPr>
            <w:pStyle w:val="B57C178B56338C4FB9DDBE9F215E45CA"/>
          </w:pPr>
          <w:r w:rsidRPr="00BF4184">
            <w:t>Column Head</w:t>
          </w:r>
        </w:p>
      </w:docPartBody>
    </w:docPart>
    <w:docPart>
      <w:docPartPr>
        <w:name w:val="820D689329F23F4EB092EA3299FC62B5"/>
        <w:category>
          <w:name w:val="General"/>
          <w:gallery w:val="placeholder"/>
        </w:category>
        <w:types>
          <w:type w:val="bbPlcHdr"/>
        </w:types>
        <w:behaviors>
          <w:behavior w:val="content"/>
        </w:behaviors>
        <w:guid w:val="{C156D545-9409-F749-97D5-0A1A9AAB6D85}"/>
      </w:docPartPr>
      <w:docPartBody>
        <w:p w:rsidR="00000000" w:rsidRDefault="00657F5B">
          <w:pPr>
            <w:pStyle w:val="820D689329F23F4EB092EA3299FC62B5"/>
          </w:pPr>
          <w:r w:rsidRPr="00BF4184">
            <w:t>Column Head</w:t>
          </w:r>
        </w:p>
      </w:docPartBody>
    </w:docPart>
    <w:docPart>
      <w:docPartPr>
        <w:name w:val="AB5CADD29F601D40AE98F87FAC7E0EA0"/>
        <w:category>
          <w:name w:val="General"/>
          <w:gallery w:val="placeholder"/>
        </w:category>
        <w:types>
          <w:type w:val="bbPlcHdr"/>
        </w:types>
        <w:behaviors>
          <w:behavior w:val="content"/>
        </w:behaviors>
        <w:guid w:val="{D6505F5B-1152-FC45-A8C0-B9C20220AF82}"/>
      </w:docPartPr>
      <w:docPartBody>
        <w:p w:rsidR="00000000" w:rsidRDefault="00657F5B">
          <w:pPr>
            <w:pStyle w:val="AB5CADD29F601D40AE98F87FAC7E0EA0"/>
          </w:pPr>
          <w:r w:rsidRPr="00BF4184">
            <w:t>Column Head</w:t>
          </w:r>
        </w:p>
      </w:docPartBody>
    </w:docPart>
    <w:docPart>
      <w:docPartPr>
        <w:name w:val="261C6CC4A286B04994DE9DE501B7530C"/>
        <w:category>
          <w:name w:val="General"/>
          <w:gallery w:val="placeholder"/>
        </w:category>
        <w:types>
          <w:type w:val="bbPlcHdr"/>
        </w:types>
        <w:behaviors>
          <w:behavior w:val="content"/>
        </w:behaviors>
        <w:guid w:val="{AE39D01B-86F2-F545-B333-20BF5DD4C865}"/>
      </w:docPartPr>
      <w:docPartBody>
        <w:p w:rsidR="00000000" w:rsidRDefault="00657F5B">
          <w:pPr>
            <w:pStyle w:val="261C6CC4A286B04994DE9DE501B7530C"/>
          </w:pPr>
          <w:r w:rsidRPr="00BF4184">
            <w:t>Column Head</w:t>
          </w:r>
        </w:p>
      </w:docPartBody>
    </w:docPart>
    <w:docPart>
      <w:docPartPr>
        <w:name w:val="639B5FE15ED06F44BCF7999C03B878F1"/>
        <w:category>
          <w:name w:val="General"/>
          <w:gallery w:val="placeholder"/>
        </w:category>
        <w:types>
          <w:type w:val="bbPlcHdr"/>
        </w:types>
        <w:behaviors>
          <w:behavior w:val="content"/>
        </w:behaviors>
        <w:guid w:val="{136B2341-F1BA-9F40-B2DF-6FBA5C079193}"/>
      </w:docPartPr>
      <w:docPartBody>
        <w:p w:rsidR="00000000" w:rsidRDefault="00657F5B">
          <w:pPr>
            <w:pStyle w:val="639B5FE15ED06F44BCF7999C03B878F1"/>
          </w:pPr>
          <w:r w:rsidRPr="00BF4184">
            <w:t>Column Head</w:t>
          </w:r>
        </w:p>
      </w:docPartBody>
    </w:docPart>
    <w:docPart>
      <w:docPartPr>
        <w:name w:val="EA179B2F9071904CA69A2DC8A4EDD5EA"/>
        <w:category>
          <w:name w:val="General"/>
          <w:gallery w:val="placeholder"/>
        </w:category>
        <w:types>
          <w:type w:val="bbPlcHdr"/>
        </w:types>
        <w:behaviors>
          <w:behavior w:val="content"/>
        </w:behaviors>
        <w:guid w:val="{AE6AD315-763F-C847-9632-F05B26870341}"/>
      </w:docPartPr>
      <w:docPartBody>
        <w:p w:rsidR="00000000" w:rsidRDefault="00657F5B">
          <w:pPr>
            <w:pStyle w:val="EA179B2F9071904CA69A2DC8A4EDD5EA"/>
          </w:pPr>
          <w:r w:rsidRPr="00BF4184">
            <w:t>Row Head</w:t>
          </w:r>
        </w:p>
      </w:docPartBody>
    </w:docPart>
    <w:docPart>
      <w:docPartPr>
        <w:name w:val="4FDEEDC2F91F114FBA1A7804E37038EB"/>
        <w:category>
          <w:name w:val="General"/>
          <w:gallery w:val="placeholder"/>
        </w:category>
        <w:types>
          <w:type w:val="bbPlcHdr"/>
        </w:types>
        <w:behaviors>
          <w:behavior w:val="content"/>
        </w:behaviors>
        <w:guid w:val="{FD5CE3DA-3109-7D4C-B67C-7DCF94494E68}"/>
      </w:docPartPr>
      <w:docPartBody>
        <w:p w:rsidR="00000000" w:rsidRDefault="00657F5B">
          <w:pPr>
            <w:pStyle w:val="4FDEEDC2F91F114FBA1A7804E37038EB"/>
          </w:pPr>
          <w:r w:rsidRPr="00BF4184">
            <w:t>123</w:t>
          </w:r>
        </w:p>
      </w:docPartBody>
    </w:docPart>
    <w:docPart>
      <w:docPartPr>
        <w:name w:val="C48487047CC32F4881970FF19EBE4BED"/>
        <w:category>
          <w:name w:val="General"/>
          <w:gallery w:val="placeholder"/>
        </w:category>
        <w:types>
          <w:type w:val="bbPlcHdr"/>
        </w:types>
        <w:behaviors>
          <w:behavior w:val="content"/>
        </w:behaviors>
        <w:guid w:val="{8F88FC3F-5D46-B84B-8906-A0F89E82D9EA}"/>
      </w:docPartPr>
      <w:docPartBody>
        <w:p w:rsidR="00000000" w:rsidRDefault="00657F5B">
          <w:pPr>
            <w:pStyle w:val="C48487047CC32F4881970FF19EBE4BED"/>
          </w:pPr>
          <w:r w:rsidRPr="00BF4184">
            <w:t>123</w:t>
          </w:r>
        </w:p>
      </w:docPartBody>
    </w:docPart>
    <w:docPart>
      <w:docPartPr>
        <w:name w:val="8FE3CC5EE38EB94AB32E2B7F75685580"/>
        <w:category>
          <w:name w:val="General"/>
          <w:gallery w:val="placeholder"/>
        </w:category>
        <w:types>
          <w:type w:val="bbPlcHdr"/>
        </w:types>
        <w:behaviors>
          <w:behavior w:val="content"/>
        </w:behaviors>
        <w:guid w:val="{5555D207-2707-D34F-B9F1-4373C85FB55E}"/>
      </w:docPartPr>
      <w:docPartBody>
        <w:p w:rsidR="00000000" w:rsidRDefault="00657F5B">
          <w:pPr>
            <w:pStyle w:val="8FE3CC5EE38EB94AB32E2B7F75685580"/>
          </w:pPr>
          <w:r w:rsidRPr="00BF4184">
            <w:t>123</w:t>
          </w:r>
        </w:p>
      </w:docPartBody>
    </w:docPart>
    <w:docPart>
      <w:docPartPr>
        <w:name w:val="1CDF384F828BB54B865A275A2F4A72E0"/>
        <w:category>
          <w:name w:val="General"/>
          <w:gallery w:val="placeholder"/>
        </w:category>
        <w:types>
          <w:type w:val="bbPlcHdr"/>
        </w:types>
        <w:behaviors>
          <w:behavior w:val="content"/>
        </w:behaviors>
        <w:guid w:val="{F30281AC-F700-5F47-B57B-46733CE24EBF}"/>
      </w:docPartPr>
      <w:docPartBody>
        <w:p w:rsidR="00000000" w:rsidRDefault="00657F5B">
          <w:pPr>
            <w:pStyle w:val="1CDF384F828BB54B865A275A2F4A72E0"/>
          </w:pPr>
          <w:r w:rsidRPr="00BF4184">
            <w:t>123</w:t>
          </w:r>
        </w:p>
      </w:docPartBody>
    </w:docPart>
    <w:docPart>
      <w:docPartPr>
        <w:name w:val="35DADF6DFF63E74D9CB772F8DB1EA66A"/>
        <w:category>
          <w:name w:val="General"/>
          <w:gallery w:val="placeholder"/>
        </w:category>
        <w:types>
          <w:type w:val="bbPlcHdr"/>
        </w:types>
        <w:behaviors>
          <w:behavior w:val="content"/>
        </w:behaviors>
        <w:guid w:val="{9D4020C3-C646-9E46-8831-6F6EB1FC7F2D}"/>
      </w:docPartPr>
      <w:docPartBody>
        <w:p w:rsidR="00000000" w:rsidRDefault="00657F5B">
          <w:pPr>
            <w:pStyle w:val="35DADF6DFF63E74D9CB772F8DB1EA66A"/>
          </w:pPr>
          <w:r w:rsidRPr="00BF4184">
            <w:t>Row Head</w:t>
          </w:r>
        </w:p>
      </w:docPartBody>
    </w:docPart>
    <w:docPart>
      <w:docPartPr>
        <w:name w:val="4AEA1372912834448B1296051D89CD3C"/>
        <w:category>
          <w:name w:val="General"/>
          <w:gallery w:val="placeholder"/>
        </w:category>
        <w:types>
          <w:type w:val="bbPlcHdr"/>
        </w:types>
        <w:behaviors>
          <w:behavior w:val="content"/>
        </w:behaviors>
        <w:guid w:val="{485D9744-81B7-8F46-B488-8C1B7D3B5967}"/>
      </w:docPartPr>
      <w:docPartBody>
        <w:p w:rsidR="00000000" w:rsidRDefault="00657F5B">
          <w:pPr>
            <w:pStyle w:val="4AEA1372912834448B1296051D89CD3C"/>
          </w:pPr>
          <w:r w:rsidRPr="00BF4184">
            <w:t>456</w:t>
          </w:r>
        </w:p>
      </w:docPartBody>
    </w:docPart>
    <w:docPart>
      <w:docPartPr>
        <w:name w:val="8B10CC1538053B48AAE909281C8A1118"/>
        <w:category>
          <w:name w:val="General"/>
          <w:gallery w:val="placeholder"/>
        </w:category>
        <w:types>
          <w:type w:val="bbPlcHdr"/>
        </w:types>
        <w:behaviors>
          <w:behavior w:val="content"/>
        </w:behaviors>
        <w:guid w:val="{2A7C7C3D-A83B-B14C-BA04-0CBC0D8C5D9A}"/>
      </w:docPartPr>
      <w:docPartBody>
        <w:p w:rsidR="00000000" w:rsidRDefault="00657F5B">
          <w:pPr>
            <w:pStyle w:val="8B10CC1538053B48AAE909281C8A1118"/>
          </w:pPr>
          <w:r w:rsidRPr="00BF4184">
            <w:t>456</w:t>
          </w:r>
        </w:p>
      </w:docPartBody>
    </w:docPart>
    <w:docPart>
      <w:docPartPr>
        <w:name w:val="E8823DC7D577BF4CB63B99CE3CF7B0A6"/>
        <w:category>
          <w:name w:val="General"/>
          <w:gallery w:val="placeholder"/>
        </w:category>
        <w:types>
          <w:type w:val="bbPlcHdr"/>
        </w:types>
        <w:behaviors>
          <w:behavior w:val="content"/>
        </w:behaviors>
        <w:guid w:val="{3B025B49-3E43-D34E-9389-E33ECE919EDB}"/>
      </w:docPartPr>
      <w:docPartBody>
        <w:p w:rsidR="00000000" w:rsidRDefault="00657F5B">
          <w:pPr>
            <w:pStyle w:val="E8823DC7D577BF4CB63B99CE3CF7B0A6"/>
          </w:pPr>
          <w:r w:rsidRPr="00BF4184">
            <w:t>456</w:t>
          </w:r>
        </w:p>
      </w:docPartBody>
    </w:docPart>
    <w:docPart>
      <w:docPartPr>
        <w:name w:val="046DF8BEA3F6A648BD95A0ED2A7800A3"/>
        <w:category>
          <w:name w:val="General"/>
          <w:gallery w:val="placeholder"/>
        </w:category>
        <w:types>
          <w:type w:val="bbPlcHdr"/>
        </w:types>
        <w:behaviors>
          <w:behavior w:val="content"/>
        </w:behaviors>
        <w:guid w:val="{E476DEF7-6355-D54B-AFA3-466D16A70D5B}"/>
      </w:docPartPr>
      <w:docPartBody>
        <w:p w:rsidR="00000000" w:rsidRDefault="00657F5B">
          <w:pPr>
            <w:pStyle w:val="046DF8BEA3F6A648BD95A0ED2A7800A3"/>
          </w:pPr>
          <w:r w:rsidRPr="00BF4184">
            <w:t>456</w:t>
          </w:r>
        </w:p>
      </w:docPartBody>
    </w:docPart>
    <w:docPart>
      <w:docPartPr>
        <w:name w:val="092ED0B6B434114D876E8C275276987A"/>
        <w:category>
          <w:name w:val="General"/>
          <w:gallery w:val="placeholder"/>
        </w:category>
        <w:types>
          <w:type w:val="bbPlcHdr"/>
        </w:types>
        <w:behaviors>
          <w:behavior w:val="content"/>
        </w:behaviors>
        <w:guid w:val="{9B9ED693-3D7C-A34A-A0B3-4313986E0810}"/>
      </w:docPartPr>
      <w:docPartBody>
        <w:p w:rsidR="00000000" w:rsidRDefault="00657F5B">
          <w:pPr>
            <w:pStyle w:val="092ED0B6B434114D876E8C275276987A"/>
          </w:pPr>
          <w:r w:rsidRPr="00BF4184">
            <w:t>Row Head</w:t>
          </w:r>
        </w:p>
      </w:docPartBody>
    </w:docPart>
    <w:docPart>
      <w:docPartPr>
        <w:name w:val="C01E4461F4305044A050431F743B8482"/>
        <w:category>
          <w:name w:val="General"/>
          <w:gallery w:val="placeholder"/>
        </w:category>
        <w:types>
          <w:type w:val="bbPlcHdr"/>
        </w:types>
        <w:behaviors>
          <w:behavior w:val="content"/>
        </w:behaviors>
        <w:guid w:val="{DBD29FC7-FE62-084C-A532-2FD733770301}"/>
      </w:docPartPr>
      <w:docPartBody>
        <w:p w:rsidR="00000000" w:rsidRDefault="00657F5B">
          <w:pPr>
            <w:pStyle w:val="C01E4461F4305044A050431F743B8482"/>
          </w:pPr>
          <w:r w:rsidRPr="00BF4184">
            <w:t>789</w:t>
          </w:r>
        </w:p>
      </w:docPartBody>
    </w:docPart>
    <w:docPart>
      <w:docPartPr>
        <w:name w:val="23D942D04592894D96AB1693C4CEF9AF"/>
        <w:category>
          <w:name w:val="General"/>
          <w:gallery w:val="placeholder"/>
        </w:category>
        <w:types>
          <w:type w:val="bbPlcHdr"/>
        </w:types>
        <w:behaviors>
          <w:behavior w:val="content"/>
        </w:behaviors>
        <w:guid w:val="{992E2A23-DFEC-B34F-B9A2-E17216F1A42E}"/>
      </w:docPartPr>
      <w:docPartBody>
        <w:p w:rsidR="00000000" w:rsidRDefault="00657F5B">
          <w:pPr>
            <w:pStyle w:val="23D942D04592894D96AB1693C4CEF9AF"/>
          </w:pPr>
          <w:r w:rsidRPr="00BF4184">
            <w:t>789</w:t>
          </w:r>
        </w:p>
      </w:docPartBody>
    </w:docPart>
    <w:docPart>
      <w:docPartPr>
        <w:name w:val="E4F89C839183834C8D4F61EC09DDDBD2"/>
        <w:category>
          <w:name w:val="General"/>
          <w:gallery w:val="placeholder"/>
        </w:category>
        <w:types>
          <w:type w:val="bbPlcHdr"/>
        </w:types>
        <w:behaviors>
          <w:behavior w:val="content"/>
        </w:behaviors>
        <w:guid w:val="{DE8DCC95-A13C-9041-973C-190C0F5E3688}"/>
      </w:docPartPr>
      <w:docPartBody>
        <w:p w:rsidR="00000000" w:rsidRDefault="00657F5B">
          <w:pPr>
            <w:pStyle w:val="E4F89C839183834C8D4F61EC09DDDBD2"/>
          </w:pPr>
          <w:r w:rsidRPr="00BF4184">
            <w:t>789</w:t>
          </w:r>
        </w:p>
      </w:docPartBody>
    </w:docPart>
    <w:docPart>
      <w:docPartPr>
        <w:name w:val="708337F412F5EB4F8A34D5B0542C4B39"/>
        <w:category>
          <w:name w:val="General"/>
          <w:gallery w:val="placeholder"/>
        </w:category>
        <w:types>
          <w:type w:val="bbPlcHdr"/>
        </w:types>
        <w:behaviors>
          <w:behavior w:val="content"/>
        </w:behaviors>
        <w:guid w:val="{2F7C7E20-69CE-1046-AE54-22E9922F39F3}"/>
      </w:docPartPr>
      <w:docPartBody>
        <w:p w:rsidR="00000000" w:rsidRDefault="00657F5B">
          <w:pPr>
            <w:pStyle w:val="708337F412F5EB4F8A34D5B0542C4B39"/>
          </w:pPr>
          <w:r w:rsidRPr="00BF4184">
            <w:t>789</w:t>
          </w:r>
        </w:p>
      </w:docPartBody>
    </w:docPart>
    <w:docPart>
      <w:docPartPr>
        <w:name w:val="69AEC866E57E4D468A28DE70FBD26F38"/>
        <w:category>
          <w:name w:val="General"/>
          <w:gallery w:val="placeholder"/>
        </w:category>
        <w:types>
          <w:type w:val="bbPlcHdr"/>
        </w:types>
        <w:behaviors>
          <w:behavior w:val="content"/>
        </w:behaviors>
        <w:guid w:val="{D11903B0-E8CA-6E47-9075-826E307028D2}"/>
      </w:docPartPr>
      <w:docPartBody>
        <w:p w:rsidR="00000000" w:rsidRDefault="00657F5B">
          <w:pPr>
            <w:pStyle w:val="69AEC866E57E4D468A28DE70FBD26F38"/>
          </w:pPr>
          <w:r w:rsidRPr="00BF4184">
            <w:t>Row Head</w:t>
          </w:r>
        </w:p>
      </w:docPartBody>
    </w:docPart>
    <w:docPart>
      <w:docPartPr>
        <w:name w:val="F04E5390FB756C4A8F85BE641C42944A"/>
        <w:category>
          <w:name w:val="General"/>
          <w:gallery w:val="placeholder"/>
        </w:category>
        <w:types>
          <w:type w:val="bbPlcHdr"/>
        </w:types>
        <w:behaviors>
          <w:behavior w:val="content"/>
        </w:behaviors>
        <w:guid w:val="{87732F26-EC99-894C-A186-7211A030BCE5}"/>
      </w:docPartPr>
      <w:docPartBody>
        <w:p w:rsidR="00000000" w:rsidRDefault="00657F5B">
          <w:pPr>
            <w:pStyle w:val="F04E5390FB756C4A8F85BE641C42944A"/>
          </w:pPr>
          <w:r w:rsidRPr="00BF4184">
            <w:t>123</w:t>
          </w:r>
        </w:p>
      </w:docPartBody>
    </w:docPart>
    <w:docPart>
      <w:docPartPr>
        <w:name w:val="F2D3E4C9A4DC294EBA263AA0BAD2935F"/>
        <w:category>
          <w:name w:val="General"/>
          <w:gallery w:val="placeholder"/>
        </w:category>
        <w:types>
          <w:type w:val="bbPlcHdr"/>
        </w:types>
        <w:behaviors>
          <w:behavior w:val="content"/>
        </w:behaviors>
        <w:guid w:val="{E93207D0-0D69-0645-9B2D-55A57C9DAC4B}"/>
      </w:docPartPr>
      <w:docPartBody>
        <w:p w:rsidR="00000000" w:rsidRDefault="00657F5B">
          <w:pPr>
            <w:pStyle w:val="F2D3E4C9A4DC294EBA263AA0BAD2935F"/>
          </w:pPr>
          <w:r w:rsidRPr="00BF4184">
            <w:t>123</w:t>
          </w:r>
        </w:p>
      </w:docPartBody>
    </w:docPart>
    <w:docPart>
      <w:docPartPr>
        <w:name w:val="CEC7BEAFCBAD844C9D9F1E3555F1B3AA"/>
        <w:category>
          <w:name w:val="General"/>
          <w:gallery w:val="placeholder"/>
        </w:category>
        <w:types>
          <w:type w:val="bbPlcHdr"/>
        </w:types>
        <w:behaviors>
          <w:behavior w:val="content"/>
        </w:behaviors>
        <w:guid w:val="{09C7ACAA-4B14-7B40-AD00-CE35A064B147}"/>
      </w:docPartPr>
      <w:docPartBody>
        <w:p w:rsidR="00000000" w:rsidRDefault="00657F5B">
          <w:pPr>
            <w:pStyle w:val="CEC7BEAFCBAD844C9D9F1E3555F1B3AA"/>
          </w:pPr>
          <w:r w:rsidRPr="00BF4184">
            <w:t>123</w:t>
          </w:r>
        </w:p>
      </w:docPartBody>
    </w:docPart>
    <w:docPart>
      <w:docPartPr>
        <w:name w:val="A8BA0728CBFE114B90E8DEE2693579F4"/>
        <w:category>
          <w:name w:val="General"/>
          <w:gallery w:val="placeholder"/>
        </w:category>
        <w:types>
          <w:type w:val="bbPlcHdr"/>
        </w:types>
        <w:behaviors>
          <w:behavior w:val="content"/>
        </w:behaviors>
        <w:guid w:val="{BDCA5F87-887E-134B-9044-8A9E079E07C1}"/>
      </w:docPartPr>
      <w:docPartBody>
        <w:p w:rsidR="00000000" w:rsidRDefault="00657F5B">
          <w:pPr>
            <w:pStyle w:val="A8BA0728CBFE114B90E8DEE2693579F4"/>
          </w:pPr>
          <w:r w:rsidRPr="00BF4184">
            <w:t>123</w:t>
          </w:r>
        </w:p>
      </w:docPartBody>
    </w:docPart>
    <w:docPart>
      <w:docPartPr>
        <w:name w:val="310912B0CB8A344784377EDCE9C3D993"/>
        <w:category>
          <w:name w:val="General"/>
          <w:gallery w:val="placeholder"/>
        </w:category>
        <w:types>
          <w:type w:val="bbPlcHdr"/>
        </w:types>
        <w:behaviors>
          <w:behavior w:val="content"/>
        </w:behaviors>
        <w:guid w:val="{CF3C14F8-06B5-7040-ACC5-A6D8F0EC602C}"/>
      </w:docPartPr>
      <w:docPartBody>
        <w:p w:rsidR="00000000" w:rsidRDefault="00657F5B">
          <w:pPr>
            <w:pStyle w:val="310912B0CB8A344784377EDCE9C3D993"/>
          </w:pPr>
          <w:r w:rsidRPr="00BF4184">
            <w:t>Row Head</w:t>
          </w:r>
        </w:p>
      </w:docPartBody>
    </w:docPart>
    <w:docPart>
      <w:docPartPr>
        <w:name w:val="4511A03465724E4AA3981DC28872C972"/>
        <w:category>
          <w:name w:val="General"/>
          <w:gallery w:val="placeholder"/>
        </w:category>
        <w:types>
          <w:type w:val="bbPlcHdr"/>
        </w:types>
        <w:behaviors>
          <w:behavior w:val="content"/>
        </w:behaviors>
        <w:guid w:val="{F4594062-3C43-CB44-8E76-4ECB2E07A174}"/>
      </w:docPartPr>
      <w:docPartBody>
        <w:p w:rsidR="00000000" w:rsidRDefault="00657F5B">
          <w:pPr>
            <w:pStyle w:val="4511A03465724E4AA3981DC28872C972"/>
          </w:pPr>
          <w:r w:rsidRPr="00BF4184">
            <w:t>456</w:t>
          </w:r>
        </w:p>
      </w:docPartBody>
    </w:docPart>
    <w:docPart>
      <w:docPartPr>
        <w:name w:val="D9E29D9EE328014BA569A1473379382F"/>
        <w:category>
          <w:name w:val="General"/>
          <w:gallery w:val="placeholder"/>
        </w:category>
        <w:types>
          <w:type w:val="bbPlcHdr"/>
        </w:types>
        <w:behaviors>
          <w:behavior w:val="content"/>
        </w:behaviors>
        <w:guid w:val="{A7513020-92D8-F548-8FBD-F363C0B66B53}"/>
      </w:docPartPr>
      <w:docPartBody>
        <w:p w:rsidR="00000000" w:rsidRDefault="00657F5B">
          <w:pPr>
            <w:pStyle w:val="D9E29D9EE328014BA569A1473379382F"/>
          </w:pPr>
          <w:r w:rsidRPr="00BF4184">
            <w:t>456</w:t>
          </w:r>
        </w:p>
      </w:docPartBody>
    </w:docPart>
    <w:docPart>
      <w:docPartPr>
        <w:name w:val="10A56C8A144F834EBC6435639FB18932"/>
        <w:category>
          <w:name w:val="General"/>
          <w:gallery w:val="placeholder"/>
        </w:category>
        <w:types>
          <w:type w:val="bbPlcHdr"/>
        </w:types>
        <w:behaviors>
          <w:behavior w:val="content"/>
        </w:behaviors>
        <w:guid w:val="{6D49D3C3-68EF-2046-95F3-D0DC0D7FB234}"/>
      </w:docPartPr>
      <w:docPartBody>
        <w:p w:rsidR="00000000" w:rsidRDefault="00657F5B">
          <w:pPr>
            <w:pStyle w:val="10A56C8A144F834EBC6435639FB18932"/>
          </w:pPr>
          <w:r w:rsidRPr="00BF4184">
            <w:t>456</w:t>
          </w:r>
        </w:p>
      </w:docPartBody>
    </w:docPart>
    <w:docPart>
      <w:docPartPr>
        <w:name w:val="646A35643D76874297D40EF9BA90422F"/>
        <w:category>
          <w:name w:val="General"/>
          <w:gallery w:val="placeholder"/>
        </w:category>
        <w:types>
          <w:type w:val="bbPlcHdr"/>
        </w:types>
        <w:behaviors>
          <w:behavior w:val="content"/>
        </w:behaviors>
        <w:guid w:val="{CD24F4F5-E8A1-FD4A-9B01-B99F5AEE92E6}"/>
      </w:docPartPr>
      <w:docPartBody>
        <w:p w:rsidR="00000000" w:rsidRDefault="00657F5B">
          <w:pPr>
            <w:pStyle w:val="646A35643D76874297D40EF9BA90422F"/>
          </w:pPr>
          <w:r w:rsidRPr="00BF4184">
            <w:t>456</w:t>
          </w:r>
        </w:p>
      </w:docPartBody>
    </w:docPart>
    <w:docPart>
      <w:docPartPr>
        <w:name w:val="C84418D09B925E40951E25CECFC45489"/>
        <w:category>
          <w:name w:val="General"/>
          <w:gallery w:val="placeholder"/>
        </w:category>
        <w:types>
          <w:type w:val="bbPlcHdr"/>
        </w:types>
        <w:behaviors>
          <w:behavior w:val="content"/>
        </w:behaviors>
        <w:guid w:val="{F9A988D3-AE99-7243-87AD-650A708CDC9E}"/>
      </w:docPartPr>
      <w:docPartBody>
        <w:p w:rsidR="00000000" w:rsidRDefault="00657F5B">
          <w:pPr>
            <w:pStyle w:val="C84418D09B925E40951E25CECFC45489"/>
          </w:pPr>
          <w:r w:rsidRPr="00BF4184">
            <w:t>Row Head</w:t>
          </w:r>
        </w:p>
      </w:docPartBody>
    </w:docPart>
    <w:docPart>
      <w:docPartPr>
        <w:name w:val="47C63EB4E4A4DF42A8D7052F329A149D"/>
        <w:category>
          <w:name w:val="General"/>
          <w:gallery w:val="placeholder"/>
        </w:category>
        <w:types>
          <w:type w:val="bbPlcHdr"/>
        </w:types>
        <w:behaviors>
          <w:behavior w:val="content"/>
        </w:behaviors>
        <w:guid w:val="{905B9948-08DE-504E-AF37-5EA245D5AC6A}"/>
      </w:docPartPr>
      <w:docPartBody>
        <w:p w:rsidR="00000000" w:rsidRDefault="00657F5B">
          <w:pPr>
            <w:pStyle w:val="47C63EB4E4A4DF42A8D7052F329A149D"/>
          </w:pPr>
          <w:r w:rsidRPr="00BF4184">
            <w:t>789</w:t>
          </w:r>
        </w:p>
      </w:docPartBody>
    </w:docPart>
    <w:docPart>
      <w:docPartPr>
        <w:name w:val="9E5BBBD0105C4947B9F8D9BAE0083202"/>
        <w:category>
          <w:name w:val="General"/>
          <w:gallery w:val="placeholder"/>
        </w:category>
        <w:types>
          <w:type w:val="bbPlcHdr"/>
        </w:types>
        <w:behaviors>
          <w:behavior w:val="content"/>
        </w:behaviors>
        <w:guid w:val="{D26AEFAC-DF72-FA4E-87D2-F368E6B1DA0C}"/>
      </w:docPartPr>
      <w:docPartBody>
        <w:p w:rsidR="00000000" w:rsidRDefault="00657F5B">
          <w:pPr>
            <w:pStyle w:val="9E5BBBD0105C4947B9F8D9BAE0083202"/>
          </w:pPr>
          <w:r w:rsidRPr="00BF4184">
            <w:t>789</w:t>
          </w:r>
        </w:p>
      </w:docPartBody>
    </w:docPart>
    <w:docPart>
      <w:docPartPr>
        <w:name w:val="B2EEE82922515B4B853C87E1A829838D"/>
        <w:category>
          <w:name w:val="General"/>
          <w:gallery w:val="placeholder"/>
        </w:category>
        <w:types>
          <w:type w:val="bbPlcHdr"/>
        </w:types>
        <w:behaviors>
          <w:behavior w:val="content"/>
        </w:behaviors>
        <w:guid w:val="{B1943A0F-78CD-EB45-A1D2-A7196F3FE160}"/>
      </w:docPartPr>
      <w:docPartBody>
        <w:p w:rsidR="00000000" w:rsidRDefault="00657F5B">
          <w:pPr>
            <w:pStyle w:val="B2EEE82922515B4B853C87E1A829838D"/>
          </w:pPr>
          <w:r w:rsidRPr="00BF4184">
            <w:t>789</w:t>
          </w:r>
        </w:p>
      </w:docPartBody>
    </w:docPart>
    <w:docPart>
      <w:docPartPr>
        <w:name w:val="C2B02AB081DEA54BA82E746C2DB93F2D"/>
        <w:category>
          <w:name w:val="General"/>
          <w:gallery w:val="placeholder"/>
        </w:category>
        <w:types>
          <w:type w:val="bbPlcHdr"/>
        </w:types>
        <w:behaviors>
          <w:behavior w:val="content"/>
        </w:behaviors>
        <w:guid w:val="{847C9889-8C43-A843-957A-4E60DA821D36}"/>
      </w:docPartPr>
      <w:docPartBody>
        <w:p w:rsidR="00000000" w:rsidRDefault="00657F5B">
          <w:pPr>
            <w:pStyle w:val="C2B02AB081DEA54BA82E746C2DB93F2D"/>
          </w:pPr>
          <w:r w:rsidRPr="00BF4184">
            <w:t>789</w:t>
          </w:r>
        </w:p>
      </w:docPartBody>
    </w:docPart>
    <w:docPart>
      <w:docPartPr>
        <w:name w:val="A31494E7E55B4A48ACA9C7048B17D49C"/>
        <w:category>
          <w:name w:val="General"/>
          <w:gallery w:val="placeholder"/>
        </w:category>
        <w:types>
          <w:type w:val="bbPlcHdr"/>
        </w:types>
        <w:behaviors>
          <w:behavior w:val="content"/>
        </w:behaviors>
        <w:guid w:val="{056AE264-0E70-304D-80A4-00247DA9F01E}"/>
      </w:docPartPr>
      <w:docPartBody>
        <w:p w:rsidR="00000000" w:rsidRDefault="00657F5B">
          <w:pPr>
            <w:pStyle w:val="A31494E7E55B4A48ACA9C7048B17D49C"/>
          </w:pPr>
          <w:r>
            <w:t>[Place all tables for your paper in a tables section, following references (and, if applicable, fo</w:t>
          </w:r>
          <w:r>
            <w:t>otnotes).  Start a new page for each table, include a table number and table title for each, as shown on this page.  All explanatory text appears in a table note that follows the table, such as this one.  Use the Table/Figure style, available on the Home t</w:t>
          </w:r>
          <w:r>
            <w:t>ab, in the Styles gallery, to get the spacing between table and note.  Tables in APA format can use single or 1.5 line spacing.  Include a heading for every row and column, even if the content seems obvious.  A default table style has been setup for this t</w:t>
          </w:r>
          <w:r>
            <w:t>emplate that fits APA guidelines.  To insert a table, on the Insert tab, click Table.]</w:t>
          </w:r>
        </w:p>
      </w:docPartBody>
    </w:docPart>
    <w:docPart>
      <w:docPartPr>
        <w:name w:val="3DD71E13008BBE4484A738595319F8A7"/>
        <w:category>
          <w:name w:val="General"/>
          <w:gallery w:val="placeholder"/>
        </w:category>
        <w:types>
          <w:type w:val="bbPlcHdr"/>
        </w:types>
        <w:behaviors>
          <w:behavior w:val="content"/>
        </w:behaviors>
        <w:guid w:val="{B00179DA-49AB-F446-9A4A-6D934196432B}"/>
      </w:docPartPr>
      <w:docPartBody>
        <w:p w:rsidR="00000000" w:rsidRDefault="00657F5B">
          <w:pPr>
            <w:pStyle w:val="3DD71E13008BBE4484A738595319F8A7"/>
          </w:pPr>
          <w:r w:rsidRPr="005D3A03">
            <w:t>Figures title:</w:t>
          </w:r>
        </w:p>
      </w:docPartBody>
    </w:docPart>
    <w:docPart>
      <w:docPartPr>
        <w:name w:val="A63546E6FB76D147B644F75F69D203C6"/>
        <w:category>
          <w:name w:val="General"/>
          <w:gallery w:val="placeholder"/>
        </w:category>
        <w:types>
          <w:type w:val="bbPlcHdr"/>
        </w:types>
        <w:behaviors>
          <w:behavior w:val="content"/>
        </w:behaviors>
        <w:guid w:val="{80F74250-2F6D-AE48-8925-D9E0176B6476}"/>
      </w:docPartPr>
      <w:docPartBody>
        <w:p w:rsidR="00000000" w:rsidRDefault="00657F5B">
          <w:pPr>
            <w:pStyle w:val="A63546E6FB76D147B644F75F69D203C6"/>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5B"/>
    <w:rsid w:val="00657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7481FFF695A42B8B4CC598ECBC3B9">
    <w:name w:val="B117481FFF695A42B8B4CC598ECBC3B9"/>
  </w:style>
  <w:style w:type="paragraph" w:customStyle="1" w:styleId="E61225B9777B6645BFCC67B08F1BEB53">
    <w:name w:val="E61225B9777B6645BFCC67B08F1BEB53"/>
  </w:style>
  <w:style w:type="paragraph" w:customStyle="1" w:styleId="F77FC641D4913042AC0E2F43359B0B95">
    <w:name w:val="F77FC641D4913042AC0E2F43359B0B95"/>
  </w:style>
  <w:style w:type="paragraph" w:customStyle="1" w:styleId="6C6EC043E75B7B40B6B5FCAC2D731D70">
    <w:name w:val="6C6EC043E75B7B40B6B5FCAC2D731D70"/>
  </w:style>
  <w:style w:type="paragraph" w:customStyle="1" w:styleId="047C1D7148B24742875C890313AC1F24">
    <w:name w:val="047C1D7148B24742875C890313AC1F24"/>
  </w:style>
  <w:style w:type="paragraph" w:customStyle="1" w:styleId="B2BF1BA44329524EA214BCD5742BD48D">
    <w:name w:val="B2BF1BA44329524EA214BCD5742BD48D"/>
  </w:style>
  <w:style w:type="character" w:styleId="Emphasis">
    <w:name w:val="Emphasis"/>
    <w:basedOn w:val="DefaultParagraphFont"/>
    <w:uiPriority w:val="4"/>
    <w:unhideWhenUsed/>
    <w:qFormat/>
    <w:rPr>
      <w:i/>
      <w:iCs/>
    </w:rPr>
  </w:style>
  <w:style w:type="paragraph" w:customStyle="1" w:styleId="50026373CAC5B34CA9289E1257BDC8F4">
    <w:name w:val="50026373CAC5B34CA9289E1257BDC8F4"/>
  </w:style>
  <w:style w:type="paragraph" w:customStyle="1" w:styleId="9926B6E60A4D8C46A58B5CDDA1255586">
    <w:name w:val="9926B6E60A4D8C46A58B5CDDA1255586"/>
  </w:style>
  <w:style w:type="paragraph" w:customStyle="1" w:styleId="E6D5B70D71A1D94EB567D267D1AB33D8">
    <w:name w:val="E6D5B70D71A1D94EB567D267D1AB33D8"/>
  </w:style>
  <w:style w:type="paragraph" w:customStyle="1" w:styleId="7FFC2A95AC5BF245B76CDE54C175AF41">
    <w:name w:val="7FFC2A95AC5BF245B76CDE54C175AF41"/>
  </w:style>
  <w:style w:type="paragraph" w:customStyle="1" w:styleId="B106A54B598734498AB87A7589F5E0C0">
    <w:name w:val="B106A54B598734498AB87A7589F5E0C0"/>
  </w:style>
  <w:style w:type="paragraph" w:customStyle="1" w:styleId="ECAC150534F6F54D8AB53DE20EADA9DB">
    <w:name w:val="ECAC150534F6F54D8AB53DE20EADA9DB"/>
  </w:style>
  <w:style w:type="paragraph" w:customStyle="1" w:styleId="0C430C6D0EFFCC448B7148B4F4BA600C">
    <w:name w:val="0C430C6D0EFFCC448B7148B4F4BA600C"/>
  </w:style>
  <w:style w:type="paragraph" w:customStyle="1" w:styleId="4B6BF964710B414C89CA20984727F640">
    <w:name w:val="4B6BF964710B414C89CA20984727F640"/>
  </w:style>
  <w:style w:type="paragraph" w:customStyle="1" w:styleId="02C0436D03449045BD50FBF9F7DC3D66">
    <w:name w:val="02C0436D03449045BD50FBF9F7DC3D66"/>
  </w:style>
  <w:style w:type="paragraph" w:customStyle="1" w:styleId="7869550E1B6FBE4180C26FD340490E9A">
    <w:name w:val="7869550E1B6FBE4180C26FD340490E9A"/>
  </w:style>
  <w:style w:type="paragraph" w:customStyle="1" w:styleId="C0CB7B84420EE646A1412CB5E6F5819E">
    <w:name w:val="C0CB7B84420EE646A1412CB5E6F5819E"/>
  </w:style>
  <w:style w:type="paragraph" w:customStyle="1" w:styleId="C178C915D97FAF4081FA541F035EC83F">
    <w:name w:val="C178C915D97FAF4081FA541F035EC83F"/>
  </w:style>
  <w:style w:type="paragraph" w:customStyle="1" w:styleId="2B33AE3399B4344FA9D4C08D10E42784">
    <w:name w:val="2B33AE3399B4344FA9D4C08D10E42784"/>
  </w:style>
  <w:style w:type="paragraph" w:customStyle="1" w:styleId="0FF30DE513A580438844B48B5BF20235">
    <w:name w:val="0FF30DE513A580438844B48B5BF20235"/>
  </w:style>
  <w:style w:type="paragraph" w:customStyle="1" w:styleId="2B37C8326053554A866E6761B379EC28">
    <w:name w:val="2B37C8326053554A866E6761B379EC28"/>
  </w:style>
  <w:style w:type="paragraph" w:customStyle="1" w:styleId="874A4DFD87CB5040A7422C90A79B4E03">
    <w:name w:val="874A4DFD87CB5040A7422C90A79B4E03"/>
  </w:style>
  <w:style w:type="paragraph" w:customStyle="1" w:styleId="C44D11E4FAD77F459CCBBDCBE92D9085">
    <w:name w:val="C44D11E4FAD77F459CCBBDCBE92D9085"/>
  </w:style>
  <w:style w:type="paragraph" w:customStyle="1" w:styleId="0CE593ECB342E647BA7432150261E950">
    <w:name w:val="0CE593ECB342E647BA7432150261E950"/>
  </w:style>
  <w:style w:type="paragraph" w:customStyle="1" w:styleId="AFC41AAE18AF944F9DB7E0F5AC447122">
    <w:name w:val="AFC41AAE18AF944F9DB7E0F5AC447122"/>
  </w:style>
  <w:style w:type="paragraph" w:customStyle="1" w:styleId="B57C178B56338C4FB9DDBE9F215E45CA">
    <w:name w:val="B57C178B56338C4FB9DDBE9F215E45CA"/>
  </w:style>
  <w:style w:type="paragraph" w:customStyle="1" w:styleId="820D689329F23F4EB092EA3299FC62B5">
    <w:name w:val="820D689329F23F4EB092EA3299FC62B5"/>
  </w:style>
  <w:style w:type="paragraph" w:customStyle="1" w:styleId="AB5CADD29F601D40AE98F87FAC7E0EA0">
    <w:name w:val="AB5CADD29F601D40AE98F87FAC7E0EA0"/>
  </w:style>
  <w:style w:type="paragraph" w:customStyle="1" w:styleId="261C6CC4A286B04994DE9DE501B7530C">
    <w:name w:val="261C6CC4A286B04994DE9DE501B7530C"/>
  </w:style>
  <w:style w:type="paragraph" w:customStyle="1" w:styleId="639B5FE15ED06F44BCF7999C03B878F1">
    <w:name w:val="639B5FE15ED06F44BCF7999C03B878F1"/>
  </w:style>
  <w:style w:type="paragraph" w:customStyle="1" w:styleId="EA179B2F9071904CA69A2DC8A4EDD5EA">
    <w:name w:val="EA179B2F9071904CA69A2DC8A4EDD5EA"/>
  </w:style>
  <w:style w:type="paragraph" w:customStyle="1" w:styleId="4FDEEDC2F91F114FBA1A7804E37038EB">
    <w:name w:val="4FDEEDC2F91F114FBA1A7804E37038EB"/>
  </w:style>
  <w:style w:type="paragraph" w:customStyle="1" w:styleId="C48487047CC32F4881970FF19EBE4BED">
    <w:name w:val="C48487047CC32F4881970FF19EBE4BED"/>
  </w:style>
  <w:style w:type="paragraph" w:customStyle="1" w:styleId="8FE3CC5EE38EB94AB32E2B7F75685580">
    <w:name w:val="8FE3CC5EE38EB94AB32E2B7F75685580"/>
  </w:style>
  <w:style w:type="paragraph" w:customStyle="1" w:styleId="1CDF384F828BB54B865A275A2F4A72E0">
    <w:name w:val="1CDF384F828BB54B865A275A2F4A72E0"/>
  </w:style>
  <w:style w:type="paragraph" w:customStyle="1" w:styleId="35DADF6DFF63E74D9CB772F8DB1EA66A">
    <w:name w:val="35DADF6DFF63E74D9CB772F8DB1EA66A"/>
  </w:style>
  <w:style w:type="paragraph" w:customStyle="1" w:styleId="4AEA1372912834448B1296051D89CD3C">
    <w:name w:val="4AEA1372912834448B1296051D89CD3C"/>
  </w:style>
  <w:style w:type="paragraph" w:customStyle="1" w:styleId="8B10CC1538053B48AAE909281C8A1118">
    <w:name w:val="8B10CC1538053B48AAE909281C8A1118"/>
  </w:style>
  <w:style w:type="paragraph" w:customStyle="1" w:styleId="E8823DC7D577BF4CB63B99CE3CF7B0A6">
    <w:name w:val="E8823DC7D577BF4CB63B99CE3CF7B0A6"/>
  </w:style>
  <w:style w:type="paragraph" w:customStyle="1" w:styleId="046DF8BEA3F6A648BD95A0ED2A7800A3">
    <w:name w:val="046DF8BEA3F6A648BD95A0ED2A7800A3"/>
  </w:style>
  <w:style w:type="paragraph" w:customStyle="1" w:styleId="092ED0B6B434114D876E8C275276987A">
    <w:name w:val="092ED0B6B434114D876E8C275276987A"/>
  </w:style>
  <w:style w:type="paragraph" w:customStyle="1" w:styleId="C01E4461F4305044A050431F743B8482">
    <w:name w:val="C01E4461F4305044A050431F743B8482"/>
  </w:style>
  <w:style w:type="paragraph" w:customStyle="1" w:styleId="23D942D04592894D96AB1693C4CEF9AF">
    <w:name w:val="23D942D04592894D96AB1693C4CEF9AF"/>
  </w:style>
  <w:style w:type="paragraph" w:customStyle="1" w:styleId="E4F89C839183834C8D4F61EC09DDDBD2">
    <w:name w:val="E4F89C839183834C8D4F61EC09DDDBD2"/>
  </w:style>
  <w:style w:type="paragraph" w:customStyle="1" w:styleId="708337F412F5EB4F8A34D5B0542C4B39">
    <w:name w:val="708337F412F5EB4F8A34D5B0542C4B39"/>
  </w:style>
  <w:style w:type="paragraph" w:customStyle="1" w:styleId="69AEC866E57E4D468A28DE70FBD26F38">
    <w:name w:val="69AEC866E57E4D468A28DE70FBD26F38"/>
  </w:style>
  <w:style w:type="paragraph" w:customStyle="1" w:styleId="F04E5390FB756C4A8F85BE641C42944A">
    <w:name w:val="F04E5390FB756C4A8F85BE641C42944A"/>
  </w:style>
  <w:style w:type="paragraph" w:customStyle="1" w:styleId="F2D3E4C9A4DC294EBA263AA0BAD2935F">
    <w:name w:val="F2D3E4C9A4DC294EBA263AA0BAD2935F"/>
  </w:style>
  <w:style w:type="paragraph" w:customStyle="1" w:styleId="CEC7BEAFCBAD844C9D9F1E3555F1B3AA">
    <w:name w:val="CEC7BEAFCBAD844C9D9F1E3555F1B3AA"/>
  </w:style>
  <w:style w:type="paragraph" w:customStyle="1" w:styleId="A8BA0728CBFE114B90E8DEE2693579F4">
    <w:name w:val="A8BA0728CBFE114B90E8DEE2693579F4"/>
  </w:style>
  <w:style w:type="paragraph" w:customStyle="1" w:styleId="310912B0CB8A344784377EDCE9C3D993">
    <w:name w:val="310912B0CB8A344784377EDCE9C3D993"/>
  </w:style>
  <w:style w:type="paragraph" w:customStyle="1" w:styleId="4511A03465724E4AA3981DC28872C972">
    <w:name w:val="4511A03465724E4AA3981DC28872C972"/>
  </w:style>
  <w:style w:type="paragraph" w:customStyle="1" w:styleId="D9E29D9EE328014BA569A1473379382F">
    <w:name w:val="D9E29D9EE328014BA569A1473379382F"/>
  </w:style>
  <w:style w:type="paragraph" w:customStyle="1" w:styleId="10A56C8A144F834EBC6435639FB18932">
    <w:name w:val="10A56C8A144F834EBC6435639FB18932"/>
  </w:style>
  <w:style w:type="paragraph" w:customStyle="1" w:styleId="646A35643D76874297D40EF9BA90422F">
    <w:name w:val="646A35643D76874297D40EF9BA90422F"/>
  </w:style>
  <w:style w:type="paragraph" w:customStyle="1" w:styleId="C84418D09B925E40951E25CECFC45489">
    <w:name w:val="C84418D09B925E40951E25CECFC45489"/>
  </w:style>
  <w:style w:type="paragraph" w:customStyle="1" w:styleId="47C63EB4E4A4DF42A8D7052F329A149D">
    <w:name w:val="47C63EB4E4A4DF42A8D7052F329A149D"/>
  </w:style>
  <w:style w:type="paragraph" w:customStyle="1" w:styleId="9E5BBBD0105C4947B9F8D9BAE0083202">
    <w:name w:val="9E5BBBD0105C4947B9F8D9BAE0083202"/>
  </w:style>
  <w:style w:type="paragraph" w:customStyle="1" w:styleId="B2EEE82922515B4B853C87E1A829838D">
    <w:name w:val="B2EEE82922515B4B853C87E1A829838D"/>
  </w:style>
  <w:style w:type="paragraph" w:customStyle="1" w:styleId="C2B02AB081DEA54BA82E746C2DB93F2D">
    <w:name w:val="C2B02AB081DEA54BA82E746C2DB93F2D"/>
  </w:style>
  <w:style w:type="paragraph" w:customStyle="1" w:styleId="A31494E7E55B4A48ACA9C7048B17D49C">
    <w:name w:val="A31494E7E55B4A48ACA9C7048B17D49C"/>
  </w:style>
  <w:style w:type="paragraph" w:customStyle="1" w:styleId="3DD71E13008BBE4484A738595319F8A7">
    <w:name w:val="3DD71E13008BBE4484A738595319F8A7"/>
  </w:style>
  <w:style w:type="paragraph" w:customStyle="1" w:styleId="A63546E6FB76D147B644F75F69D203C6">
    <w:name w:val="A63546E6FB76D147B644F75F69D20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F41FF3E-12D8-BC49-82A4-08D86B81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1</TotalTime>
  <Pages>8</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1</cp:revision>
  <dcterms:created xsi:type="dcterms:W3CDTF">2020-04-11T01:07:00Z</dcterms:created>
  <dcterms:modified xsi:type="dcterms:W3CDTF">2020-04-11T01:08:00Z</dcterms:modified>
</cp:coreProperties>
</file>