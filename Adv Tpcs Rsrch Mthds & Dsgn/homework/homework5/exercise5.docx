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85BBF3" w14:textId="2B370C08" w:rsidR="00E81978" w:rsidRDefault="005D2772">
      <w:pPr>
        <w:pStyle w:val="Title"/>
      </w:pPr>
      <w:r>
        <w:rPr>
          <w:rFonts w:hint="eastAsia"/>
          <w:lang w:eastAsia="zh-CN"/>
        </w:rPr>
        <w:t>A</w:t>
      </w:r>
      <w:r w:rsidR="00CB420C">
        <w:softHyphen/>
      </w:r>
      <w:sdt>
        <w:sdtPr>
          <w:alias w:val="Title:"/>
          <w:tag w:val="Title:"/>
          <w:id w:val="726351117"/>
          <w:placeholder>
            <w:docPart w:val="AD4088F4FF286343AE47D9D6625A2EE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A6469A">
            <w:t>dvanced Topics in Research Methods and Design</w:t>
          </w:r>
        </w:sdtContent>
      </w:sdt>
    </w:p>
    <w:p w14:paraId="4E882913" w14:textId="258CBBAF" w:rsidR="00B823AA" w:rsidRDefault="00AC7682" w:rsidP="00B823AA">
      <w:pPr>
        <w:pStyle w:val="Title2"/>
      </w:pPr>
      <w:r>
        <w:t>Yi</w:t>
      </w:r>
      <w:r w:rsidR="00A60627">
        <w:t xml:space="preserve"> Chen</w:t>
      </w:r>
    </w:p>
    <w:p w14:paraId="2308F587" w14:textId="58D739C5" w:rsidR="009E51DF" w:rsidRDefault="009E51DF" w:rsidP="009E51DF">
      <w:pPr>
        <w:pStyle w:val="Title2"/>
        <w:jc w:val="left"/>
      </w:pPr>
    </w:p>
    <w:p w14:paraId="589CA8E6" w14:textId="72945B6E" w:rsidR="00E81978" w:rsidRDefault="00A60627" w:rsidP="00B823AA">
      <w:pPr>
        <w:pStyle w:val="Title2"/>
      </w:pPr>
      <w:r>
        <w:t>Columbia University</w:t>
      </w:r>
    </w:p>
    <w:p w14:paraId="6BCDF7D6" w14:textId="10CB2DA8" w:rsidR="00AE242D" w:rsidRDefault="007B6B09" w:rsidP="00D6055F">
      <w:pPr>
        <w:pStyle w:val="Title"/>
      </w:pPr>
      <w:r>
        <w:t xml:space="preserve">Exercise </w:t>
      </w:r>
      <w:r w:rsidR="00602E18">
        <w:rPr>
          <w:lang w:eastAsia="zh-CN"/>
        </w:rPr>
        <w:t>Five</w:t>
      </w:r>
      <w:r w:rsidR="00EA6C9F">
        <w:t xml:space="preserve">: </w:t>
      </w:r>
      <w:r w:rsidR="00602E18">
        <w:t>Latent Class Model</w:t>
      </w:r>
    </w:p>
    <w:p w14:paraId="168DB005" w14:textId="1C3BE4A3" w:rsidR="00E81978" w:rsidRDefault="008369CD" w:rsidP="00B823AA">
      <w:pPr>
        <w:pStyle w:val="Title2"/>
      </w:pPr>
      <w:r>
        <w:t>Note: The SPSS modeling exercises are finished by myself first</w:t>
      </w:r>
      <w:r w:rsidR="00E93424">
        <w:t xml:space="preserve">, then checked and </w:t>
      </w:r>
      <w:r>
        <w:t xml:space="preserve">discussed with Jingru Zhang and Lesheng Xu. The proposal is finished </w:t>
      </w:r>
      <w:r w:rsidR="00AE242D">
        <w:t>completely</w:t>
      </w:r>
      <w:r>
        <w:t xml:space="preserve"> by myself. </w:t>
      </w:r>
    </w:p>
    <w:p w14:paraId="7038C576" w14:textId="2FBE6E09" w:rsidR="00E01C51" w:rsidRDefault="00E01C51" w:rsidP="00B436CD">
      <w:pPr>
        <w:pStyle w:val="Title"/>
        <w:rPr>
          <w:lang w:eastAsia="zh-CN"/>
        </w:rPr>
      </w:pPr>
    </w:p>
    <w:p w14:paraId="0269B8C7" w14:textId="20E8C997" w:rsidR="00E01C51" w:rsidRDefault="00E01C51" w:rsidP="00B436CD">
      <w:pPr>
        <w:pStyle w:val="Title"/>
        <w:rPr>
          <w:lang w:eastAsia="zh-CN"/>
        </w:rPr>
      </w:pPr>
    </w:p>
    <w:p w14:paraId="0398BBB8" w14:textId="732C677D" w:rsidR="00E01C51" w:rsidRDefault="00E01C51" w:rsidP="00B436CD">
      <w:pPr>
        <w:pStyle w:val="Title"/>
        <w:rPr>
          <w:lang w:eastAsia="zh-CN"/>
        </w:rPr>
      </w:pPr>
    </w:p>
    <w:p w14:paraId="2B28C391" w14:textId="0BECC1BA" w:rsidR="00B436CD" w:rsidRDefault="00B436CD" w:rsidP="00B436CD">
      <w:pPr>
        <w:pStyle w:val="Title"/>
      </w:pPr>
      <w:r>
        <w:rPr>
          <w:rFonts w:hint="eastAsia"/>
          <w:lang w:eastAsia="zh-CN"/>
        </w:rPr>
        <w:lastRenderedPageBreak/>
        <w:t>A</w:t>
      </w:r>
      <w:r>
        <w:softHyphen/>
      </w:r>
      <w:sdt>
        <w:sdtPr>
          <w:alias w:val="Title:"/>
          <w:tag w:val="Title:"/>
          <w:id w:val="1346983089"/>
          <w:placeholder>
            <w:docPart w:val="CE6F8C43A1561A4C9F75BC266D506C04"/>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t>dvanced Topics in Research Methods and Design</w:t>
          </w:r>
        </w:sdtContent>
      </w:sdt>
    </w:p>
    <w:p w14:paraId="0DDA4A52" w14:textId="4B9F0D0B" w:rsidR="00E81978" w:rsidRDefault="00E81978"/>
    <w:p w14:paraId="0A61D17B" w14:textId="41AEB5A9" w:rsidR="00E81978" w:rsidRDefault="0022680B" w:rsidP="00D27D94">
      <w:pPr>
        <w:pStyle w:val="Heading1"/>
      </w:pPr>
      <w:r>
        <w:t xml:space="preserve">Problem 1: </w:t>
      </w:r>
      <w:r w:rsidR="004E1AFC">
        <w:t>Exercises in Chapter 2</w:t>
      </w:r>
    </w:p>
    <w:p w14:paraId="077210F2" w14:textId="026FBAD4" w:rsidR="001277FA" w:rsidRDefault="00942614" w:rsidP="001277FA">
      <w:pPr>
        <w:rPr>
          <w:lang w:eastAsia="zh-CN"/>
        </w:rPr>
      </w:pPr>
      <w:r>
        <w:rPr>
          <w:rFonts w:hint="eastAsia"/>
          <w:lang w:eastAsia="zh-CN"/>
        </w:rPr>
        <w:t>The</w:t>
      </w:r>
      <w:r w:rsidR="00AB6269">
        <w:rPr>
          <w:lang w:eastAsia="zh-CN"/>
        </w:rPr>
        <w:t xml:space="preserve"> syntax of the whole model is:</w:t>
      </w:r>
    </w:p>
    <w:p w14:paraId="135F00C1" w14:textId="0B0D631C" w:rsidR="00AB6269" w:rsidRDefault="00AB6269" w:rsidP="00AB6269">
      <w:pPr>
        <w:ind w:firstLine="0"/>
        <w:rPr>
          <w:lang w:eastAsia="zh-CN"/>
        </w:rPr>
      </w:pPr>
      <w:r>
        <w:rPr>
          <w:lang w:eastAsia="zh-CN"/>
        </w:rPr>
        <w:t>```````````````````````````````````````````````````````````````````````````````````````````````````````````</w:t>
      </w:r>
    </w:p>
    <w:p w14:paraId="25E4A749" w14:textId="77777777" w:rsidR="00AB6269" w:rsidRDefault="00AB6269" w:rsidP="00AB6269">
      <w:pPr>
        <w:spacing w:line="240" w:lineRule="auto"/>
      </w:pPr>
      <w:r>
        <w:t>Title:</w:t>
      </w:r>
    </w:p>
    <w:p w14:paraId="4FF252BE" w14:textId="77777777" w:rsidR="00AB6269" w:rsidRDefault="00AB6269" w:rsidP="00AB6269">
      <w:pPr>
        <w:spacing w:line="240" w:lineRule="auto"/>
      </w:pPr>
      <w:r>
        <w:t xml:space="preserve">    Fictitous Latent Class Analysis.</w:t>
      </w:r>
    </w:p>
    <w:p w14:paraId="1E5D17D8" w14:textId="77777777" w:rsidR="00AB6269" w:rsidRDefault="00AB6269" w:rsidP="00AB6269">
      <w:pPr>
        <w:spacing w:line="240" w:lineRule="auto"/>
      </w:pPr>
      <w:r>
        <w:t xml:space="preserve">  Data:</w:t>
      </w:r>
    </w:p>
    <w:p w14:paraId="7468849E" w14:textId="77777777" w:rsidR="00AB6269" w:rsidRDefault="00AB6269" w:rsidP="00AB6269">
      <w:pPr>
        <w:spacing w:line="240" w:lineRule="auto"/>
      </w:pPr>
      <w:r>
        <w:t xml:space="preserve">    File is C:\Users\ATS-Workshop\Downloads\lca1.dat ;</w:t>
      </w:r>
    </w:p>
    <w:p w14:paraId="68B4A8B7" w14:textId="77777777" w:rsidR="00AB6269" w:rsidRDefault="00AB6269" w:rsidP="00AB6269">
      <w:pPr>
        <w:spacing w:line="240" w:lineRule="auto"/>
      </w:pPr>
      <w:r>
        <w:t xml:space="preserve">  Variable:</w:t>
      </w:r>
    </w:p>
    <w:p w14:paraId="75B9767A" w14:textId="77777777" w:rsidR="00AB6269" w:rsidRDefault="00AB6269" w:rsidP="00AB6269">
      <w:pPr>
        <w:spacing w:line="240" w:lineRule="auto"/>
      </w:pPr>
      <w:r>
        <w:t xml:space="preserve">    names        = id item1 item2 item3 item4 item5 item6 item7 item8 item9;</w:t>
      </w:r>
    </w:p>
    <w:p w14:paraId="67032C24" w14:textId="77777777" w:rsidR="00AB6269" w:rsidRDefault="00AB6269" w:rsidP="00AB6269">
      <w:pPr>
        <w:spacing w:line="240" w:lineRule="auto"/>
      </w:pPr>
      <w:r>
        <w:t xml:space="preserve">    usevariables = item1 item2 item3 item4 item5 item6 item7 item8 item9;</w:t>
      </w:r>
    </w:p>
    <w:p w14:paraId="7FC14ACC" w14:textId="77777777" w:rsidR="00AB6269" w:rsidRDefault="00AB6269" w:rsidP="00AB6269">
      <w:pPr>
        <w:spacing w:line="240" w:lineRule="auto"/>
      </w:pPr>
      <w:r>
        <w:t xml:space="preserve">    categorical  = item1 item2 item3 item4 item5 item6 item7 item8 item9;</w:t>
      </w:r>
    </w:p>
    <w:p w14:paraId="355F7FA0" w14:textId="77777777" w:rsidR="00AB6269" w:rsidRDefault="00AB6269" w:rsidP="00AB6269">
      <w:pPr>
        <w:spacing w:line="240" w:lineRule="auto"/>
      </w:pPr>
      <w:r>
        <w:t xml:space="preserve">    classes = c(3);</w:t>
      </w:r>
    </w:p>
    <w:p w14:paraId="2BAFFF5C" w14:textId="77777777" w:rsidR="00AB6269" w:rsidRDefault="00AB6269" w:rsidP="00AB6269">
      <w:pPr>
        <w:spacing w:line="240" w:lineRule="auto"/>
      </w:pPr>
      <w:r>
        <w:t xml:space="preserve">  Analysis:</w:t>
      </w:r>
    </w:p>
    <w:p w14:paraId="19E424EC" w14:textId="77777777" w:rsidR="00AB6269" w:rsidRDefault="00AB6269" w:rsidP="00AB6269">
      <w:pPr>
        <w:spacing w:line="240" w:lineRule="auto"/>
      </w:pPr>
      <w:r>
        <w:t xml:space="preserve">    Type=mixture;</w:t>
      </w:r>
    </w:p>
    <w:p w14:paraId="6069238F" w14:textId="77777777" w:rsidR="00AB6269" w:rsidRDefault="00AB6269" w:rsidP="00AB6269">
      <w:pPr>
        <w:spacing w:line="240" w:lineRule="auto"/>
      </w:pPr>
      <w:r>
        <w:t xml:space="preserve">  Plot:</w:t>
      </w:r>
    </w:p>
    <w:p w14:paraId="3C861D22" w14:textId="77777777" w:rsidR="00AB6269" w:rsidRDefault="00AB6269" w:rsidP="00AB6269">
      <w:pPr>
        <w:spacing w:line="240" w:lineRule="auto"/>
      </w:pPr>
      <w:r>
        <w:t xml:space="preserve">    type is plot3;</w:t>
      </w:r>
    </w:p>
    <w:p w14:paraId="001888AF" w14:textId="77777777" w:rsidR="00AB6269" w:rsidRDefault="00AB6269" w:rsidP="00AB6269">
      <w:pPr>
        <w:spacing w:line="240" w:lineRule="auto"/>
      </w:pPr>
      <w:r>
        <w:t xml:space="preserve">    series is item1 (1) item2 (2) item3 (3) item4 (4) item5 (5)</w:t>
      </w:r>
    </w:p>
    <w:p w14:paraId="48404132" w14:textId="77777777" w:rsidR="00AB6269" w:rsidRDefault="00AB6269" w:rsidP="00AB6269">
      <w:pPr>
        <w:spacing w:line="240" w:lineRule="auto"/>
      </w:pPr>
      <w:r>
        <w:t xml:space="preserve">              item6 (6) item7 (7) item8 (8) item9 (9);</w:t>
      </w:r>
    </w:p>
    <w:p w14:paraId="6411E7AA" w14:textId="77777777" w:rsidR="00AB6269" w:rsidRDefault="00AB6269" w:rsidP="00AB6269">
      <w:pPr>
        <w:spacing w:line="240" w:lineRule="auto"/>
      </w:pPr>
      <w:r>
        <w:t xml:space="preserve">  Savedata:</w:t>
      </w:r>
    </w:p>
    <w:p w14:paraId="1DF15DB2" w14:textId="77777777" w:rsidR="00AB6269" w:rsidRDefault="00AB6269" w:rsidP="00AB6269">
      <w:pPr>
        <w:spacing w:line="240" w:lineRule="auto"/>
      </w:pPr>
      <w:r>
        <w:t xml:space="preserve">    file is lca1_save.txt ;</w:t>
      </w:r>
    </w:p>
    <w:p w14:paraId="4FA42F95" w14:textId="77777777" w:rsidR="00AB6269" w:rsidRDefault="00AB6269" w:rsidP="00AB6269">
      <w:pPr>
        <w:spacing w:line="240" w:lineRule="auto"/>
      </w:pPr>
      <w:r>
        <w:t xml:space="preserve">    save is cprob;</w:t>
      </w:r>
    </w:p>
    <w:p w14:paraId="68C250A0" w14:textId="77777777" w:rsidR="00AB6269" w:rsidRDefault="00AB6269" w:rsidP="00AB6269">
      <w:pPr>
        <w:spacing w:line="240" w:lineRule="auto"/>
      </w:pPr>
      <w:r>
        <w:t xml:space="preserve">    format is free;</w:t>
      </w:r>
    </w:p>
    <w:p w14:paraId="019C00BE" w14:textId="77777777" w:rsidR="00AB6269" w:rsidRDefault="00AB6269" w:rsidP="00AB6269">
      <w:pPr>
        <w:spacing w:line="240" w:lineRule="auto"/>
      </w:pPr>
      <w:r>
        <w:t xml:space="preserve">  Output:</w:t>
      </w:r>
    </w:p>
    <w:p w14:paraId="36FB740B" w14:textId="6DA83007" w:rsidR="00AB6269" w:rsidRDefault="00AB6269" w:rsidP="00AB6269">
      <w:pPr>
        <w:spacing w:line="240" w:lineRule="auto"/>
      </w:pPr>
      <w:r>
        <w:t xml:space="preserve">    tech11 tech14;</w:t>
      </w:r>
    </w:p>
    <w:p w14:paraId="68477387" w14:textId="2C200215" w:rsidR="00AB6269" w:rsidRDefault="00AB6269" w:rsidP="00AB6269">
      <w:pPr>
        <w:ind w:firstLine="0"/>
        <w:rPr>
          <w:lang w:eastAsia="zh-CN"/>
        </w:rPr>
      </w:pPr>
      <w:r>
        <w:t>```</w:t>
      </w:r>
      <w:r>
        <w:rPr>
          <w:lang w:eastAsia="zh-CN"/>
        </w:rPr>
        <w:t>````````````````````````````````````````````````````````````````````````````````````````````````````````````</w:t>
      </w:r>
    </w:p>
    <w:p w14:paraId="66D69056" w14:textId="506C13E6" w:rsidR="00AB6269" w:rsidRDefault="00AB6269" w:rsidP="00AB6269">
      <w:pPr>
        <w:spacing w:line="240" w:lineRule="auto"/>
        <w:ind w:firstLine="0"/>
      </w:pPr>
    </w:p>
    <w:p w14:paraId="7F2C9A2F" w14:textId="0BD0809F" w:rsidR="00AB6269" w:rsidRDefault="00AB6269" w:rsidP="00AB6269">
      <w:pPr>
        <w:spacing w:line="240" w:lineRule="auto"/>
        <w:ind w:firstLine="0"/>
      </w:pPr>
      <w:r>
        <w:tab/>
        <w:t>The model output includes:</w:t>
      </w:r>
    </w:p>
    <w:p w14:paraId="4F3CFF92" w14:textId="661F1C76" w:rsidR="00AB6269" w:rsidRDefault="00B10F86" w:rsidP="00AB6269">
      <w:pPr>
        <w:pStyle w:val="ListParagraph"/>
        <w:numPr>
          <w:ilvl w:val="0"/>
          <w:numId w:val="44"/>
        </w:numPr>
        <w:spacing w:line="240" w:lineRule="auto"/>
      </w:pPr>
      <w:r>
        <w:t>Summary of model varaibles</w:t>
      </w:r>
    </w:p>
    <w:p w14:paraId="26EA6C82" w14:textId="0C687E6C" w:rsidR="00AB6269" w:rsidRDefault="00AB6269" w:rsidP="00AB6269">
      <w:pPr>
        <w:ind w:firstLine="0"/>
        <w:rPr>
          <w:lang w:eastAsia="zh-CN"/>
        </w:rPr>
      </w:pPr>
      <w:r>
        <w:t>```</w:t>
      </w:r>
      <w:r>
        <w:rPr>
          <w:lang w:eastAsia="zh-CN"/>
        </w:rPr>
        <w:t>````````````````````````````````````````````````````````````````````````````````````````````````````````````</w:t>
      </w:r>
    </w:p>
    <w:p w14:paraId="620A70A0" w14:textId="77777777" w:rsidR="00AB6269" w:rsidRDefault="00AB6269" w:rsidP="00AB6269">
      <w:pPr>
        <w:spacing w:line="240" w:lineRule="auto"/>
      </w:pPr>
      <w:r>
        <w:t>Number of groups                                                 1</w:t>
      </w:r>
    </w:p>
    <w:p w14:paraId="458F90C7" w14:textId="77777777" w:rsidR="00AB6269" w:rsidRDefault="00AB6269" w:rsidP="00AB6269">
      <w:pPr>
        <w:spacing w:line="240" w:lineRule="auto"/>
      </w:pPr>
      <w:r>
        <w:t>Number of observations                                        1000</w:t>
      </w:r>
    </w:p>
    <w:p w14:paraId="2FB1F64A" w14:textId="77777777" w:rsidR="00AB6269" w:rsidRDefault="00AB6269" w:rsidP="00AB6269">
      <w:pPr>
        <w:spacing w:line="240" w:lineRule="auto"/>
      </w:pPr>
    </w:p>
    <w:p w14:paraId="5942401C" w14:textId="77777777" w:rsidR="00AB6269" w:rsidRDefault="00AB6269" w:rsidP="00AB6269">
      <w:pPr>
        <w:spacing w:line="240" w:lineRule="auto"/>
      </w:pPr>
      <w:r>
        <w:t>Number of dependent variables                                    9</w:t>
      </w:r>
    </w:p>
    <w:p w14:paraId="5DA25A19" w14:textId="77777777" w:rsidR="00AB6269" w:rsidRDefault="00AB6269" w:rsidP="00AB6269">
      <w:pPr>
        <w:spacing w:line="240" w:lineRule="auto"/>
      </w:pPr>
      <w:r>
        <w:t>Number of independent variables                                  0</w:t>
      </w:r>
    </w:p>
    <w:p w14:paraId="38674873" w14:textId="77777777" w:rsidR="00AB6269" w:rsidRDefault="00AB6269" w:rsidP="00AB6269">
      <w:pPr>
        <w:spacing w:line="240" w:lineRule="auto"/>
      </w:pPr>
      <w:r>
        <w:t>Number of continuous latent variables                            0</w:t>
      </w:r>
    </w:p>
    <w:p w14:paraId="2600803C" w14:textId="7336E61F" w:rsidR="00AB6269" w:rsidRDefault="00AB6269" w:rsidP="00AB6269">
      <w:pPr>
        <w:spacing w:line="240" w:lineRule="auto"/>
      </w:pPr>
      <w:r>
        <w:t>Number of categorical latent variables                           1</w:t>
      </w:r>
    </w:p>
    <w:p w14:paraId="1C273078" w14:textId="267B3327" w:rsidR="00B10F86" w:rsidRDefault="00B10F86" w:rsidP="00AB6269">
      <w:pPr>
        <w:spacing w:line="240" w:lineRule="auto"/>
      </w:pPr>
    </w:p>
    <w:p w14:paraId="6C9516B4" w14:textId="77777777" w:rsidR="00B10F86" w:rsidRDefault="00B10F86" w:rsidP="00B10F86">
      <w:pPr>
        <w:spacing w:line="240" w:lineRule="auto"/>
      </w:pPr>
      <w:r>
        <w:lastRenderedPageBreak/>
        <w:t>Observed dependent variables</w:t>
      </w:r>
    </w:p>
    <w:p w14:paraId="2E94DD4B" w14:textId="77777777" w:rsidR="00B10F86" w:rsidRDefault="00B10F86" w:rsidP="00B10F86">
      <w:pPr>
        <w:spacing w:line="240" w:lineRule="auto"/>
      </w:pPr>
    </w:p>
    <w:p w14:paraId="1FFA6149" w14:textId="77777777" w:rsidR="00B10F86" w:rsidRDefault="00B10F86" w:rsidP="00B10F86">
      <w:pPr>
        <w:spacing w:line="240" w:lineRule="auto"/>
      </w:pPr>
      <w:r>
        <w:t xml:space="preserve">  Binary and ordered categorical (ordinal)</w:t>
      </w:r>
    </w:p>
    <w:p w14:paraId="6372FB98" w14:textId="77777777" w:rsidR="00B10F86" w:rsidRDefault="00B10F86" w:rsidP="00B10F86">
      <w:pPr>
        <w:spacing w:line="240" w:lineRule="auto"/>
      </w:pPr>
      <w:r>
        <w:t xml:space="preserve">   ITEM1       ITEM2       ITEM3       ITEM4       ITEM5       ITEM6</w:t>
      </w:r>
    </w:p>
    <w:p w14:paraId="4D2ADA66" w14:textId="77777777" w:rsidR="00B10F86" w:rsidRDefault="00B10F86" w:rsidP="00B10F86">
      <w:pPr>
        <w:spacing w:line="240" w:lineRule="auto"/>
      </w:pPr>
      <w:r>
        <w:t xml:space="preserve">   ITEM7       ITEM8       ITEM9</w:t>
      </w:r>
    </w:p>
    <w:p w14:paraId="00094F47" w14:textId="77777777" w:rsidR="00B10F86" w:rsidRDefault="00B10F86" w:rsidP="00B10F86">
      <w:pPr>
        <w:spacing w:line="240" w:lineRule="auto"/>
      </w:pPr>
    </w:p>
    <w:p w14:paraId="00331091" w14:textId="77777777" w:rsidR="00B10F86" w:rsidRDefault="00B10F86" w:rsidP="00B10F86">
      <w:pPr>
        <w:spacing w:line="240" w:lineRule="auto"/>
      </w:pPr>
      <w:r>
        <w:t>Categorical latent variables</w:t>
      </w:r>
    </w:p>
    <w:p w14:paraId="5F66248D" w14:textId="643B0E8B" w:rsidR="00B10F86" w:rsidRDefault="00B10F86" w:rsidP="00B10F86">
      <w:pPr>
        <w:spacing w:line="240" w:lineRule="auto"/>
      </w:pPr>
      <w:r>
        <w:t xml:space="preserve">   C</w:t>
      </w:r>
    </w:p>
    <w:p w14:paraId="0F5792AC" w14:textId="32EA6AF8" w:rsidR="00AB6269" w:rsidRDefault="00AB6269" w:rsidP="00AB6269">
      <w:pPr>
        <w:ind w:firstLine="0"/>
        <w:rPr>
          <w:lang w:eastAsia="zh-CN"/>
        </w:rPr>
      </w:pPr>
      <w:r>
        <w:t>```</w:t>
      </w:r>
      <w:r>
        <w:rPr>
          <w:lang w:eastAsia="zh-CN"/>
        </w:rPr>
        <w:t>````````````````````````````````````````````````````````````````````````````````````````````````````````````</w:t>
      </w:r>
    </w:p>
    <w:p w14:paraId="66168375" w14:textId="75AB1514" w:rsidR="00AB6269" w:rsidRDefault="00AB6269" w:rsidP="00AB6269">
      <w:pPr>
        <w:ind w:firstLine="0"/>
        <w:rPr>
          <w:lang w:eastAsia="zh-CN"/>
        </w:rPr>
      </w:pPr>
      <w:r>
        <w:rPr>
          <w:lang w:eastAsia="zh-CN"/>
        </w:rPr>
        <w:tab/>
      </w:r>
      <w:r>
        <w:rPr>
          <w:rFonts w:hint="eastAsia"/>
          <w:lang w:eastAsia="zh-CN"/>
        </w:rPr>
        <w:t>Interpretation:</w:t>
      </w:r>
      <w:r>
        <w:rPr>
          <w:lang w:eastAsia="zh-CN"/>
        </w:rPr>
        <w:t xml:space="preserve"> latent class </w:t>
      </w:r>
      <w:r w:rsidR="00B43A60">
        <w:rPr>
          <w:lang w:eastAsia="zh-CN"/>
        </w:rPr>
        <w:t>analysis (LCA)</w:t>
      </w:r>
      <w:r>
        <w:rPr>
          <w:lang w:eastAsia="zh-CN"/>
        </w:rPr>
        <w:t xml:space="preserve"> is unsupervised learning, which do not have independent variable and dependent variable as linear regression. </w:t>
      </w:r>
      <w:r w:rsidR="004E712E">
        <w:rPr>
          <w:lang w:eastAsia="zh-CN"/>
        </w:rPr>
        <w:t xml:space="preserve">The 9 dependent variables are the variables used for classify the </w:t>
      </w:r>
      <w:r w:rsidR="00184629">
        <w:rPr>
          <w:lang w:eastAsia="zh-CN"/>
        </w:rPr>
        <w:t xml:space="preserve">1000 </w:t>
      </w:r>
      <w:r w:rsidR="004E712E">
        <w:rPr>
          <w:lang w:eastAsia="zh-CN"/>
        </w:rPr>
        <w:t>observations into three classes.</w:t>
      </w:r>
      <w:r w:rsidR="00B43A60">
        <w:rPr>
          <w:lang w:eastAsia="zh-CN"/>
        </w:rPr>
        <w:t xml:space="preserve"> All of these variables are categorical and the categorical latent variable is the membership of class, which LCA estimated.</w:t>
      </w:r>
      <w:r w:rsidR="00184629">
        <w:rPr>
          <w:lang w:eastAsia="zh-CN"/>
        </w:rPr>
        <w:t xml:space="preserve"> </w:t>
      </w:r>
    </w:p>
    <w:p w14:paraId="52728B51" w14:textId="5A4CB777" w:rsidR="00AB6269" w:rsidRDefault="00AB6269" w:rsidP="00AB6269">
      <w:pPr>
        <w:spacing w:line="240" w:lineRule="auto"/>
        <w:ind w:firstLine="0"/>
      </w:pPr>
    </w:p>
    <w:p w14:paraId="4C273CBA" w14:textId="4AB8B930" w:rsidR="008000B9" w:rsidRDefault="008000B9" w:rsidP="008000B9">
      <w:pPr>
        <w:pStyle w:val="ListParagraph"/>
        <w:numPr>
          <w:ilvl w:val="0"/>
          <w:numId w:val="44"/>
        </w:numPr>
        <w:spacing w:line="240" w:lineRule="auto"/>
      </w:pPr>
      <w:r>
        <w:t xml:space="preserve">Summary of the model estimations </w:t>
      </w:r>
    </w:p>
    <w:p w14:paraId="2BA53ACF" w14:textId="77777777" w:rsidR="008000B9" w:rsidRDefault="008000B9" w:rsidP="008000B9">
      <w:pPr>
        <w:pStyle w:val="ListParagraph"/>
        <w:spacing w:line="240" w:lineRule="auto"/>
      </w:pPr>
    </w:p>
    <w:p w14:paraId="67150D9A" w14:textId="196B76C9" w:rsidR="008000B9" w:rsidRDefault="008000B9" w:rsidP="008000B9">
      <w:pPr>
        <w:spacing w:line="240" w:lineRule="auto"/>
        <w:ind w:left="360" w:firstLine="0"/>
        <w:rPr>
          <w:lang w:eastAsia="zh-CN"/>
        </w:rPr>
      </w:pPr>
      <w:r>
        <w:t>```</w:t>
      </w:r>
      <w:r>
        <w:rPr>
          <w:lang w:eastAsia="zh-CN"/>
        </w:rPr>
        <w:t>````````````````````````````````````````````````````````````````````````````````````````````````````````````</w:t>
      </w:r>
    </w:p>
    <w:p w14:paraId="3811A794" w14:textId="77777777" w:rsidR="00B10F86" w:rsidRDefault="00B10F86" w:rsidP="00B10F86">
      <w:pPr>
        <w:spacing w:line="240" w:lineRule="auto"/>
      </w:pPr>
      <w:r>
        <w:t>Estimator                                                      MLR</w:t>
      </w:r>
    </w:p>
    <w:p w14:paraId="1856BB73" w14:textId="77777777" w:rsidR="00B10F86" w:rsidRDefault="00B10F86" w:rsidP="00B10F86">
      <w:pPr>
        <w:spacing w:line="240" w:lineRule="auto"/>
      </w:pPr>
      <w:r>
        <w:t>Information matrix                                        OBSERVED</w:t>
      </w:r>
    </w:p>
    <w:p w14:paraId="5261E6B8" w14:textId="77777777" w:rsidR="00B10F86" w:rsidRDefault="00B10F86" w:rsidP="00B10F86">
      <w:pPr>
        <w:spacing w:line="240" w:lineRule="auto"/>
      </w:pPr>
      <w:r>
        <w:t>Optimization Specifications for the Quasi-Newton Algorithm for</w:t>
      </w:r>
    </w:p>
    <w:p w14:paraId="10DD06AD" w14:textId="77777777" w:rsidR="00B10F86" w:rsidRDefault="00B10F86" w:rsidP="00B10F86">
      <w:pPr>
        <w:spacing w:line="240" w:lineRule="auto"/>
      </w:pPr>
      <w:r>
        <w:t>Continuous Outcomes</w:t>
      </w:r>
    </w:p>
    <w:p w14:paraId="0A55C88F" w14:textId="77777777" w:rsidR="00B10F86" w:rsidRDefault="00B10F86" w:rsidP="00B10F86">
      <w:pPr>
        <w:spacing w:line="240" w:lineRule="auto"/>
      </w:pPr>
      <w:r>
        <w:t xml:space="preserve">  Maximum number of iterations                                 100</w:t>
      </w:r>
    </w:p>
    <w:p w14:paraId="17FBC1C9" w14:textId="77777777" w:rsidR="00B10F86" w:rsidRDefault="00B10F86" w:rsidP="00B10F86">
      <w:pPr>
        <w:spacing w:line="240" w:lineRule="auto"/>
      </w:pPr>
      <w:r>
        <w:t xml:space="preserve">  Convergence criterion                                  0.100D-05</w:t>
      </w:r>
    </w:p>
    <w:p w14:paraId="3045F976" w14:textId="77777777" w:rsidR="00B10F86" w:rsidRDefault="00B10F86" w:rsidP="00B10F86">
      <w:pPr>
        <w:spacing w:line="240" w:lineRule="auto"/>
      </w:pPr>
      <w:r>
        <w:t>Optimization Specifications for the EM Algorithm</w:t>
      </w:r>
    </w:p>
    <w:p w14:paraId="077FFB9D" w14:textId="77777777" w:rsidR="00B10F86" w:rsidRDefault="00B10F86" w:rsidP="00B10F86">
      <w:pPr>
        <w:spacing w:line="240" w:lineRule="auto"/>
      </w:pPr>
      <w:r>
        <w:t xml:space="preserve">  Maximum number of iterations                                 500</w:t>
      </w:r>
    </w:p>
    <w:p w14:paraId="53E45E0C" w14:textId="77777777" w:rsidR="00B10F86" w:rsidRDefault="00B10F86" w:rsidP="00B10F86">
      <w:pPr>
        <w:spacing w:line="240" w:lineRule="auto"/>
      </w:pPr>
      <w:r>
        <w:t xml:space="preserve">  Convergence criteria</w:t>
      </w:r>
    </w:p>
    <w:p w14:paraId="7AF8CC0C" w14:textId="77777777" w:rsidR="00B10F86" w:rsidRDefault="00B10F86" w:rsidP="00B10F86">
      <w:pPr>
        <w:spacing w:line="240" w:lineRule="auto"/>
      </w:pPr>
      <w:r>
        <w:t xml:space="preserve">    Loglikelihood change                                 0.100D-06</w:t>
      </w:r>
    </w:p>
    <w:p w14:paraId="35B8D275" w14:textId="77777777" w:rsidR="00B10F86" w:rsidRDefault="00B10F86" w:rsidP="00B10F86">
      <w:pPr>
        <w:spacing w:line="240" w:lineRule="auto"/>
      </w:pPr>
      <w:r>
        <w:t xml:space="preserve">    Relative loglikelihood change                        0.100D-06</w:t>
      </w:r>
    </w:p>
    <w:p w14:paraId="0E6EB424" w14:textId="77777777" w:rsidR="00B10F86" w:rsidRDefault="00B10F86" w:rsidP="00B10F86">
      <w:pPr>
        <w:spacing w:line="240" w:lineRule="auto"/>
      </w:pPr>
      <w:r>
        <w:t xml:space="preserve">    Derivative                                           0.100D-05</w:t>
      </w:r>
    </w:p>
    <w:p w14:paraId="48017031" w14:textId="77777777" w:rsidR="00B10F86" w:rsidRDefault="00B10F86" w:rsidP="00B10F86">
      <w:pPr>
        <w:spacing w:line="240" w:lineRule="auto"/>
      </w:pPr>
      <w:r>
        <w:t>Optimization Specifications for the M step of the EM Algorithm for</w:t>
      </w:r>
    </w:p>
    <w:p w14:paraId="7A39DA98" w14:textId="77777777" w:rsidR="00B10F86" w:rsidRDefault="00B10F86" w:rsidP="00B10F86">
      <w:pPr>
        <w:spacing w:line="240" w:lineRule="auto"/>
      </w:pPr>
      <w:r>
        <w:t>Categorical Latent variables</w:t>
      </w:r>
    </w:p>
    <w:p w14:paraId="1883EE69" w14:textId="77777777" w:rsidR="00B10F86" w:rsidRDefault="00B10F86" w:rsidP="00B10F86">
      <w:pPr>
        <w:spacing w:line="240" w:lineRule="auto"/>
      </w:pPr>
      <w:r>
        <w:t xml:space="preserve">  Number of M step iterations                                    1</w:t>
      </w:r>
    </w:p>
    <w:p w14:paraId="185DE8EB" w14:textId="77777777" w:rsidR="00B10F86" w:rsidRDefault="00B10F86" w:rsidP="00B10F86">
      <w:pPr>
        <w:spacing w:line="240" w:lineRule="auto"/>
      </w:pPr>
      <w:r>
        <w:t xml:space="preserve">  M step convergence criterion                           0.100D-05</w:t>
      </w:r>
    </w:p>
    <w:p w14:paraId="65BD50BE" w14:textId="77777777" w:rsidR="00B10F86" w:rsidRDefault="00B10F86" w:rsidP="00B10F86">
      <w:pPr>
        <w:spacing w:line="240" w:lineRule="auto"/>
      </w:pPr>
      <w:r>
        <w:t xml:space="preserve">  Basis for M step termination                           ITERATION</w:t>
      </w:r>
    </w:p>
    <w:p w14:paraId="2ACF6CE8" w14:textId="77777777" w:rsidR="00B10F86" w:rsidRDefault="00B10F86" w:rsidP="00B10F86">
      <w:pPr>
        <w:spacing w:line="240" w:lineRule="auto"/>
      </w:pPr>
      <w:r>
        <w:t>Optimization Specifications for the M step of the EM Algorithm for</w:t>
      </w:r>
    </w:p>
    <w:p w14:paraId="7291B8A0" w14:textId="77777777" w:rsidR="00B10F86" w:rsidRDefault="00B10F86" w:rsidP="00B10F86">
      <w:pPr>
        <w:spacing w:line="240" w:lineRule="auto"/>
      </w:pPr>
      <w:r>
        <w:t>Censored, Binary or Ordered Categorical (Ordinal), Unordered</w:t>
      </w:r>
    </w:p>
    <w:p w14:paraId="5B64C2BE" w14:textId="77777777" w:rsidR="00B10F86" w:rsidRDefault="00B10F86" w:rsidP="00B10F86">
      <w:pPr>
        <w:spacing w:line="240" w:lineRule="auto"/>
      </w:pPr>
      <w:r>
        <w:t>Categorical (Nominal) and Count Outcomes</w:t>
      </w:r>
    </w:p>
    <w:p w14:paraId="438FCD2A" w14:textId="77777777" w:rsidR="00B10F86" w:rsidRDefault="00B10F86" w:rsidP="00B10F86">
      <w:pPr>
        <w:spacing w:line="240" w:lineRule="auto"/>
      </w:pPr>
      <w:r>
        <w:t xml:space="preserve">  Number of M step iterations                                    1</w:t>
      </w:r>
    </w:p>
    <w:p w14:paraId="7EBE8B70" w14:textId="77777777" w:rsidR="00B10F86" w:rsidRDefault="00B10F86" w:rsidP="00B10F86">
      <w:pPr>
        <w:spacing w:line="240" w:lineRule="auto"/>
      </w:pPr>
      <w:r>
        <w:t xml:space="preserve">  M step convergence criterion                           0.100D-05</w:t>
      </w:r>
    </w:p>
    <w:p w14:paraId="6EF836F4" w14:textId="77777777" w:rsidR="00B10F86" w:rsidRDefault="00B10F86" w:rsidP="00B10F86">
      <w:pPr>
        <w:spacing w:line="240" w:lineRule="auto"/>
      </w:pPr>
      <w:r>
        <w:t xml:space="preserve">  Basis for M step termination                           ITERATION</w:t>
      </w:r>
    </w:p>
    <w:p w14:paraId="436124CD" w14:textId="77777777" w:rsidR="00B10F86" w:rsidRDefault="00B10F86" w:rsidP="00B10F86">
      <w:pPr>
        <w:spacing w:line="240" w:lineRule="auto"/>
      </w:pPr>
      <w:r>
        <w:t xml:space="preserve">  Maximum value for logit thresholds                            15</w:t>
      </w:r>
    </w:p>
    <w:p w14:paraId="00CDB78D" w14:textId="77777777" w:rsidR="00B10F86" w:rsidRDefault="00B10F86" w:rsidP="00B10F86">
      <w:pPr>
        <w:spacing w:line="240" w:lineRule="auto"/>
      </w:pPr>
      <w:r>
        <w:lastRenderedPageBreak/>
        <w:t xml:space="preserve">  Minimum value for logit thresholds                           -15</w:t>
      </w:r>
    </w:p>
    <w:p w14:paraId="6F073EFD" w14:textId="77777777" w:rsidR="00B10F86" w:rsidRDefault="00B10F86" w:rsidP="00B10F86">
      <w:pPr>
        <w:spacing w:line="240" w:lineRule="auto"/>
      </w:pPr>
      <w:r>
        <w:t xml:space="preserve">  Minimum expected cell size for chi-square              0.100D-01</w:t>
      </w:r>
    </w:p>
    <w:p w14:paraId="0408548B" w14:textId="77777777" w:rsidR="00B10F86" w:rsidRDefault="00B10F86" w:rsidP="00B10F86">
      <w:pPr>
        <w:spacing w:line="240" w:lineRule="auto"/>
      </w:pPr>
      <w:r>
        <w:t>Optimization algorithm                                         EMA</w:t>
      </w:r>
    </w:p>
    <w:p w14:paraId="4EA0156A" w14:textId="77777777" w:rsidR="00B10F86" w:rsidRDefault="00B10F86" w:rsidP="00B10F86">
      <w:pPr>
        <w:spacing w:line="240" w:lineRule="auto"/>
      </w:pPr>
      <w:r>
        <w:t>Random Starts Specifications</w:t>
      </w:r>
    </w:p>
    <w:p w14:paraId="6E6250D5" w14:textId="77777777" w:rsidR="00B10F86" w:rsidRDefault="00B10F86" w:rsidP="00B10F86">
      <w:pPr>
        <w:spacing w:line="240" w:lineRule="auto"/>
      </w:pPr>
      <w:r>
        <w:t xml:space="preserve">  Number of initial stage random starts                         20</w:t>
      </w:r>
    </w:p>
    <w:p w14:paraId="4CC3E69A" w14:textId="77777777" w:rsidR="00B10F86" w:rsidRDefault="00B10F86" w:rsidP="00B10F86">
      <w:pPr>
        <w:spacing w:line="240" w:lineRule="auto"/>
      </w:pPr>
      <w:r>
        <w:t xml:space="preserve">  Number of final stage optimizations                            4</w:t>
      </w:r>
    </w:p>
    <w:p w14:paraId="12727917" w14:textId="77777777" w:rsidR="00B10F86" w:rsidRDefault="00B10F86" w:rsidP="00B10F86">
      <w:pPr>
        <w:spacing w:line="240" w:lineRule="auto"/>
      </w:pPr>
      <w:r>
        <w:t xml:space="preserve">  Number of initial stage iterations                            10</w:t>
      </w:r>
    </w:p>
    <w:p w14:paraId="4C9C2459" w14:textId="77777777" w:rsidR="00B10F86" w:rsidRDefault="00B10F86" w:rsidP="00B10F86">
      <w:pPr>
        <w:spacing w:line="240" w:lineRule="auto"/>
      </w:pPr>
      <w:r>
        <w:t xml:space="preserve">  Initial stage convergence criterion                    0.100D+01</w:t>
      </w:r>
    </w:p>
    <w:p w14:paraId="1D2B3EA1" w14:textId="77777777" w:rsidR="00B10F86" w:rsidRDefault="00B10F86" w:rsidP="00B10F86">
      <w:pPr>
        <w:spacing w:line="240" w:lineRule="auto"/>
      </w:pPr>
      <w:r>
        <w:t xml:space="preserve">  Random starts scale                                    0.500D+01</w:t>
      </w:r>
    </w:p>
    <w:p w14:paraId="1F0E673B" w14:textId="77777777" w:rsidR="00B10F86" w:rsidRDefault="00B10F86" w:rsidP="00B10F86">
      <w:pPr>
        <w:spacing w:line="240" w:lineRule="auto"/>
      </w:pPr>
      <w:r>
        <w:t xml:space="preserve">  Random seed for generating random starts                       0</w:t>
      </w:r>
    </w:p>
    <w:p w14:paraId="069AF384" w14:textId="00ED3D9B" w:rsidR="00B10F86" w:rsidRDefault="00B10F86" w:rsidP="00B10F86">
      <w:pPr>
        <w:spacing w:line="240" w:lineRule="auto"/>
      </w:pPr>
      <w:r>
        <w:t>Link                                                         LOGIT</w:t>
      </w:r>
    </w:p>
    <w:p w14:paraId="2F9CEFBA" w14:textId="77777777" w:rsidR="008000B9" w:rsidRDefault="008000B9" w:rsidP="008000B9">
      <w:pPr>
        <w:spacing w:line="240" w:lineRule="auto"/>
        <w:ind w:left="360" w:firstLine="0"/>
        <w:rPr>
          <w:lang w:eastAsia="zh-CN"/>
        </w:rPr>
      </w:pPr>
      <w:r>
        <w:t>```</w:t>
      </w:r>
      <w:r>
        <w:rPr>
          <w:lang w:eastAsia="zh-CN"/>
        </w:rPr>
        <w:t>````````````````````````````````````````````````````````````````````````````````````````````````````````````</w:t>
      </w:r>
    </w:p>
    <w:p w14:paraId="27948B10" w14:textId="1E0328A9" w:rsidR="008000B9" w:rsidRDefault="008000B9" w:rsidP="008000B9">
      <w:pPr>
        <w:ind w:firstLine="360"/>
        <w:rPr>
          <w:lang w:eastAsia="zh-CN"/>
        </w:rPr>
      </w:pPr>
      <w:r>
        <w:rPr>
          <w:rFonts w:hint="eastAsia"/>
          <w:lang w:eastAsia="zh-CN"/>
        </w:rPr>
        <w:t>Interpretation:</w:t>
      </w:r>
      <w:r>
        <w:rPr>
          <w:lang w:eastAsia="zh-CN"/>
        </w:rPr>
        <w:t xml:space="preserve"> latent class analysis (LCA) use the MLR estimation method, which means maximum likelihood parameter estimates with standard errors.</w:t>
      </w:r>
      <w:r w:rsidR="005658B6">
        <w:rPr>
          <w:lang w:eastAsia="zh-CN"/>
        </w:rPr>
        <w:t xml:space="preserve"> The optimization algorithm is </w:t>
      </w:r>
      <w:r w:rsidR="005658B6" w:rsidRPr="005658B6">
        <w:rPr>
          <w:lang w:eastAsia="zh-CN"/>
        </w:rPr>
        <w:t>EMA</w:t>
      </w:r>
      <w:r w:rsidR="005658B6">
        <w:rPr>
          <w:lang w:eastAsia="zh-CN"/>
        </w:rPr>
        <w:t>, which</w:t>
      </w:r>
      <w:r w:rsidR="005658B6" w:rsidRPr="005658B6">
        <w:rPr>
          <w:lang w:eastAsia="zh-CN"/>
        </w:rPr>
        <w:t xml:space="preserve"> combines EM steps with interspersed </w:t>
      </w:r>
      <w:r w:rsidR="00B02F02">
        <w:t>Quasi-Newton (</w:t>
      </w:r>
      <w:r w:rsidR="005658B6" w:rsidRPr="005658B6">
        <w:rPr>
          <w:lang w:eastAsia="zh-CN"/>
        </w:rPr>
        <w:t>QN</w:t>
      </w:r>
      <w:r w:rsidR="00B02F02">
        <w:rPr>
          <w:lang w:eastAsia="zh-CN"/>
        </w:rPr>
        <w:t>)</w:t>
      </w:r>
      <w:r w:rsidR="005658B6" w:rsidRPr="005658B6">
        <w:rPr>
          <w:lang w:eastAsia="zh-CN"/>
        </w:rPr>
        <w:t xml:space="preserve"> or </w:t>
      </w:r>
      <w:r w:rsidR="00C901A6" w:rsidRPr="00C901A6">
        <w:rPr>
          <w:lang w:eastAsia="zh-CN"/>
        </w:rPr>
        <w:t xml:space="preserve">Fisher scoring </w:t>
      </w:r>
      <w:r w:rsidR="00C901A6">
        <w:rPr>
          <w:lang w:eastAsia="zh-CN"/>
        </w:rPr>
        <w:t>(</w:t>
      </w:r>
      <w:r w:rsidR="005658B6" w:rsidRPr="005658B6">
        <w:rPr>
          <w:lang w:eastAsia="zh-CN"/>
        </w:rPr>
        <w:t>FS</w:t>
      </w:r>
      <w:r w:rsidR="00C901A6">
        <w:rPr>
          <w:lang w:eastAsia="zh-CN"/>
        </w:rPr>
        <w:t>)</w:t>
      </w:r>
      <w:r w:rsidR="005658B6" w:rsidRPr="005658B6">
        <w:rPr>
          <w:lang w:eastAsia="zh-CN"/>
        </w:rPr>
        <w:t xml:space="preserve"> steps when they are needed to speed things along.</w:t>
      </w:r>
      <w:r w:rsidR="00D127A2">
        <w:rPr>
          <w:lang w:eastAsia="zh-CN"/>
        </w:rPr>
        <w:t xml:space="preserve"> The link function for classification is logit.</w:t>
      </w:r>
    </w:p>
    <w:p w14:paraId="7A3BAD83" w14:textId="77777777" w:rsidR="009D0B97" w:rsidRDefault="009D0B97" w:rsidP="008000B9">
      <w:pPr>
        <w:ind w:firstLine="360"/>
        <w:rPr>
          <w:lang w:eastAsia="zh-CN"/>
        </w:rPr>
      </w:pPr>
    </w:p>
    <w:p w14:paraId="19B0DE3F" w14:textId="3EAAA913" w:rsidR="003505D9" w:rsidRDefault="003505D9" w:rsidP="003505D9">
      <w:pPr>
        <w:pStyle w:val="ListParagraph"/>
        <w:numPr>
          <w:ilvl w:val="0"/>
          <w:numId w:val="44"/>
        </w:numPr>
      </w:pPr>
      <w:r>
        <w:t>Univariate Proportions and Counts for Categorical Variables</w:t>
      </w:r>
    </w:p>
    <w:p w14:paraId="34252395" w14:textId="3834679E" w:rsidR="009D0B97" w:rsidRDefault="009D0B97" w:rsidP="009D0B97">
      <w:pPr>
        <w:spacing w:line="240" w:lineRule="auto"/>
        <w:ind w:left="360" w:firstLine="0"/>
        <w:rPr>
          <w:lang w:eastAsia="zh-CN"/>
        </w:rPr>
      </w:pPr>
      <w:r>
        <w:t>```</w:t>
      </w:r>
      <w:r>
        <w:rPr>
          <w:lang w:eastAsia="zh-CN"/>
        </w:rPr>
        <w:t>````````````````````````````````````````````````````````````````````````````````````````````````````````````</w:t>
      </w:r>
    </w:p>
    <w:p w14:paraId="5EAC87FB" w14:textId="77777777" w:rsidR="009D0B97" w:rsidRDefault="009D0B97" w:rsidP="009D0B97">
      <w:pPr>
        <w:spacing w:line="240" w:lineRule="auto"/>
      </w:pPr>
      <w:r>
        <w:t>ITEM1</w:t>
      </w:r>
    </w:p>
    <w:p w14:paraId="1BE98F70" w14:textId="77777777" w:rsidR="009D0B97" w:rsidRDefault="009D0B97" w:rsidP="009D0B97">
      <w:pPr>
        <w:spacing w:line="240" w:lineRule="auto"/>
      </w:pPr>
      <w:r>
        <w:t xml:space="preserve">      Category 1    0.307          307.000</w:t>
      </w:r>
    </w:p>
    <w:p w14:paraId="6A307AB3" w14:textId="77777777" w:rsidR="009D0B97" w:rsidRDefault="009D0B97" w:rsidP="009D0B97">
      <w:pPr>
        <w:spacing w:line="240" w:lineRule="auto"/>
      </w:pPr>
      <w:r>
        <w:t xml:space="preserve">      Category 2    0.693          693.000</w:t>
      </w:r>
    </w:p>
    <w:p w14:paraId="60E01C03" w14:textId="77777777" w:rsidR="009D0B97" w:rsidRDefault="009D0B97" w:rsidP="009D0B97">
      <w:pPr>
        <w:spacing w:line="240" w:lineRule="auto"/>
      </w:pPr>
      <w:r>
        <w:t xml:space="preserve">    ITEM2</w:t>
      </w:r>
    </w:p>
    <w:p w14:paraId="109F8A04" w14:textId="77777777" w:rsidR="009D0B97" w:rsidRDefault="009D0B97" w:rsidP="009D0B97">
      <w:pPr>
        <w:spacing w:line="240" w:lineRule="auto"/>
      </w:pPr>
      <w:r>
        <w:t xml:space="preserve">      Category 1    0.709          709.000</w:t>
      </w:r>
    </w:p>
    <w:p w14:paraId="537E76A5" w14:textId="77777777" w:rsidR="009D0B97" w:rsidRDefault="009D0B97" w:rsidP="009D0B97">
      <w:pPr>
        <w:spacing w:line="240" w:lineRule="auto"/>
      </w:pPr>
      <w:r>
        <w:t xml:space="preserve">      Category 2    0.291          291.000</w:t>
      </w:r>
    </w:p>
    <w:p w14:paraId="359A84D0" w14:textId="77777777" w:rsidR="009D0B97" w:rsidRDefault="009D0B97" w:rsidP="009D0B97">
      <w:pPr>
        <w:spacing w:line="240" w:lineRule="auto"/>
      </w:pPr>
      <w:r>
        <w:t xml:space="preserve">    ITEM3</w:t>
      </w:r>
    </w:p>
    <w:p w14:paraId="03E5F67C" w14:textId="77777777" w:rsidR="009D0B97" w:rsidRDefault="009D0B97" w:rsidP="009D0B97">
      <w:pPr>
        <w:spacing w:line="240" w:lineRule="auto"/>
      </w:pPr>
      <w:r>
        <w:t xml:space="preserve">      Category 1    0.916          916.000</w:t>
      </w:r>
    </w:p>
    <w:p w14:paraId="282D9B23" w14:textId="77777777" w:rsidR="009D0B97" w:rsidRDefault="009D0B97" w:rsidP="009D0B97">
      <w:pPr>
        <w:spacing w:line="240" w:lineRule="auto"/>
      </w:pPr>
      <w:r>
        <w:t xml:space="preserve">      Category 2    0.084           84.000</w:t>
      </w:r>
    </w:p>
    <w:p w14:paraId="78A54802" w14:textId="77777777" w:rsidR="009D0B97" w:rsidRDefault="009D0B97" w:rsidP="009D0B97">
      <w:pPr>
        <w:spacing w:line="240" w:lineRule="auto"/>
      </w:pPr>
      <w:r>
        <w:t xml:space="preserve">    ITEM4</w:t>
      </w:r>
    </w:p>
    <w:p w14:paraId="77C85AB3" w14:textId="77777777" w:rsidR="009D0B97" w:rsidRDefault="009D0B97" w:rsidP="009D0B97">
      <w:pPr>
        <w:spacing w:line="240" w:lineRule="auto"/>
      </w:pPr>
      <w:r>
        <w:t xml:space="preserve">      Category 1    0.910          910.000</w:t>
      </w:r>
    </w:p>
    <w:p w14:paraId="5C4C8D78" w14:textId="77777777" w:rsidR="009D0B97" w:rsidRDefault="009D0B97" w:rsidP="009D0B97">
      <w:pPr>
        <w:spacing w:line="240" w:lineRule="auto"/>
      </w:pPr>
      <w:r>
        <w:t xml:space="preserve">      Category 2    0.090           90.000</w:t>
      </w:r>
    </w:p>
    <w:p w14:paraId="7FDC2BF3" w14:textId="77777777" w:rsidR="009D0B97" w:rsidRDefault="009D0B97" w:rsidP="009D0B97">
      <w:pPr>
        <w:spacing w:line="240" w:lineRule="auto"/>
      </w:pPr>
      <w:r>
        <w:t xml:space="preserve">    ITEM5</w:t>
      </w:r>
    </w:p>
    <w:p w14:paraId="3C8F170B" w14:textId="77777777" w:rsidR="009D0B97" w:rsidRDefault="009D0B97" w:rsidP="009D0B97">
      <w:pPr>
        <w:spacing w:line="240" w:lineRule="auto"/>
      </w:pPr>
      <w:r>
        <w:t xml:space="preserve">      Category 1    0.801          801.000</w:t>
      </w:r>
    </w:p>
    <w:p w14:paraId="5873CDF2" w14:textId="77777777" w:rsidR="009D0B97" w:rsidRDefault="009D0B97" w:rsidP="009D0B97">
      <w:pPr>
        <w:spacing w:line="240" w:lineRule="auto"/>
      </w:pPr>
      <w:r>
        <w:t xml:space="preserve">      Category 2    0.199          199.000</w:t>
      </w:r>
    </w:p>
    <w:p w14:paraId="6DB0ABA8" w14:textId="77777777" w:rsidR="009D0B97" w:rsidRDefault="009D0B97" w:rsidP="009D0B97">
      <w:pPr>
        <w:spacing w:line="240" w:lineRule="auto"/>
      </w:pPr>
      <w:r>
        <w:t xml:space="preserve">    ITEM6</w:t>
      </w:r>
    </w:p>
    <w:p w14:paraId="2DB637B4" w14:textId="77777777" w:rsidR="009D0B97" w:rsidRDefault="009D0B97" w:rsidP="009D0B97">
      <w:pPr>
        <w:spacing w:line="240" w:lineRule="auto"/>
      </w:pPr>
      <w:r>
        <w:t xml:space="preserve">      Category 1    0.718          718.000</w:t>
      </w:r>
    </w:p>
    <w:p w14:paraId="4283CEFB" w14:textId="77777777" w:rsidR="009D0B97" w:rsidRDefault="009D0B97" w:rsidP="009D0B97">
      <w:pPr>
        <w:spacing w:line="240" w:lineRule="auto"/>
      </w:pPr>
      <w:r>
        <w:t xml:space="preserve">      Category 2    0.282          282.000</w:t>
      </w:r>
    </w:p>
    <w:p w14:paraId="55A83DD0" w14:textId="77777777" w:rsidR="009D0B97" w:rsidRDefault="009D0B97" w:rsidP="009D0B97">
      <w:pPr>
        <w:spacing w:line="240" w:lineRule="auto"/>
      </w:pPr>
      <w:r>
        <w:t xml:space="preserve">    ITEM7</w:t>
      </w:r>
    </w:p>
    <w:p w14:paraId="32582B1B" w14:textId="77777777" w:rsidR="009D0B97" w:rsidRDefault="009D0B97" w:rsidP="009D0B97">
      <w:pPr>
        <w:spacing w:line="240" w:lineRule="auto"/>
      </w:pPr>
      <w:r>
        <w:t xml:space="preserve">      Category 1    0.861          861.000</w:t>
      </w:r>
    </w:p>
    <w:p w14:paraId="7B7A7CC7" w14:textId="77777777" w:rsidR="009D0B97" w:rsidRDefault="009D0B97" w:rsidP="009D0B97">
      <w:pPr>
        <w:spacing w:line="240" w:lineRule="auto"/>
      </w:pPr>
      <w:r>
        <w:t xml:space="preserve">      Category 2    0.139          139.000</w:t>
      </w:r>
    </w:p>
    <w:p w14:paraId="2511D38F" w14:textId="77777777" w:rsidR="009D0B97" w:rsidRDefault="009D0B97" w:rsidP="009D0B97">
      <w:pPr>
        <w:spacing w:line="240" w:lineRule="auto"/>
      </w:pPr>
      <w:r>
        <w:lastRenderedPageBreak/>
        <w:t xml:space="preserve">    ITEM8</w:t>
      </w:r>
    </w:p>
    <w:p w14:paraId="37EDD2C4" w14:textId="77777777" w:rsidR="009D0B97" w:rsidRDefault="009D0B97" w:rsidP="009D0B97">
      <w:pPr>
        <w:spacing w:line="240" w:lineRule="auto"/>
      </w:pPr>
      <w:r>
        <w:t xml:space="preserve">      Category 1    0.833          833.000</w:t>
      </w:r>
    </w:p>
    <w:p w14:paraId="39BB7D6C" w14:textId="77777777" w:rsidR="009D0B97" w:rsidRDefault="009D0B97" w:rsidP="009D0B97">
      <w:pPr>
        <w:spacing w:line="240" w:lineRule="auto"/>
      </w:pPr>
      <w:r>
        <w:t xml:space="preserve">      Category 2    0.167          167.000</w:t>
      </w:r>
    </w:p>
    <w:p w14:paraId="68C7785D" w14:textId="77777777" w:rsidR="009D0B97" w:rsidRDefault="009D0B97" w:rsidP="009D0B97">
      <w:pPr>
        <w:spacing w:line="240" w:lineRule="auto"/>
      </w:pPr>
      <w:r>
        <w:t xml:space="preserve">    ITEM9</w:t>
      </w:r>
    </w:p>
    <w:p w14:paraId="476189B6" w14:textId="77777777" w:rsidR="009D0B97" w:rsidRDefault="009D0B97" w:rsidP="009D0B97">
      <w:pPr>
        <w:spacing w:line="240" w:lineRule="auto"/>
      </w:pPr>
      <w:r>
        <w:t xml:space="preserve">      Category 1    0.723          723.000</w:t>
      </w:r>
    </w:p>
    <w:p w14:paraId="03ECE39D" w14:textId="77777777" w:rsidR="009D0B97" w:rsidRDefault="009D0B97" w:rsidP="009D0B97">
      <w:pPr>
        <w:spacing w:line="240" w:lineRule="auto"/>
      </w:pPr>
      <w:r>
        <w:t xml:space="preserve">      Category 2    0.277          277.000</w:t>
      </w:r>
    </w:p>
    <w:p w14:paraId="68F28A51" w14:textId="0CD7285F" w:rsidR="009D0B97" w:rsidRDefault="009D0B97" w:rsidP="009D0B97">
      <w:pPr>
        <w:spacing w:line="240" w:lineRule="auto"/>
        <w:ind w:left="360" w:firstLine="0"/>
        <w:rPr>
          <w:lang w:eastAsia="zh-CN"/>
        </w:rPr>
      </w:pPr>
      <w:r>
        <w:t>```</w:t>
      </w:r>
      <w:r>
        <w:rPr>
          <w:lang w:eastAsia="zh-CN"/>
        </w:rPr>
        <w:t>````````````````````````````````````````````````````````````````````````````````````````````````````````````</w:t>
      </w:r>
    </w:p>
    <w:p w14:paraId="3BF10C9E" w14:textId="77777777" w:rsidR="00AB6269" w:rsidRDefault="00AB6269" w:rsidP="00535E6F">
      <w:pPr>
        <w:spacing w:line="240" w:lineRule="auto"/>
      </w:pPr>
    </w:p>
    <w:p w14:paraId="67859817" w14:textId="1DDD02B6" w:rsidR="00535E6F" w:rsidRDefault="00535E6F" w:rsidP="00535E6F">
      <w:pPr>
        <w:ind w:firstLine="360"/>
        <w:rPr>
          <w:lang w:eastAsia="zh-CN"/>
        </w:rPr>
      </w:pPr>
      <w:r>
        <w:rPr>
          <w:rFonts w:hint="eastAsia"/>
          <w:lang w:eastAsia="zh-CN"/>
        </w:rPr>
        <w:t>Interpretation:</w:t>
      </w:r>
      <w:r>
        <w:rPr>
          <w:lang w:eastAsia="zh-CN"/>
        </w:rPr>
        <w:t xml:space="preserve"> </w:t>
      </w:r>
      <w:r>
        <w:rPr>
          <w:rFonts w:hint="eastAsia"/>
          <w:lang w:eastAsia="zh-CN"/>
        </w:rPr>
        <w:t>This</w:t>
      </w:r>
      <w:r>
        <w:rPr>
          <w:lang w:eastAsia="zh-CN"/>
        </w:rPr>
        <w:t xml:space="preserve"> </w:t>
      </w:r>
      <w:r>
        <w:rPr>
          <w:rFonts w:hint="eastAsia"/>
          <w:lang w:eastAsia="zh-CN"/>
        </w:rPr>
        <w:t>is</w:t>
      </w:r>
      <w:r>
        <w:rPr>
          <w:lang w:eastAsia="zh-CN"/>
        </w:rPr>
        <w:t xml:space="preserve"> a descriptive analysis of the categorical variables</w:t>
      </w:r>
      <w:r w:rsidR="007B6633">
        <w:rPr>
          <w:lang w:eastAsia="zh-CN"/>
        </w:rPr>
        <w:t xml:space="preserve">. All of the input variable in this example are binary. Thus, this table shows for each input variable (item), how many observations are belongs to each category and what is the corresponding proportion. </w:t>
      </w:r>
      <w:r w:rsidR="00FE7497">
        <w:rPr>
          <w:lang w:eastAsia="zh-CN"/>
        </w:rPr>
        <w:t>This will help us to check the overall distribution of the categorical variables and whether there is significant unbalance issues.</w:t>
      </w:r>
    </w:p>
    <w:p w14:paraId="42BDBDEF" w14:textId="77777777" w:rsidR="00FD593E" w:rsidRDefault="00FD593E" w:rsidP="00535E6F">
      <w:pPr>
        <w:ind w:firstLine="360"/>
        <w:rPr>
          <w:lang w:eastAsia="zh-CN"/>
        </w:rPr>
      </w:pPr>
    </w:p>
    <w:p w14:paraId="4448B391" w14:textId="2ADF8421" w:rsidR="00CB770B" w:rsidRDefault="00CB770B" w:rsidP="00CB770B">
      <w:pPr>
        <w:pStyle w:val="ListParagraph"/>
        <w:numPr>
          <w:ilvl w:val="0"/>
          <w:numId w:val="44"/>
        </w:numPr>
      </w:pPr>
      <w:r>
        <w:t>Final stage loglikelihood values at local maxima, seeds, and initial stage start numbers</w:t>
      </w:r>
    </w:p>
    <w:p w14:paraId="5BDCB3EA" w14:textId="56BE27F8" w:rsidR="00CB770B" w:rsidRDefault="00CB770B" w:rsidP="00CB770B">
      <w:pPr>
        <w:spacing w:line="240" w:lineRule="auto"/>
        <w:ind w:left="360" w:firstLine="0"/>
        <w:rPr>
          <w:lang w:eastAsia="zh-CN"/>
        </w:rPr>
      </w:pPr>
      <w:r>
        <w:t>```</w:t>
      </w:r>
      <w:r>
        <w:rPr>
          <w:lang w:eastAsia="zh-CN"/>
        </w:rPr>
        <w:t>````````````````````````````````````````````````````````````````````````````````````````````````````````````</w:t>
      </w:r>
    </w:p>
    <w:p w14:paraId="08E8720D" w14:textId="77777777" w:rsidR="00CB770B" w:rsidRDefault="00CB770B" w:rsidP="00CB770B">
      <w:pPr>
        <w:spacing w:line="240" w:lineRule="auto"/>
      </w:pPr>
      <w:r>
        <w:t xml:space="preserve">           -4231.696  68985            17</w:t>
      </w:r>
    </w:p>
    <w:p w14:paraId="586C0FAC" w14:textId="77777777" w:rsidR="00CB770B" w:rsidRDefault="00CB770B" w:rsidP="00CB770B">
      <w:pPr>
        <w:spacing w:line="240" w:lineRule="auto"/>
      </w:pPr>
      <w:r>
        <w:t xml:space="preserve">           -4231.696  253358           2</w:t>
      </w:r>
    </w:p>
    <w:p w14:paraId="44A2271B" w14:textId="77777777" w:rsidR="00CB770B" w:rsidRDefault="00CB770B" w:rsidP="00CB770B">
      <w:pPr>
        <w:spacing w:line="240" w:lineRule="auto"/>
      </w:pPr>
      <w:r>
        <w:t xml:space="preserve">           -4231.696  903420           5</w:t>
      </w:r>
    </w:p>
    <w:p w14:paraId="1BC306AF" w14:textId="5810378C" w:rsidR="00CB770B" w:rsidRDefault="00CB770B" w:rsidP="00CB770B">
      <w:pPr>
        <w:spacing w:line="240" w:lineRule="auto"/>
      </w:pPr>
      <w:r>
        <w:t xml:space="preserve">           -4231.930  533738           11</w:t>
      </w:r>
    </w:p>
    <w:p w14:paraId="26226AF4" w14:textId="77777777" w:rsidR="00CB770B" w:rsidRDefault="00CB770B" w:rsidP="00CB770B">
      <w:pPr>
        <w:spacing w:line="240" w:lineRule="auto"/>
        <w:ind w:left="360" w:firstLine="0"/>
        <w:rPr>
          <w:lang w:eastAsia="zh-CN"/>
        </w:rPr>
      </w:pPr>
      <w:r>
        <w:t>```</w:t>
      </w:r>
      <w:r>
        <w:rPr>
          <w:lang w:eastAsia="zh-CN"/>
        </w:rPr>
        <w:t>````````````````````````````````````````````````````````````````````````````````````````````````````````````</w:t>
      </w:r>
    </w:p>
    <w:p w14:paraId="23E4332E" w14:textId="44AF34D3" w:rsidR="00CB770B" w:rsidRDefault="00CB770B" w:rsidP="00CB770B">
      <w:r>
        <w:t>Interpretation: this shows the general convergence</w:t>
      </w:r>
      <w:r w:rsidR="00FE0039">
        <w:t xml:space="preserve"> and robustness</w:t>
      </w:r>
      <w:r>
        <w:t xml:space="preserve"> of the EM algorithm. </w:t>
      </w:r>
      <w:r w:rsidR="00FE0039">
        <w:t xml:space="preserve">As we can see, the best loglikelihood value has been replicated three times with random starts. </w:t>
      </w:r>
      <w:r w:rsidR="002423E6">
        <w:t xml:space="preserve">This means the result is reliable and unlikely to have local </w:t>
      </w:r>
      <w:r w:rsidR="004D0DF5">
        <w:t>maxima</w:t>
      </w:r>
      <w:r w:rsidR="002423E6">
        <w:t xml:space="preserve"> issues.</w:t>
      </w:r>
    </w:p>
    <w:p w14:paraId="40020C96" w14:textId="307CE97F" w:rsidR="001277FA" w:rsidRDefault="001277FA" w:rsidP="00A9101D">
      <w:pPr>
        <w:ind w:firstLine="0"/>
      </w:pPr>
    </w:p>
    <w:p w14:paraId="43168BC5" w14:textId="52FCEE37" w:rsidR="00F00C7A" w:rsidRDefault="00F00C7A" w:rsidP="00A9101D">
      <w:pPr>
        <w:ind w:firstLine="0"/>
      </w:pPr>
    </w:p>
    <w:p w14:paraId="4C4B922A" w14:textId="0A333B77" w:rsidR="00F00C7A" w:rsidRDefault="00F00C7A" w:rsidP="00A9101D">
      <w:pPr>
        <w:ind w:firstLine="0"/>
      </w:pPr>
    </w:p>
    <w:p w14:paraId="6A7CEE6A" w14:textId="55D33C76" w:rsidR="00F00C7A" w:rsidRDefault="00F00C7A" w:rsidP="00A9101D">
      <w:pPr>
        <w:ind w:firstLine="0"/>
      </w:pPr>
    </w:p>
    <w:p w14:paraId="23C3608C" w14:textId="195BA0FF" w:rsidR="00F00C7A" w:rsidRDefault="00F00C7A" w:rsidP="00A9101D">
      <w:pPr>
        <w:ind w:firstLine="0"/>
      </w:pPr>
    </w:p>
    <w:p w14:paraId="6B3C0AB6" w14:textId="77777777" w:rsidR="00F00C7A" w:rsidRDefault="00F00C7A" w:rsidP="00A9101D">
      <w:pPr>
        <w:ind w:firstLine="0"/>
      </w:pPr>
    </w:p>
    <w:p w14:paraId="629BEAE8" w14:textId="0CB04873" w:rsidR="00A9101D" w:rsidRDefault="00A9101D" w:rsidP="00A9101D">
      <w:pPr>
        <w:pStyle w:val="ListParagraph"/>
        <w:numPr>
          <w:ilvl w:val="0"/>
          <w:numId w:val="44"/>
        </w:numPr>
      </w:pPr>
      <w:r>
        <w:lastRenderedPageBreak/>
        <w:t>Model Fit Information</w:t>
      </w:r>
    </w:p>
    <w:p w14:paraId="61D8214B" w14:textId="20E2ACE1" w:rsidR="007652A6" w:rsidRDefault="007652A6" w:rsidP="007652A6">
      <w:pPr>
        <w:spacing w:line="240" w:lineRule="auto"/>
        <w:ind w:left="360" w:firstLine="0"/>
        <w:rPr>
          <w:lang w:eastAsia="zh-CN"/>
        </w:rPr>
      </w:pPr>
      <w:r>
        <w:t>```</w:t>
      </w:r>
      <w:r>
        <w:rPr>
          <w:lang w:eastAsia="zh-CN"/>
        </w:rPr>
        <w:t>````````````````````````````````````````````````````````````````````````````````````````````````````````````</w:t>
      </w:r>
    </w:p>
    <w:p w14:paraId="66CB4CE7" w14:textId="77777777" w:rsidR="007652A6" w:rsidRDefault="007652A6" w:rsidP="007652A6">
      <w:pPr>
        <w:spacing w:line="240" w:lineRule="auto"/>
      </w:pPr>
      <w:r>
        <w:t>Loglikelihood</w:t>
      </w:r>
    </w:p>
    <w:p w14:paraId="20522179" w14:textId="77777777" w:rsidR="007652A6" w:rsidRDefault="007652A6" w:rsidP="007652A6">
      <w:pPr>
        <w:spacing w:line="240" w:lineRule="auto"/>
      </w:pPr>
    </w:p>
    <w:p w14:paraId="09DAD37C" w14:textId="77777777" w:rsidR="007652A6" w:rsidRDefault="007652A6" w:rsidP="007652A6">
      <w:pPr>
        <w:spacing w:line="240" w:lineRule="auto"/>
      </w:pPr>
      <w:r>
        <w:t xml:space="preserve">          H0 Value                       -4231.696</w:t>
      </w:r>
    </w:p>
    <w:p w14:paraId="2AEFFC30" w14:textId="77777777" w:rsidR="007652A6" w:rsidRDefault="007652A6" w:rsidP="007652A6">
      <w:pPr>
        <w:spacing w:line="240" w:lineRule="auto"/>
      </w:pPr>
      <w:r>
        <w:t xml:space="preserve">          H0 Scaling Correction Factor      1.1062</w:t>
      </w:r>
    </w:p>
    <w:p w14:paraId="53AA837F" w14:textId="77777777" w:rsidR="007652A6" w:rsidRDefault="007652A6" w:rsidP="007652A6">
      <w:pPr>
        <w:spacing w:line="240" w:lineRule="auto"/>
      </w:pPr>
      <w:r>
        <w:t xml:space="preserve">            for MLR</w:t>
      </w:r>
    </w:p>
    <w:p w14:paraId="4F83729B" w14:textId="77777777" w:rsidR="007652A6" w:rsidRDefault="007652A6" w:rsidP="007652A6">
      <w:pPr>
        <w:spacing w:line="240" w:lineRule="auto"/>
      </w:pPr>
    </w:p>
    <w:p w14:paraId="00D08B7D" w14:textId="77777777" w:rsidR="007652A6" w:rsidRDefault="007652A6" w:rsidP="007652A6">
      <w:pPr>
        <w:spacing w:line="240" w:lineRule="auto"/>
      </w:pPr>
      <w:r>
        <w:t>Information Criteria</w:t>
      </w:r>
    </w:p>
    <w:p w14:paraId="5B83F275" w14:textId="77777777" w:rsidR="007652A6" w:rsidRDefault="007652A6" w:rsidP="007652A6">
      <w:pPr>
        <w:spacing w:line="240" w:lineRule="auto"/>
      </w:pPr>
    </w:p>
    <w:p w14:paraId="6FF9473F" w14:textId="77777777" w:rsidR="007652A6" w:rsidRDefault="007652A6" w:rsidP="007652A6">
      <w:pPr>
        <w:spacing w:line="240" w:lineRule="auto"/>
      </w:pPr>
      <w:r>
        <w:t xml:space="preserve">          Akaike (AIC)                    8521.392</w:t>
      </w:r>
    </w:p>
    <w:p w14:paraId="492F31E6" w14:textId="77777777" w:rsidR="007652A6" w:rsidRDefault="007652A6" w:rsidP="007652A6">
      <w:pPr>
        <w:spacing w:line="240" w:lineRule="auto"/>
      </w:pPr>
      <w:r>
        <w:t xml:space="preserve">          Bayesian (BIC)                  8663.716</w:t>
      </w:r>
    </w:p>
    <w:p w14:paraId="329A21B1" w14:textId="77777777" w:rsidR="007652A6" w:rsidRDefault="007652A6" w:rsidP="007652A6">
      <w:pPr>
        <w:spacing w:line="240" w:lineRule="auto"/>
      </w:pPr>
      <w:r>
        <w:t xml:space="preserve">          Sample-Size Adjusted BIC        8571.611</w:t>
      </w:r>
    </w:p>
    <w:p w14:paraId="5E0B54AC" w14:textId="77777777" w:rsidR="007652A6" w:rsidRDefault="007652A6" w:rsidP="007652A6">
      <w:pPr>
        <w:spacing w:line="240" w:lineRule="auto"/>
      </w:pPr>
      <w:r>
        <w:t xml:space="preserve">            (n* = (n + 2) / 24)</w:t>
      </w:r>
    </w:p>
    <w:p w14:paraId="73BC2E5C" w14:textId="77777777" w:rsidR="007652A6" w:rsidRDefault="007652A6" w:rsidP="007652A6">
      <w:pPr>
        <w:spacing w:line="240" w:lineRule="auto"/>
      </w:pPr>
    </w:p>
    <w:p w14:paraId="154B847F" w14:textId="77777777" w:rsidR="007652A6" w:rsidRDefault="007652A6" w:rsidP="007652A6">
      <w:pPr>
        <w:spacing w:line="240" w:lineRule="auto"/>
      </w:pPr>
      <w:r>
        <w:t>Chi-Square Test of Model Fit for the Binary and Ordered Categorical</w:t>
      </w:r>
    </w:p>
    <w:p w14:paraId="0D26C665" w14:textId="77777777" w:rsidR="007652A6" w:rsidRDefault="007652A6" w:rsidP="007652A6">
      <w:pPr>
        <w:spacing w:line="240" w:lineRule="auto"/>
      </w:pPr>
      <w:r>
        <w:t>(Ordinal) Outcomes</w:t>
      </w:r>
    </w:p>
    <w:p w14:paraId="2395C465" w14:textId="77777777" w:rsidR="007652A6" w:rsidRDefault="007652A6" w:rsidP="007652A6">
      <w:pPr>
        <w:spacing w:line="240" w:lineRule="auto"/>
      </w:pPr>
    </w:p>
    <w:p w14:paraId="439C16E8" w14:textId="77777777" w:rsidR="007652A6" w:rsidRDefault="007652A6" w:rsidP="007652A6">
      <w:pPr>
        <w:spacing w:line="240" w:lineRule="auto"/>
      </w:pPr>
      <w:r>
        <w:t xml:space="preserve">          Pearson Chi-Square</w:t>
      </w:r>
    </w:p>
    <w:p w14:paraId="56278F4E" w14:textId="77777777" w:rsidR="007652A6" w:rsidRDefault="007652A6" w:rsidP="007652A6">
      <w:pPr>
        <w:spacing w:line="240" w:lineRule="auto"/>
      </w:pPr>
    </w:p>
    <w:p w14:paraId="46B1990C" w14:textId="77777777" w:rsidR="007652A6" w:rsidRDefault="007652A6" w:rsidP="007652A6">
      <w:pPr>
        <w:spacing w:line="240" w:lineRule="auto"/>
      </w:pPr>
      <w:r>
        <w:t xml:space="preserve">          Value                            488.512</w:t>
      </w:r>
    </w:p>
    <w:p w14:paraId="264948EA" w14:textId="77777777" w:rsidR="007652A6" w:rsidRDefault="007652A6" w:rsidP="007652A6">
      <w:pPr>
        <w:spacing w:line="240" w:lineRule="auto"/>
      </w:pPr>
      <w:r>
        <w:t xml:space="preserve">          Degrees of Freedom                   482</w:t>
      </w:r>
    </w:p>
    <w:p w14:paraId="647EED88" w14:textId="77777777" w:rsidR="007652A6" w:rsidRDefault="007652A6" w:rsidP="007652A6">
      <w:pPr>
        <w:spacing w:line="240" w:lineRule="auto"/>
      </w:pPr>
      <w:r>
        <w:t xml:space="preserve">          P-Value                           0.4089</w:t>
      </w:r>
    </w:p>
    <w:p w14:paraId="746B60E8" w14:textId="77777777" w:rsidR="007652A6" w:rsidRDefault="007652A6" w:rsidP="007652A6">
      <w:pPr>
        <w:spacing w:line="240" w:lineRule="auto"/>
      </w:pPr>
    </w:p>
    <w:p w14:paraId="567190B4" w14:textId="77777777" w:rsidR="007652A6" w:rsidRDefault="007652A6" w:rsidP="007652A6">
      <w:pPr>
        <w:spacing w:line="240" w:lineRule="auto"/>
      </w:pPr>
      <w:r>
        <w:t xml:space="preserve">          Likelihood Ratio Chi-Square</w:t>
      </w:r>
    </w:p>
    <w:p w14:paraId="5DC91CEF" w14:textId="77777777" w:rsidR="007652A6" w:rsidRDefault="007652A6" w:rsidP="007652A6">
      <w:pPr>
        <w:spacing w:line="240" w:lineRule="auto"/>
      </w:pPr>
    </w:p>
    <w:p w14:paraId="0767EAF9" w14:textId="77777777" w:rsidR="007652A6" w:rsidRDefault="007652A6" w:rsidP="007652A6">
      <w:pPr>
        <w:spacing w:line="240" w:lineRule="auto"/>
      </w:pPr>
      <w:r>
        <w:t xml:space="preserve">          Value                            319.955</w:t>
      </w:r>
    </w:p>
    <w:p w14:paraId="38AE0662" w14:textId="77777777" w:rsidR="007652A6" w:rsidRDefault="007652A6" w:rsidP="007652A6">
      <w:pPr>
        <w:spacing w:line="240" w:lineRule="auto"/>
      </w:pPr>
      <w:r>
        <w:t xml:space="preserve">          Degrees of Freedom                   482</w:t>
      </w:r>
    </w:p>
    <w:p w14:paraId="0737B2B9" w14:textId="77777777" w:rsidR="007652A6" w:rsidRDefault="007652A6" w:rsidP="007652A6">
      <w:pPr>
        <w:spacing w:line="240" w:lineRule="auto"/>
      </w:pPr>
      <w:r>
        <w:t xml:space="preserve">          P-Value                           1.0000</w:t>
      </w:r>
    </w:p>
    <w:p w14:paraId="330F0855" w14:textId="77777777" w:rsidR="007652A6" w:rsidRDefault="007652A6" w:rsidP="007652A6">
      <w:pPr>
        <w:spacing w:line="240" w:lineRule="auto"/>
        <w:ind w:left="360" w:firstLine="0"/>
        <w:rPr>
          <w:lang w:eastAsia="zh-CN"/>
        </w:rPr>
      </w:pPr>
      <w:r>
        <w:t>```</w:t>
      </w:r>
      <w:r>
        <w:rPr>
          <w:lang w:eastAsia="zh-CN"/>
        </w:rPr>
        <w:t>````````````````````````````````````````````````````````````````````````````````````````````````````````````</w:t>
      </w:r>
    </w:p>
    <w:p w14:paraId="7E31EDE9" w14:textId="5BA44045" w:rsidR="007652A6" w:rsidRDefault="007652A6" w:rsidP="007652A6">
      <w:pPr>
        <w:ind w:left="360" w:firstLine="360"/>
      </w:pPr>
      <w:r>
        <w:t>Interpretation: this table show the model fit indicators of the final result. The saturated model Mplus assumed has 29 free parameters.</w:t>
      </w:r>
      <w:r w:rsidR="008C7125">
        <w:t xml:space="preserve"> The loglikelihood give the absolute model fit based on the latent class model we proposed without any penalty.</w:t>
      </w:r>
      <w:r w:rsidR="005E5256">
        <w:t xml:space="preserve"> Information criteria, on the other hand, combine the loglikelihood information with the number of parameter and number of observations. The AIC, BIC, and adjusted BIC is helpful to compare the model with other possibilities (e.g., do the LCA with more classes)</w:t>
      </w:r>
      <w:r w:rsidR="00CC5EFE">
        <w:t>.</w:t>
      </w:r>
      <w:r w:rsidR="008E5E41">
        <w:t xml:space="preserve"> Likelihood ratio test can be used to compare the model with the nested model framework.</w:t>
      </w:r>
    </w:p>
    <w:p w14:paraId="3C7F4460" w14:textId="77777777" w:rsidR="00F00C7A" w:rsidRDefault="00F00C7A" w:rsidP="007652A6">
      <w:pPr>
        <w:ind w:left="360" w:firstLine="360"/>
      </w:pPr>
    </w:p>
    <w:p w14:paraId="419065F5" w14:textId="6F76A7CC" w:rsidR="00185581" w:rsidRDefault="00185581" w:rsidP="00185581">
      <w:pPr>
        <w:pStyle w:val="ListParagraph"/>
        <w:numPr>
          <w:ilvl w:val="0"/>
          <w:numId w:val="44"/>
        </w:numPr>
      </w:pPr>
      <w:r>
        <w:lastRenderedPageBreak/>
        <w:t>Final Classes Counts and Proportions</w:t>
      </w:r>
    </w:p>
    <w:p w14:paraId="23ACF574" w14:textId="77777777" w:rsidR="00F00C7A" w:rsidRDefault="00F00C7A" w:rsidP="00F00C7A">
      <w:pPr>
        <w:spacing w:line="240" w:lineRule="auto"/>
        <w:ind w:left="360" w:firstLine="0"/>
        <w:rPr>
          <w:lang w:eastAsia="zh-CN"/>
        </w:rPr>
      </w:pPr>
      <w:r>
        <w:t>```</w:t>
      </w:r>
      <w:r>
        <w:rPr>
          <w:lang w:eastAsia="zh-CN"/>
        </w:rPr>
        <w:t>````````````````````````````````````````````````````````````````````````````````````````````````````````````</w:t>
      </w:r>
    </w:p>
    <w:p w14:paraId="10444F19" w14:textId="77777777" w:rsidR="00F00C7A" w:rsidRDefault="00F00C7A" w:rsidP="00F00C7A">
      <w:pPr>
        <w:spacing w:line="240" w:lineRule="auto"/>
        <w:ind w:firstLine="0"/>
      </w:pPr>
      <w:r>
        <w:t xml:space="preserve">    Latent</w:t>
      </w:r>
    </w:p>
    <w:p w14:paraId="279B196C" w14:textId="77777777" w:rsidR="00F00C7A" w:rsidRDefault="00F00C7A" w:rsidP="00F00C7A">
      <w:pPr>
        <w:spacing w:line="240" w:lineRule="auto"/>
        <w:ind w:firstLine="0"/>
      </w:pPr>
      <w:r>
        <w:t xml:space="preserve">   Classes</w:t>
      </w:r>
    </w:p>
    <w:p w14:paraId="042B0593" w14:textId="77777777" w:rsidR="00F00C7A" w:rsidRDefault="00F00C7A" w:rsidP="00F00C7A">
      <w:pPr>
        <w:spacing w:line="240" w:lineRule="auto"/>
        <w:ind w:firstLine="0"/>
      </w:pPr>
    </w:p>
    <w:p w14:paraId="01819ADE" w14:textId="77777777" w:rsidR="00F00C7A" w:rsidRDefault="00F00C7A" w:rsidP="00F00C7A">
      <w:pPr>
        <w:spacing w:line="240" w:lineRule="auto"/>
        <w:ind w:firstLine="0"/>
      </w:pPr>
      <w:r>
        <w:t xml:space="preserve">       1         79.29073          0.07929</w:t>
      </w:r>
    </w:p>
    <w:p w14:paraId="641EEE8B" w14:textId="77777777" w:rsidR="00F00C7A" w:rsidRDefault="00F00C7A" w:rsidP="00F00C7A">
      <w:pPr>
        <w:spacing w:line="240" w:lineRule="auto"/>
        <w:ind w:firstLine="0"/>
      </w:pPr>
      <w:r>
        <w:t xml:space="preserve">       2        557.55198          0.55755</w:t>
      </w:r>
    </w:p>
    <w:p w14:paraId="3714390A" w14:textId="76BB76CC" w:rsidR="00FD593E" w:rsidRDefault="00F00C7A" w:rsidP="00F00C7A">
      <w:pPr>
        <w:spacing w:line="240" w:lineRule="auto"/>
        <w:ind w:firstLine="0"/>
      </w:pPr>
      <w:r>
        <w:t xml:space="preserve">       3        363.15728          0.36316</w:t>
      </w:r>
    </w:p>
    <w:p w14:paraId="10C97064" w14:textId="1AE95E9C" w:rsidR="00864DD7" w:rsidRDefault="00864DD7" w:rsidP="00F00C7A">
      <w:pPr>
        <w:spacing w:line="240" w:lineRule="auto"/>
        <w:ind w:firstLine="0"/>
      </w:pPr>
    </w:p>
    <w:p w14:paraId="405A75E2" w14:textId="77777777" w:rsidR="00864DD7" w:rsidRDefault="00864DD7" w:rsidP="00864DD7">
      <w:pPr>
        <w:spacing w:line="240" w:lineRule="auto"/>
        <w:ind w:firstLine="0"/>
      </w:pPr>
      <w:r>
        <w:t xml:space="preserve">    Latent</w:t>
      </w:r>
    </w:p>
    <w:p w14:paraId="69693AD0" w14:textId="77777777" w:rsidR="00864DD7" w:rsidRDefault="00864DD7" w:rsidP="00864DD7">
      <w:pPr>
        <w:spacing w:line="240" w:lineRule="auto"/>
        <w:ind w:firstLine="0"/>
      </w:pPr>
      <w:r>
        <w:t xml:space="preserve">   Classes</w:t>
      </w:r>
    </w:p>
    <w:p w14:paraId="050223FE" w14:textId="77777777" w:rsidR="00864DD7" w:rsidRDefault="00864DD7" w:rsidP="00864DD7">
      <w:pPr>
        <w:spacing w:line="240" w:lineRule="auto"/>
        <w:ind w:firstLine="0"/>
      </w:pPr>
    </w:p>
    <w:p w14:paraId="3E2B865D" w14:textId="77777777" w:rsidR="00864DD7" w:rsidRDefault="00864DD7" w:rsidP="00864DD7">
      <w:pPr>
        <w:spacing w:line="240" w:lineRule="auto"/>
        <w:ind w:firstLine="0"/>
      </w:pPr>
      <w:r>
        <w:t xml:space="preserve">       1               66          0.06600</w:t>
      </w:r>
    </w:p>
    <w:p w14:paraId="26CE7561" w14:textId="77777777" w:rsidR="00864DD7" w:rsidRDefault="00864DD7" w:rsidP="00864DD7">
      <w:pPr>
        <w:spacing w:line="240" w:lineRule="auto"/>
        <w:ind w:firstLine="0"/>
      </w:pPr>
      <w:r>
        <w:t xml:space="preserve">       2              646          0.64600</w:t>
      </w:r>
    </w:p>
    <w:p w14:paraId="05DF3595" w14:textId="5979CAAD" w:rsidR="00864DD7" w:rsidRDefault="00864DD7" w:rsidP="00864DD7">
      <w:pPr>
        <w:spacing w:line="240" w:lineRule="auto"/>
        <w:ind w:firstLine="0"/>
      </w:pPr>
      <w:r>
        <w:t xml:space="preserve">       3              288          0.28800</w:t>
      </w:r>
    </w:p>
    <w:p w14:paraId="06EF6248" w14:textId="77777777" w:rsidR="00F00C7A" w:rsidRDefault="00F00C7A" w:rsidP="00F00C7A">
      <w:pPr>
        <w:spacing w:line="240" w:lineRule="auto"/>
        <w:ind w:left="360" w:firstLine="0"/>
        <w:rPr>
          <w:lang w:eastAsia="zh-CN"/>
        </w:rPr>
      </w:pPr>
      <w:r>
        <w:t>```</w:t>
      </w:r>
      <w:r>
        <w:rPr>
          <w:lang w:eastAsia="zh-CN"/>
        </w:rPr>
        <w:t>````````````````````````````````````````````````````````````````````````````````````````````````````````````</w:t>
      </w:r>
    </w:p>
    <w:p w14:paraId="7973CB2B" w14:textId="41D72F5E" w:rsidR="00F00C7A" w:rsidRDefault="00F00C7A" w:rsidP="00F00C7A">
      <w:pPr>
        <w:ind w:left="360" w:firstLine="360"/>
      </w:pPr>
      <w:r>
        <w:t xml:space="preserve">Interpretation: the result is same foe the estimated model and posterior probabilities. </w:t>
      </w:r>
      <w:r w:rsidR="00864DD7">
        <w:t>And based on the most likely membership result, there are 66 observations (6.6%) belongs to the class one, 646 observations</w:t>
      </w:r>
      <w:r w:rsidR="00D24516">
        <w:t xml:space="preserve"> (64.6%)</w:t>
      </w:r>
      <w:r w:rsidR="00864DD7">
        <w:t xml:space="preserve"> belongs to class two, and 288 observations belongs to class three</w:t>
      </w:r>
      <w:r w:rsidR="00D24516">
        <w:t xml:space="preserve"> (28.8%)</w:t>
      </w:r>
      <w:r w:rsidR="00864DD7">
        <w:t>.</w:t>
      </w:r>
      <w:r w:rsidR="00D24516">
        <w:t xml:space="preserve"> </w:t>
      </w:r>
    </w:p>
    <w:p w14:paraId="7740F9FE" w14:textId="5299D7B6" w:rsidR="00103F20" w:rsidRDefault="00103F20" w:rsidP="00F00C7A">
      <w:pPr>
        <w:ind w:left="360" w:firstLine="360"/>
      </w:pPr>
    </w:p>
    <w:p w14:paraId="72F54212" w14:textId="45F4AE64" w:rsidR="00103F20" w:rsidRDefault="00103F20" w:rsidP="00F00C7A">
      <w:pPr>
        <w:ind w:left="360" w:firstLine="360"/>
      </w:pPr>
    </w:p>
    <w:p w14:paraId="56D303ED" w14:textId="784A6D84" w:rsidR="00103F20" w:rsidRDefault="00103F20" w:rsidP="00F00C7A">
      <w:pPr>
        <w:ind w:left="360" w:firstLine="360"/>
      </w:pPr>
    </w:p>
    <w:p w14:paraId="5A5859A9" w14:textId="0A749A37" w:rsidR="00103F20" w:rsidRDefault="00103F20" w:rsidP="00F00C7A">
      <w:pPr>
        <w:ind w:left="360" w:firstLine="360"/>
      </w:pPr>
    </w:p>
    <w:p w14:paraId="364CE016" w14:textId="3E3D76FF" w:rsidR="00103F20" w:rsidRDefault="00103F20" w:rsidP="00F00C7A">
      <w:pPr>
        <w:ind w:left="360" w:firstLine="360"/>
      </w:pPr>
    </w:p>
    <w:p w14:paraId="570AE7A8" w14:textId="5865FBC2" w:rsidR="00103F20" w:rsidRDefault="00103F20" w:rsidP="00F00C7A">
      <w:pPr>
        <w:ind w:left="360" w:firstLine="360"/>
      </w:pPr>
    </w:p>
    <w:p w14:paraId="5B78389C" w14:textId="2E20B188" w:rsidR="00103F20" w:rsidRDefault="00103F20" w:rsidP="00F00C7A">
      <w:pPr>
        <w:ind w:left="360" w:firstLine="360"/>
      </w:pPr>
    </w:p>
    <w:p w14:paraId="374787B9" w14:textId="4E2E8B77" w:rsidR="00103F20" w:rsidRDefault="00103F20" w:rsidP="00F00C7A">
      <w:pPr>
        <w:ind w:left="360" w:firstLine="360"/>
      </w:pPr>
    </w:p>
    <w:p w14:paraId="6AA9241A" w14:textId="75DAEB69" w:rsidR="00103F20" w:rsidRDefault="00103F20" w:rsidP="00F00C7A">
      <w:pPr>
        <w:ind w:left="360" w:firstLine="360"/>
      </w:pPr>
    </w:p>
    <w:p w14:paraId="6A85FF8C" w14:textId="31A986FC" w:rsidR="00103F20" w:rsidRDefault="00103F20" w:rsidP="00F00C7A">
      <w:pPr>
        <w:ind w:left="360" w:firstLine="360"/>
      </w:pPr>
    </w:p>
    <w:p w14:paraId="4FAC4551" w14:textId="77777777" w:rsidR="00103F20" w:rsidRDefault="00103F20" w:rsidP="00F00C7A">
      <w:pPr>
        <w:ind w:left="360" w:firstLine="360"/>
      </w:pPr>
    </w:p>
    <w:p w14:paraId="71D60BC9" w14:textId="2EF5945A" w:rsidR="00103F20" w:rsidRDefault="00103F20" w:rsidP="00103F20">
      <w:pPr>
        <w:pStyle w:val="ListParagraph"/>
        <w:numPr>
          <w:ilvl w:val="0"/>
          <w:numId w:val="44"/>
        </w:numPr>
      </w:pPr>
      <w:r>
        <w:lastRenderedPageBreak/>
        <w:t>Classification Quality</w:t>
      </w:r>
    </w:p>
    <w:p w14:paraId="1E490C3A" w14:textId="548377DA" w:rsidR="00103F20" w:rsidRDefault="00103F20" w:rsidP="00103F20">
      <w:pPr>
        <w:spacing w:line="240" w:lineRule="auto"/>
        <w:ind w:left="360" w:firstLine="0"/>
        <w:rPr>
          <w:lang w:eastAsia="zh-CN"/>
        </w:rPr>
      </w:pPr>
      <w:r>
        <w:t>```</w:t>
      </w:r>
      <w:r>
        <w:rPr>
          <w:lang w:eastAsia="zh-CN"/>
        </w:rPr>
        <w:t>````````````````````````````````````````````````````````````````````````````````````````````````````````````</w:t>
      </w:r>
    </w:p>
    <w:p w14:paraId="512DA4FB" w14:textId="77777777" w:rsidR="00103F20" w:rsidRDefault="00103F20" w:rsidP="00103F20">
      <w:pPr>
        <w:spacing w:line="240" w:lineRule="auto"/>
      </w:pPr>
      <w:r>
        <w:t>CLASSIFICATION QUALITY</w:t>
      </w:r>
    </w:p>
    <w:p w14:paraId="5F1F1224" w14:textId="77777777" w:rsidR="00103F20" w:rsidRDefault="00103F20" w:rsidP="00103F20">
      <w:pPr>
        <w:spacing w:line="240" w:lineRule="auto"/>
      </w:pPr>
    </w:p>
    <w:p w14:paraId="4607CA91" w14:textId="77777777" w:rsidR="00103F20" w:rsidRDefault="00103F20" w:rsidP="00103F20">
      <w:pPr>
        <w:spacing w:line="240" w:lineRule="auto"/>
      </w:pPr>
      <w:r>
        <w:t xml:space="preserve">     Entropy                         0.548</w:t>
      </w:r>
    </w:p>
    <w:p w14:paraId="33F2EE33" w14:textId="77777777" w:rsidR="00103F20" w:rsidRDefault="00103F20" w:rsidP="00103F20">
      <w:pPr>
        <w:spacing w:line="240" w:lineRule="auto"/>
      </w:pPr>
    </w:p>
    <w:p w14:paraId="09A8E5FC" w14:textId="77777777" w:rsidR="00103F20" w:rsidRDefault="00103F20" w:rsidP="00103F20">
      <w:pPr>
        <w:spacing w:line="240" w:lineRule="auto"/>
      </w:pPr>
    </w:p>
    <w:p w14:paraId="2F8BA4A7" w14:textId="77777777" w:rsidR="00103F20" w:rsidRDefault="00103F20" w:rsidP="00103F20">
      <w:pPr>
        <w:spacing w:line="240" w:lineRule="auto"/>
      </w:pPr>
      <w:r>
        <w:t>Classification Probabilities for the Most Likely Latent Class Membership (Column)</w:t>
      </w:r>
    </w:p>
    <w:p w14:paraId="1B3865AC" w14:textId="77777777" w:rsidR="00103F20" w:rsidRDefault="00103F20" w:rsidP="00103F20">
      <w:pPr>
        <w:spacing w:line="240" w:lineRule="auto"/>
      </w:pPr>
      <w:r>
        <w:t>by Latent Class (Row)</w:t>
      </w:r>
    </w:p>
    <w:p w14:paraId="5DA14A81" w14:textId="77777777" w:rsidR="00103F20" w:rsidRDefault="00103F20" w:rsidP="00103F20">
      <w:pPr>
        <w:spacing w:line="240" w:lineRule="auto"/>
      </w:pPr>
    </w:p>
    <w:p w14:paraId="0FB41A99" w14:textId="77777777" w:rsidR="00103F20" w:rsidRDefault="00103F20" w:rsidP="00103F20">
      <w:pPr>
        <w:spacing w:line="240" w:lineRule="auto"/>
      </w:pPr>
      <w:r>
        <w:t xml:space="preserve">           1        2        3</w:t>
      </w:r>
    </w:p>
    <w:p w14:paraId="0B6D09FF" w14:textId="77777777" w:rsidR="00103F20" w:rsidRDefault="00103F20" w:rsidP="00103F20">
      <w:pPr>
        <w:spacing w:line="240" w:lineRule="auto"/>
      </w:pPr>
    </w:p>
    <w:p w14:paraId="712527C4" w14:textId="77777777" w:rsidR="00103F20" w:rsidRDefault="00103F20" w:rsidP="00103F20">
      <w:pPr>
        <w:spacing w:line="240" w:lineRule="auto"/>
      </w:pPr>
      <w:r>
        <w:t xml:space="preserve">    1   0.659    0.329    0.012</w:t>
      </w:r>
    </w:p>
    <w:p w14:paraId="397389E2" w14:textId="77777777" w:rsidR="00103F20" w:rsidRDefault="00103F20" w:rsidP="00103F20">
      <w:pPr>
        <w:spacing w:line="240" w:lineRule="auto"/>
      </w:pPr>
      <w:r>
        <w:t xml:space="preserve">    2   0.023    0.900    0.077</w:t>
      </w:r>
    </w:p>
    <w:p w14:paraId="207D6A5C" w14:textId="77777777" w:rsidR="00103F20" w:rsidRDefault="00103F20" w:rsidP="00103F20">
      <w:pPr>
        <w:spacing w:line="240" w:lineRule="auto"/>
      </w:pPr>
      <w:r>
        <w:t xml:space="preserve">    3   0.002    0.325    0.673</w:t>
      </w:r>
    </w:p>
    <w:p w14:paraId="06661B4D" w14:textId="77777777" w:rsidR="00103F20" w:rsidRDefault="00103F20" w:rsidP="00103F20">
      <w:pPr>
        <w:spacing w:line="240" w:lineRule="auto"/>
      </w:pPr>
    </w:p>
    <w:p w14:paraId="1631FE37" w14:textId="77777777" w:rsidR="00103F20" w:rsidRDefault="00103F20" w:rsidP="00103F20">
      <w:pPr>
        <w:spacing w:line="240" w:lineRule="auto"/>
      </w:pPr>
    </w:p>
    <w:p w14:paraId="16F24206" w14:textId="77777777" w:rsidR="00103F20" w:rsidRDefault="00103F20" w:rsidP="00103F20">
      <w:pPr>
        <w:spacing w:line="240" w:lineRule="auto"/>
      </w:pPr>
      <w:r>
        <w:t>Logits for the Classification Probabilities for the Most Likely Latent Class Membership (Column)</w:t>
      </w:r>
    </w:p>
    <w:p w14:paraId="66DBA2F0" w14:textId="77777777" w:rsidR="00103F20" w:rsidRDefault="00103F20" w:rsidP="00103F20">
      <w:pPr>
        <w:spacing w:line="240" w:lineRule="auto"/>
      </w:pPr>
      <w:r>
        <w:t>by Latent Class (Row)</w:t>
      </w:r>
    </w:p>
    <w:p w14:paraId="1306CB53" w14:textId="77777777" w:rsidR="00103F20" w:rsidRDefault="00103F20" w:rsidP="00103F20">
      <w:pPr>
        <w:spacing w:line="240" w:lineRule="auto"/>
      </w:pPr>
    </w:p>
    <w:p w14:paraId="06B2E57B" w14:textId="77777777" w:rsidR="00103F20" w:rsidRDefault="00103F20" w:rsidP="00103F20">
      <w:pPr>
        <w:spacing w:line="240" w:lineRule="auto"/>
      </w:pPr>
      <w:r>
        <w:t xml:space="preserve">              1        2        3</w:t>
      </w:r>
    </w:p>
    <w:p w14:paraId="181A4740" w14:textId="77777777" w:rsidR="00103F20" w:rsidRDefault="00103F20" w:rsidP="00103F20">
      <w:pPr>
        <w:spacing w:line="240" w:lineRule="auto"/>
      </w:pPr>
    </w:p>
    <w:p w14:paraId="432C1221" w14:textId="77777777" w:rsidR="00103F20" w:rsidRDefault="00103F20" w:rsidP="00103F20">
      <w:pPr>
        <w:spacing w:line="240" w:lineRule="auto"/>
      </w:pPr>
      <w:r>
        <w:t xml:space="preserve">    1      4.038    3.343    0.000</w:t>
      </w:r>
    </w:p>
    <w:p w14:paraId="0CC05874" w14:textId="77777777" w:rsidR="00103F20" w:rsidRDefault="00103F20" w:rsidP="00103F20">
      <w:pPr>
        <w:spacing w:line="240" w:lineRule="auto"/>
      </w:pPr>
      <w:r>
        <w:t xml:space="preserve">    2     -1.202    2.464    0.000</w:t>
      </w:r>
    </w:p>
    <w:p w14:paraId="4A0E1329" w14:textId="77777777" w:rsidR="00103F20" w:rsidRDefault="00103F20" w:rsidP="00103F20">
      <w:pPr>
        <w:spacing w:line="240" w:lineRule="auto"/>
      </w:pPr>
      <w:r>
        <w:t xml:space="preserve">    3     -5.616   -0.729    0.000</w:t>
      </w:r>
    </w:p>
    <w:p w14:paraId="1F31CC9D" w14:textId="77777777" w:rsidR="00103F20" w:rsidRDefault="00103F20" w:rsidP="00103F20">
      <w:pPr>
        <w:spacing w:line="240" w:lineRule="auto"/>
        <w:ind w:left="360" w:firstLine="0"/>
        <w:rPr>
          <w:lang w:eastAsia="zh-CN"/>
        </w:rPr>
      </w:pPr>
      <w:r>
        <w:t>```</w:t>
      </w:r>
      <w:r>
        <w:rPr>
          <w:lang w:eastAsia="zh-CN"/>
        </w:rPr>
        <w:t>````````````````````````````````````````````````````````````````````````````````````````````````````````````</w:t>
      </w:r>
    </w:p>
    <w:p w14:paraId="7806FF4E" w14:textId="74ABBADC" w:rsidR="00103F20" w:rsidRDefault="00103F20" w:rsidP="00252A59">
      <w:r>
        <w:t xml:space="preserve">Interpretation: </w:t>
      </w:r>
      <w:r w:rsidR="00FC4BCE">
        <w:t xml:space="preserve">entropy indicates the overall information in the membership distribution. </w:t>
      </w:r>
      <w:r w:rsidR="00252A59">
        <w:rPr>
          <w:lang w:eastAsia="zh-CN"/>
        </w:rPr>
        <w:t>The classification probabilities tables show that most observations are classified into the class, which should be the most likely class.</w:t>
      </w:r>
      <w:r w:rsidR="00A9540F">
        <w:rPr>
          <w:lang w:eastAsia="zh-CN"/>
        </w:rPr>
        <w:t xml:space="preserve"> </w:t>
      </w:r>
      <w:r w:rsidR="00445E7D">
        <w:rPr>
          <w:lang w:eastAsia="zh-CN"/>
        </w:rPr>
        <w:t>In particular, 90% of the class two observations are indeed the one which are most likely to be in class 2.</w:t>
      </w:r>
      <w:r w:rsidR="0084513E">
        <w:rPr>
          <w:lang w:eastAsia="zh-CN"/>
        </w:rPr>
        <w:t xml:space="preserve"> </w:t>
      </w:r>
      <w:r w:rsidR="00A9540F">
        <w:rPr>
          <w:lang w:eastAsia="zh-CN"/>
        </w:rPr>
        <w:t xml:space="preserve">This indicates a high confidence of the result. </w:t>
      </w:r>
    </w:p>
    <w:p w14:paraId="6C5EABBD" w14:textId="1E6D11C1" w:rsidR="00F00C7A" w:rsidRDefault="00F00C7A" w:rsidP="00F00C7A">
      <w:pPr>
        <w:ind w:firstLine="0"/>
      </w:pPr>
    </w:p>
    <w:p w14:paraId="594EE6F6" w14:textId="42FF6101" w:rsidR="00D41655" w:rsidRDefault="00D41655" w:rsidP="00F00C7A">
      <w:pPr>
        <w:ind w:firstLine="0"/>
      </w:pPr>
    </w:p>
    <w:p w14:paraId="5A3943F2" w14:textId="61F079EC" w:rsidR="00D41655" w:rsidRDefault="00D41655" w:rsidP="00F00C7A">
      <w:pPr>
        <w:ind w:firstLine="0"/>
      </w:pPr>
    </w:p>
    <w:p w14:paraId="618238DC" w14:textId="5BCC3FDD" w:rsidR="00D41655" w:rsidRDefault="00D41655" w:rsidP="00F00C7A">
      <w:pPr>
        <w:ind w:firstLine="0"/>
      </w:pPr>
    </w:p>
    <w:p w14:paraId="45BAE95C" w14:textId="77777777" w:rsidR="00D41655" w:rsidRDefault="00D41655" w:rsidP="00F00C7A">
      <w:pPr>
        <w:ind w:firstLine="0"/>
      </w:pPr>
    </w:p>
    <w:p w14:paraId="3C3A3E51" w14:textId="68B73A1A" w:rsidR="00D41655" w:rsidRDefault="00D41655" w:rsidP="00D41655">
      <w:pPr>
        <w:pStyle w:val="ListParagraph"/>
        <w:numPr>
          <w:ilvl w:val="0"/>
          <w:numId w:val="44"/>
        </w:numPr>
      </w:pPr>
      <w:r>
        <w:lastRenderedPageBreak/>
        <w:t>Model Result</w:t>
      </w:r>
    </w:p>
    <w:p w14:paraId="21757747" w14:textId="77777777" w:rsidR="00D41655" w:rsidRDefault="00D41655" w:rsidP="00D41655">
      <w:pPr>
        <w:spacing w:line="240" w:lineRule="auto"/>
        <w:ind w:left="360" w:firstLine="0"/>
        <w:rPr>
          <w:lang w:eastAsia="zh-CN"/>
        </w:rPr>
      </w:pPr>
      <w:r>
        <w:t>```</w:t>
      </w:r>
      <w:r>
        <w:rPr>
          <w:lang w:eastAsia="zh-CN"/>
        </w:rPr>
        <w:t>````````````````````````````````````````````````````````````````````````````````````````````````````````````</w:t>
      </w:r>
    </w:p>
    <w:p w14:paraId="33FA2FB0" w14:textId="77777777" w:rsidR="008C6D2C" w:rsidRDefault="008C6D2C" w:rsidP="008C6D2C">
      <w:pPr>
        <w:spacing w:line="240" w:lineRule="auto"/>
        <w:ind w:left="360" w:firstLine="0"/>
      </w:pPr>
      <w:r>
        <w:t xml:space="preserve">                                                    Two-Tailed</w:t>
      </w:r>
    </w:p>
    <w:p w14:paraId="200441B0" w14:textId="77777777" w:rsidR="008C6D2C" w:rsidRDefault="008C6D2C" w:rsidP="008C6D2C">
      <w:pPr>
        <w:spacing w:line="240" w:lineRule="auto"/>
        <w:ind w:left="360" w:firstLine="0"/>
      </w:pPr>
      <w:r>
        <w:t xml:space="preserve">                    Estimate       S.E.  Est./S.E.    P-Value</w:t>
      </w:r>
    </w:p>
    <w:p w14:paraId="5E58D31A" w14:textId="77777777" w:rsidR="008C6D2C" w:rsidRDefault="008C6D2C" w:rsidP="008C6D2C">
      <w:pPr>
        <w:spacing w:line="240" w:lineRule="auto"/>
        <w:ind w:left="360" w:firstLine="0"/>
      </w:pPr>
    </w:p>
    <w:p w14:paraId="10A7884E" w14:textId="77777777" w:rsidR="008C6D2C" w:rsidRDefault="008C6D2C" w:rsidP="008C6D2C">
      <w:pPr>
        <w:spacing w:line="240" w:lineRule="auto"/>
        <w:ind w:left="360" w:firstLine="0"/>
      </w:pPr>
      <w:r>
        <w:t>Latent Class 1</w:t>
      </w:r>
    </w:p>
    <w:p w14:paraId="0624D57B" w14:textId="77777777" w:rsidR="008C6D2C" w:rsidRDefault="008C6D2C" w:rsidP="008C6D2C">
      <w:pPr>
        <w:spacing w:line="240" w:lineRule="auto"/>
        <w:ind w:left="360" w:firstLine="0"/>
      </w:pPr>
    </w:p>
    <w:p w14:paraId="4E1E8B8D" w14:textId="77777777" w:rsidR="008C6D2C" w:rsidRDefault="008C6D2C" w:rsidP="008C6D2C">
      <w:pPr>
        <w:spacing w:line="240" w:lineRule="auto"/>
        <w:ind w:left="360" w:firstLine="0"/>
      </w:pPr>
      <w:r>
        <w:t xml:space="preserve"> Thresholds</w:t>
      </w:r>
    </w:p>
    <w:p w14:paraId="04DC7F16" w14:textId="77777777" w:rsidR="008C6D2C" w:rsidRDefault="008C6D2C" w:rsidP="008C6D2C">
      <w:pPr>
        <w:spacing w:line="240" w:lineRule="auto"/>
        <w:ind w:left="360" w:firstLine="0"/>
      </w:pPr>
      <w:r>
        <w:t xml:space="preserve">    ITEM1$1           -2.488      0.695     -3.579      0.000</w:t>
      </w:r>
    </w:p>
    <w:p w14:paraId="1A0420D2" w14:textId="77777777" w:rsidR="008C6D2C" w:rsidRDefault="008C6D2C" w:rsidP="008C6D2C">
      <w:pPr>
        <w:spacing w:line="240" w:lineRule="auto"/>
        <w:ind w:left="360" w:firstLine="0"/>
      </w:pPr>
      <w:r>
        <w:t xml:space="preserve">    ITEM2$1           -0.185      0.371     -0.499      0.618</w:t>
      </w:r>
    </w:p>
    <w:p w14:paraId="2B6BEA1D" w14:textId="77777777" w:rsidR="008C6D2C" w:rsidRDefault="008C6D2C" w:rsidP="008C6D2C">
      <w:pPr>
        <w:spacing w:line="240" w:lineRule="auto"/>
        <w:ind w:left="360" w:firstLine="0"/>
      </w:pPr>
      <w:r>
        <w:t xml:space="preserve">    ITEM3$1            0.297      0.580      0.511      0.609</w:t>
      </w:r>
    </w:p>
    <w:p w14:paraId="66011B7F" w14:textId="77777777" w:rsidR="008C6D2C" w:rsidRDefault="008C6D2C" w:rsidP="008C6D2C">
      <w:pPr>
        <w:spacing w:line="240" w:lineRule="auto"/>
        <w:ind w:left="360" w:firstLine="0"/>
      </w:pPr>
      <w:r>
        <w:t xml:space="preserve">    ITEM4$1            0.331      0.332      0.997      0.319</w:t>
      </w:r>
    </w:p>
    <w:p w14:paraId="5388C37B" w14:textId="77777777" w:rsidR="008C6D2C" w:rsidRDefault="008C6D2C" w:rsidP="008C6D2C">
      <w:pPr>
        <w:spacing w:line="240" w:lineRule="auto"/>
        <w:ind w:left="360" w:firstLine="0"/>
      </w:pPr>
      <w:r>
        <w:t xml:space="preserve">    ITEM5$1           -1.183      0.707     -1.673      0.094</w:t>
      </w:r>
    </w:p>
    <w:p w14:paraId="40C0388D" w14:textId="77777777" w:rsidR="008C6D2C" w:rsidRDefault="008C6D2C" w:rsidP="008C6D2C">
      <w:pPr>
        <w:spacing w:line="240" w:lineRule="auto"/>
        <w:ind w:left="360" w:firstLine="0"/>
      </w:pPr>
      <w:r>
        <w:t xml:space="preserve">    ITEM6$1            0.116      0.357      0.325      0.745</w:t>
      </w:r>
    </w:p>
    <w:p w14:paraId="29463E29" w14:textId="77777777" w:rsidR="008C6D2C" w:rsidRDefault="008C6D2C" w:rsidP="008C6D2C">
      <w:pPr>
        <w:spacing w:line="240" w:lineRule="auto"/>
        <w:ind w:left="360" w:firstLine="0"/>
      </w:pPr>
      <w:r>
        <w:t xml:space="preserve">    ITEM7$1           -0.050      0.459     -0.108      0.914</w:t>
      </w:r>
    </w:p>
    <w:p w14:paraId="06CB6292" w14:textId="77777777" w:rsidR="008C6D2C" w:rsidRDefault="008C6D2C" w:rsidP="008C6D2C">
      <w:pPr>
        <w:spacing w:line="240" w:lineRule="auto"/>
        <w:ind w:left="360" w:firstLine="0"/>
      </w:pPr>
      <w:r>
        <w:t xml:space="preserve">    ITEM8$1           -0.486      0.652     -0.746      0.456</w:t>
      </w:r>
    </w:p>
    <w:p w14:paraId="43912CF1" w14:textId="77777777" w:rsidR="008C6D2C" w:rsidRDefault="008C6D2C" w:rsidP="008C6D2C">
      <w:pPr>
        <w:spacing w:line="240" w:lineRule="auto"/>
        <w:ind w:left="360" w:firstLine="0"/>
      </w:pPr>
      <w:r>
        <w:t xml:space="preserve">    ITEM9$1            0.624      0.318      1.964      0.050</w:t>
      </w:r>
    </w:p>
    <w:p w14:paraId="3375F258" w14:textId="77777777" w:rsidR="008C6D2C" w:rsidRDefault="008C6D2C" w:rsidP="008C6D2C">
      <w:pPr>
        <w:spacing w:line="240" w:lineRule="auto"/>
        <w:ind w:left="360" w:firstLine="0"/>
      </w:pPr>
    </w:p>
    <w:p w14:paraId="4EDED6CF" w14:textId="77777777" w:rsidR="008C6D2C" w:rsidRDefault="008C6D2C" w:rsidP="008C6D2C">
      <w:pPr>
        <w:spacing w:line="240" w:lineRule="auto"/>
        <w:ind w:left="360" w:firstLine="0"/>
      </w:pPr>
      <w:r>
        <w:t>Latent Class 2</w:t>
      </w:r>
    </w:p>
    <w:p w14:paraId="55E3AFEB" w14:textId="77777777" w:rsidR="008C6D2C" w:rsidRDefault="008C6D2C" w:rsidP="008C6D2C">
      <w:pPr>
        <w:spacing w:line="240" w:lineRule="auto"/>
        <w:ind w:left="360" w:firstLine="0"/>
      </w:pPr>
    </w:p>
    <w:p w14:paraId="1AE0B9B8" w14:textId="77777777" w:rsidR="008C6D2C" w:rsidRDefault="008C6D2C" w:rsidP="008C6D2C">
      <w:pPr>
        <w:spacing w:line="240" w:lineRule="auto"/>
        <w:ind w:left="360" w:firstLine="0"/>
      </w:pPr>
      <w:r>
        <w:t xml:space="preserve"> Thresholds</w:t>
      </w:r>
    </w:p>
    <w:p w14:paraId="3A41782C" w14:textId="77777777" w:rsidR="008C6D2C" w:rsidRDefault="008C6D2C" w:rsidP="008C6D2C">
      <w:pPr>
        <w:spacing w:line="240" w:lineRule="auto"/>
        <w:ind w:left="360" w:firstLine="0"/>
      </w:pPr>
      <w:r>
        <w:t xml:space="preserve">    ITEM1$1           -2.293      1.542     -1.487      0.137</w:t>
      </w:r>
    </w:p>
    <w:p w14:paraId="7CAC0FE4" w14:textId="77777777" w:rsidR="008C6D2C" w:rsidRDefault="008C6D2C" w:rsidP="008C6D2C">
      <w:pPr>
        <w:spacing w:line="240" w:lineRule="auto"/>
        <w:ind w:left="360" w:firstLine="0"/>
      </w:pPr>
      <w:r>
        <w:t xml:space="preserve">    ITEM2$1            0.675      0.411      1.641      0.101</w:t>
      </w:r>
    </w:p>
    <w:p w14:paraId="6FEA8AD9" w14:textId="77777777" w:rsidR="008C6D2C" w:rsidRDefault="008C6D2C" w:rsidP="008C6D2C">
      <w:pPr>
        <w:spacing w:line="240" w:lineRule="auto"/>
        <w:ind w:left="360" w:firstLine="0"/>
      </w:pPr>
      <w:r>
        <w:t xml:space="preserve">    ITEM3$1            2.638      0.323      8.159      0.000</w:t>
      </w:r>
    </w:p>
    <w:p w14:paraId="13DD8BC3" w14:textId="77777777" w:rsidR="008C6D2C" w:rsidRDefault="008C6D2C" w:rsidP="008C6D2C">
      <w:pPr>
        <w:spacing w:line="240" w:lineRule="auto"/>
        <w:ind w:left="360" w:firstLine="0"/>
      </w:pPr>
      <w:r>
        <w:t xml:space="preserve">    ITEM4$1            2.658      0.428      6.215      0.000</w:t>
      </w:r>
    </w:p>
    <w:p w14:paraId="35478518" w14:textId="77777777" w:rsidR="008C6D2C" w:rsidRDefault="008C6D2C" w:rsidP="008C6D2C">
      <w:pPr>
        <w:spacing w:line="240" w:lineRule="auto"/>
        <w:ind w:left="360" w:firstLine="0"/>
      </w:pPr>
      <w:r>
        <w:t xml:space="preserve">    ITEM5$1            1.271      0.472      2.694      0.007</w:t>
      </w:r>
    </w:p>
    <w:p w14:paraId="13C9A79D" w14:textId="77777777" w:rsidR="008C6D2C" w:rsidRDefault="008C6D2C" w:rsidP="008C6D2C">
      <w:pPr>
        <w:spacing w:line="240" w:lineRule="auto"/>
        <w:ind w:left="360" w:firstLine="0"/>
      </w:pPr>
      <w:r>
        <w:t xml:space="preserve">    ITEM6$1            0.755      0.297      2.546      0.011</w:t>
      </w:r>
    </w:p>
    <w:p w14:paraId="3A2FE6DC" w14:textId="77777777" w:rsidR="008C6D2C" w:rsidRDefault="008C6D2C" w:rsidP="008C6D2C">
      <w:pPr>
        <w:spacing w:line="240" w:lineRule="auto"/>
        <w:ind w:left="360" w:firstLine="0"/>
      </w:pPr>
      <w:r>
        <w:t xml:space="preserve">    ITEM7$1            2.062      0.249      8.279      0.000</w:t>
      </w:r>
    </w:p>
    <w:p w14:paraId="5AB861EF" w14:textId="77777777" w:rsidR="008C6D2C" w:rsidRDefault="008C6D2C" w:rsidP="008C6D2C">
      <w:pPr>
        <w:spacing w:line="240" w:lineRule="auto"/>
        <w:ind w:left="360" w:firstLine="0"/>
      </w:pPr>
      <w:r>
        <w:t xml:space="preserve">    ITEM8$1            1.816      0.330      5.505      0.000</w:t>
      </w:r>
    </w:p>
    <w:p w14:paraId="6E91E9C2" w14:textId="77777777" w:rsidR="008C6D2C" w:rsidRDefault="008C6D2C" w:rsidP="008C6D2C">
      <w:pPr>
        <w:spacing w:line="240" w:lineRule="auto"/>
        <w:ind w:left="360" w:firstLine="0"/>
      </w:pPr>
      <w:r>
        <w:t xml:space="preserve">    ITEM9$1            0.731      0.250      2.926      0.003</w:t>
      </w:r>
    </w:p>
    <w:p w14:paraId="6EC1B2CE" w14:textId="77777777" w:rsidR="008C6D2C" w:rsidRDefault="008C6D2C" w:rsidP="008C6D2C">
      <w:pPr>
        <w:spacing w:line="240" w:lineRule="auto"/>
        <w:ind w:left="360" w:firstLine="0"/>
      </w:pPr>
    </w:p>
    <w:p w14:paraId="17F58871" w14:textId="77777777" w:rsidR="008C6D2C" w:rsidRDefault="008C6D2C" w:rsidP="008C6D2C">
      <w:pPr>
        <w:spacing w:line="240" w:lineRule="auto"/>
        <w:ind w:left="360" w:firstLine="0"/>
      </w:pPr>
      <w:r>
        <w:t>Latent Class 3</w:t>
      </w:r>
    </w:p>
    <w:p w14:paraId="4180176A" w14:textId="77777777" w:rsidR="008C6D2C" w:rsidRDefault="008C6D2C" w:rsidP="008C6D2C">
      <w:pPr>
        <w:spacing w:line="240" w:lineRule="auto"/>
        <w:ind w:left="360" w:firstLine="0"/>
      </w:pPr>
    </w:p>
    <w:p w14:paraId="6A0F1878" w14:textId="77777777" w:rsidR="008C6D2C" w:rsidRDefault="008C6D2C" w:rsidP="008C6D2C">
      <w:pPr>
        <w:spacing w:line="240" w:lineRule="auto"/>
        <w:ind w:left="360" w:firstLine="0"/>
      </w:pPr>
      <w:r>
        <w:t xml:space="preserve"> Thresholds</w:t>
      </w:r>
    </w:p>
    <w:p w14:paraId="602AA110" w14:textId="77777777" w:rsidR="008C6D2C" w:rsidRDefault="008C6D2C" w:rsidP="008C6D2C">
      <w:pPr>
        <w:spacing w:line="240" w:lineRule="auto"/>
        <w:ind w:left="360" w:firstLine="0"/>
      </w:pPr>
      <w:r>
        <w:t xml:space="preserve">    ITEM1$1            0.790      1.516      0.521      0.602</w:t>
      </w:r>
    </w:p>
    <w:p w14:paraId="5E71CB1C" w14:textId="77777777" w:rsidR="008C6D2C" w:rsidRDefault="008C6D2C" w:rsidP="008C6D2C">
      <w:pPr>
        <w:spacing w:line="240" w:lineRule="auto"/>
        <w:ind w:left="360" w:firstLine="0"/>
      </w:pPr>
      <w:r>
        <w:t xml:space="preserve">    ITEM2$1            1.629      0.375      4.338      0.000</w:t>
      </w:r>
    </w:p>
    <w:p w14:paraId="4E89EB61" w14:textId="77777777" w:rsidR="008C6D2C" w:rsidRDefault="008C6D2C" w:rsidP="008C6D2C">
      <w:pPr>
        <w:spacing w:line="240" w:lineRule="auto"/>
        <w:ind w:left="360" w:firstLine="0"/>
      </w:pPr>
      <w:r>
        <w:t xml:space="preserve">    ITEM3$1            3.295      0.538      6.121      0.000</w:t>
      </w:r>
    </w:p>
    <w:p w14:paraId="1C17CBE5" w14:textId="77777777" w:rsidR="008C6D2C" w:rsidRDefault="008C6D2C" w:rsidP="008C6D2C">
      <w:pPr>
        <w:spacing w:line="240" w:lineRule="auto"/>
        <w:ind w:left="360" w:firstLine="0"/>
      </w:pPr>
      <w:r>
        <w:t xml:space="preserve">    ITEM4$1            2.824      0.332      8.518      0.000</w:t>
      </w:r>
    </w:p>
    <w:p w14:paraId="57F5D9FF" w14:textId="77777777" w:rsidR="008C6D2C" w:rsidRDefault="008C6D2C" w:rsidP="008C6D2C">
      <w:pPr>
        <w:spacing w:line="240" w:lineRule="auto"/>
        <w:ind w:left="360" w:firstLine="0"/>
      </w:pPr>
      <w:r>
        <w:t xml:space="preserve">    ITEM5$1            3.070      1.244      2.467      0.014</w:t>
      </w:r>
    </w:p>
    <w:p w14:paraId="0DB8E242" w14:textId="77777777" w:rsidR="008C6D2C" w:rsidRDefault="008C6D2C" w:rsidP="008C6D2C">
      <w:pPr>
        <w:spacing w:line="240" w:lineRule="auto"/>
        <w:ind w:left="360" w:firstLine="0"/>
      </w:pPr>
      <w:r>
        <w:t xml:space="preserve">    ITEM6$1            1.497      0.416      3.597      0.000</w:t>
      </w:r>
    </w:p>
    <w:p w14:paraId="08CCB08F" w14:textId="77777777" w:rsidR="008C6D2C" w:rsidRDefault="008C6D2C" w:rsidP="008C6D2C">
      <w:pPr>
        <w:spacing w:line="240" w:lineRule="auto"/>
        <w:ind w:left="360" w:firstLine="0"/>
      </w:pPr>
      <w:r>
        <w:t xml:space="preserve">    ITEM7$1            2.223      0.263      8.454      0.000</w:t>
      </w:r>
    </w:p>
    <w:p w14:paraId="2F9E025E" w14:textId="77777777" w:rsidR="008C6D2C" w:rsidRDefault="008C6D2C" w:rsidP="008C6D2C">
      <w:pPr>
        <w:spacing w:line="240" w:lineRule="auto"/>
        <w:ind w:left="360" w:firstLine="0"/>
      </w:pPr>
      <w:r>
        <w:t xml:space="preserve">    ITEM8$1            2.092      0.255      8.204      0.000</w:t>
      </w:r>
    </w:p>
    <w:p w14:paraId="5BCD8E43" w14:textId="77777777" w:rsidR="008C6D2C" w:rsidRDefault="008C6D2C" w:rsidP="008C6D2C">
      <w:pPr>
        <w:spacing w:line="240" w:lineRule="auto"/>
        <w:ind w:left="360" w:firstLine="0"/>
      </w:pPr>
      <w:r>
        <w:t xml:space="preserve">    ITEM9$1            1.464      0.342      4.283      0.000</w:t>
      </w:r>
    </w:p>
    <w:p w14:paraId="77D7906E" w14:textId="77777777" w:rsidR="008C6D2C" w:rsidRDefault="008C6D2C" w:rsidP="008C6D2C">
      <w:pPr>
        <w:spacing w:line="240" w:lineRule="auto"/>
        <w:ind w:left="360" w:firstLine="0"/>
      </w:pPr>
    </w:p>
    <w:p w14:paraId="23CCC1FA" w14:textId="77777777" w:rsidR="008C6D2C" w:rsidRDefault="008C6D2C" w:rsidP="008C6D2C">
      <w:pPr>
        <w:spacing w:line="240" w:lineRule="auto"/>
        <w:ind w:left="360" w:firstLine="0"/>
      </w:pPr>
      <w:r>
        <w:t>Categorical Latent Variables</w:t>
      </w:r>
    </w:p>
    <w:p w14:paraId="013A4A99" w14:textId="77777777" w:rsidR="008C6D2C" w:rsidRDefault="008C6D2C" w:rsidP="008C6D2C">
      <w:pPr>
        <w:spacing w:line="240" w:lineRule="auto"/>
        <w:ind w:left="360" w:firstLine="0"/>
      </w:pPr>
    </w:p>
    <w:p w14:paraId="344C7A98" w14:textId="77777777" w:rsidR="008C6D2C" w:rsidRDefault="008C6D2C" w:rsidP="008C6D2C">
      <w:pPr>
        <w:spacing w:line="240" w:lineRule="auto"/>
        <w:ind w:left="360" w:firstLine="0"/>
      </w:pPr>
      <w:r>
        <w:t xml:space="preserve"> Means</w:t>
      </w:r>
    </w:p>
    <w:p w14:paraId="7507D6BC" w14:textId="77777777" w:rsidR="008C6D2C" w:rsidRDefault="008C6D2C" w:rsidP="008C6D2C">
      <w:pPr>
        <w:spacing w:line="240" w:lineRule="auto"/>
        <w:ind w:left="360" w:firstLine="0"/>
      </w:pPr>
      <w:r>
        <w:t xml:space="preserve">    C#1               -1.522      1.152     -1.321      0.186</w:t>
      </w:r>
    </w:p>
    <w:p w14:paraId="48C5D482" w14:textId="77777777" w:rsidR="008C6D2C" w:rsidRDefault="008C6D2C" w:rsidP="008C6D2C">
      <w:pPr>
        <w:spacing w:line="240" w:lineRule="auto"/>
        <w:ind w:left="360" w:firstLine="0"/>
      </w:pPr>
      <w:r>
        <w:t xml:space="preserve">    C#2                0.429      1.290      0.332      0.740</w:t>
      </w:r>
    </w:p>
    <w:p w14:paraId="6876582A" w14:textId="77777777" w:rsidR="008C6D2C" w:rsidRDefault="008C6D2C" w:rsidP="008C6D2C">
      <w:pPr>
        <w:spacing w:line="240" w:lineRule="auto"/>
        <w:ind w:left="360" w:firstLine="0"/>
      </w:pPr>
    </w:p>
    <w:p w14:paraId="1F213467" w14:textId="77777777" w:rsidR="008C6D2C" w:rsidRDefault="008C6D2C" w:rsidP="008C6D2C">
      <w:pPr>
        <w:spacing w:line="240" w:lineRule="auto"/>
        <w:ind w:left="360" w:firstLine="0"/>
      </w:pPr>
    </w:p>
    <w:p w14:paraId="57E41188" w14:textId="77777777" w:rsidR="008C6D2C" w:rsidRDefault="008C6D2C" w:rsidP="008C6D2C">
      <w:pPr>
        <w:spacing w:line="240" w:lineRule="auto"/>
        <w:ind w:left="360" w:firstLine="0"/>
      </w:pPr>
      <w:r>
        <w:t>RESULTS IN PROBABILITY SCALE</w:t>
      </w:r>
    </w:p>
    <w:p w14:paraId="63817E7F" w14:textId="77777777" w:rsidR="008C6D2C" w:rsidRDefault="008C6D2C" w:rsidP="008C6D2C">
      <w:pPr>
        <w:spacing w:line="240" w:lineRule="auto"/>
        <w:ind w:left="360" w:firstLine="0"/>
      </w:pPr>
    </w:p>
    <w:p w14:paraId="79DEC425" w14:textId="77777777" w:rsidR="008C6D2C" w:rsidRDefault="008C6D2C" w:rsidP="008C6D2C">
      <w:pPr>
        <w:spacing w:line="240" w:lineRule="auto"/>
        <w:ind w:left="360" w:firstLine="0"/>
      </w:pPr>
      <w:r>
        <w:t>Latent Class 1</w:t>
      </w:r>
    </w:p>
    <w:p w14:paraId="7217C2DD" w14:textId="77777777" w:rsidR="008C6D2C" w:rsidRDefault="008C6D2C" w:rsidP="008C6D2C">
      <w:pPr>
        <w:spacing w:line="240" w:lineRule="auto"/>
        <w:ind w:left="360" w:firstLine="0"/>
      </w:pPr>
    </w:p>
    <w:p w14:paraId="149B8934" w14:textId="77777777" w:rsidR="008C6D2C" w:rsidRDefault="008C6D2C" w:rsidP="008C6D2C">
      <w:pPr>
        <w:spacing w:line="240" w:lineRule="auto"/>
        <w:ind w:left="360" w:firstLine="0"/>
      </w:pPr>
      <w:r>
        <w:t xml:space="preserve"> ITEM1</w:t>
      </w:r>
    </w:p>
    <w:p w14:paraId="2DEB5F8A" w14:textId="77777777" w:rsidR="008C6D2C" w:rsidRDefault="008C6D2C" w:rsidP="008C6D2C">
      <w:pPr>
        <w:spacing w:line="240" w:lineRule="auto"/>
        <w:ind w:left="360" w:firstLine="0"/>
      </w:pPr>
      <w:r>
        <w:t xml:space="preserve">    Category 1         0.077      0.049      1.558      0.119</w:t>
      </w:r>
    </w:p>
    <w:p w14:paraId="39BD0E32" w14:textId="77777777" w:rsidR="008C6D2C" w:rsidRDefault="008C6D2C" w:rsidP="008C6D2C">
      <w:pPr>
        <w:spacing w:line="240" w:lineRule="auto"/>
        <w:ind w:left="360" w:firstLine="0"/>
      </w:pPr>
      <w:r>
        <w:t xml:space="preserve">    Category 2         0.923      0.049     18.756      0.000</w:t>
      </w:r>
    </w:p>
    <w:p w14:paraId="24D65E92" w14:textId="77777777" w:rsidR="008C6D2C" w:rsidRDefault="008C6D2C" w:rsidP="008C6D2C">
      <w:pPr>
        <w:spacing w:line="240" w:lineRule="auto"/>
        <w:ind w:left="360" w:firstLine="0"/>
      </w:pPr>
      <w:r>
        <w:t xml:space="preserve"> ITEM2</w:t>
      </w:r>
    </w:p>
    <w:p w14:paraId="4EF6C8AD" w14:textId="77777777" w:rsidR="008C6D2C" w:rsidRDefault="008C6D2C" w:rsidP="008C6D2C">
      <w:pPr>
        <w:spacing w:line="240" w:lineRule="auto"/>
        <w:ind w:left="360" w:firstLine="0"/>
      </w:pPr>
      <w:r>
        <w:t xml:space="preserve">    Category 1         0.454      0.092      4.934      0.000</w:t>
      </w:r>
    </w:p>
    <w:p w14:paraId="6C7D732E" w14:textId="77777777" w:rsidR="008C6D2C" w:rsidRDefault="008C6D2C" w:rsidP="008C6D2C">
      <w:pPr>
        <w:spacing w:line="240" w:lineRule="auto"/>
        <w:ind w:left="360" w:firstLine="0"/>
      </w:pPr>
      <w:r>
        <w:t xml:space="preserve">    Category 2         0.546      0.092      5.937      0.000</w:t>
      </w:r>
    </w:p>
    <w:p w14:paraId="23B89FDA" w14:textId="77777777" w:rsidR="008C6D2C" w:rsidRDefault="008C6D2C" w:rsidP="008C6D2C">
      <w:pPr>
        <w:spacing w:line="240" w:lineRule="auto"/>
        <w:ind w:left="360" w:firstLine="0"/>
      </w:pPr>
      <w:r>
        <w:t xml:space="preserve"> ITEM3</w:t>
      </w:r>
    </w:p>
    <w:p w14:paraId="7CD936A6" w14:textId="77777777" w:rsidR="008C6D2C" w:rsidRDefault="008C6D2C" w:rsidP="008C6D2C">
      <w:pPr>
        <w:spacing w:line="240" w:lineRule="auto"/>
        <w:ind w:left="360" w:firstLine="0"/>
      </w:pPr>
      <w:r>
        <w:t xml:space="preserve">    Category 1         0.574      0.142      4.041      0.000</w:t>
      </w:r>
    </w:p>
    <w:p w14:paraId="341270F2" w14:textId="77777777" w:rsidR="008C6D2C" w:rsidRDefault="008C6D2C" w:rsidP="008C6D2C">
      <w:pPr>
        <w:spacing w:line="240" w:lineRule="auto"/>
        <w:ind w:left="360" w:firstLine="0"/>
      </w:pPr>
      <w:r>
        <w:t xml:space="preserve">    Category 2         0.426      0.142      3.004      0.003</w:t>
      </w:r>
    </w:p>
    <w:p w14:paraId="4283CA75" w14:textId="77777777" w:rsidR="008C6D2C" w:rsidRDefault="008C6D2C" w:rsidP="008C6D2C">
      <w:pPr>
        <w:spacing w:line="240" w:lineRule="auto"/>
        <w:ind w:left="360" w:firstLine="0"/>
      </w:pPr>
      <w:r>
        <w:t xml:space="preserve"> ITEM4</w:t>
      </w:r>
    </w:p>
    <w:p w14:paraId="54FABC79" w14:textId="77777777" w:rsidR="008C6D2C" w:rsidRDefault="008C6D2C" w:rsidP="008C6D2C">
      <w:pPr>
        <w:spacing w:line="240" w:lineRule="auto"/>
        <w:ind w:left="360" w:firstLine="0"/>
      </w:pPr>
      <w:r>
        <w:t xml:space="preserve">    Category 1         0.582      0.081      7.201      0.000</w:t>
      </w:r>
    </w:p>
    <w:p w14:paraId="321D6339" w14:textId="77777777" w:rsidR="008C6D2C" w:rsidRDefault="008C6D2C" w:rsidP="008C6D2C">
      <w:pPr>
        <w:spacing w:line="240" w:lineRule="auto"/>
        <w:ind w:left="360" w:firstLine="0"/>
      </w:pPr>
      <w:r>
        <w:t xml:space="preserve">    Category 2         0.418      0.081      5.170      0.000</w:t>
      </w:r>
    </w:p>
    <w:p w14:paraId="2C743F73" w14:textId="77777777" w:rsidR="008C6D2C" w:rsidRDefault="008C6D2C" w:rsidP="008C6D2C">
      <w:pPr>
        <w:spacing w:line="240" w:lineRule="auto"/>
        <w:ind w:left="360" w:firstLine="0"/>
      </w:pPr>
      <w:r>
        <w:t xml:space="preserve"> ITEM5</w:t>
      </w:r>
    </w:p>
    <w:p w14:paraId="02B2EC08" w14:textId="77777777" w:rsidR="008C6D2C" w:rsidRDefault="008C6D2C" w:rsidP="008C6D2C">
      <w:pPr>
        <w:spacing w:line="240" w:lineRule="auto"/>
        <w:ind w:left="360" w:firstLine="0"/>
      </w:pPr>
      <w:r>
        <w:t xml:space="preserve">    Category 1         0.235      0.127      1.847      0.065</w:t>
      </w:r>
    </w:p>
    <w:p w14:paraId="2515ACCD" w14:textId="77777777" w:rsidR="008C6D2C" w:rsidRDefault="008C6D2C" w:rsidP="008C6D2C">
      <w:pPr>
        <w:spacing w:line="240" w:lineRule="auto"/>
        <w:ind w:left="360" w:firstLine="0"/>
      </w:pPr>
      <w:r>
        <w:t xml:space="preserve">    Category 2         0.765      0.127      6.029      0.000</w:t>
      </w:r>
    </w:p>
    <w:p w14:paraId="4B92E94D" w14:textId="77777777" w:rsidR="008C6D2C" w:rsidRDefault="008C6D2C" w:rsidP="008C6D2C">
      <w:pPr>
        <w:spacing w:line="240" w:lineRule="auto"/>
        <w:ind w:left="360" w:firstLine="0"/>
      </w:pPr>
      <w:r>
        <w:t xml:space="preserve"> ITEM6</w:t>
      </w:r>
    </w:p>
    <w:p w14:paraId="5E0CFB9F" w14:textId="77777777" w:rsidR="008C6D2C" w:rsidRDefault="008C6D2C" w:rsidP="008C6D2C">
      <w:pPr>
        <w:spacing w:line="240" w:lineRule="auto"/>
        <w:ind w:left="360" w:firstLine="0"/>
      </w:pPr>
      <w:r>
        <w:t xml:space="preserve">    Category 1         0.529      0.089      5.949      0.000</w:t>
      </w:r>
    </w:p>
    <w:p w14:paraId="331DFBFF" w14:textId="77777777" w:rsidR="008C6D2C" w:rsidRDefault="008C6D2C" w:rsidP="008C6D2C">
      <w:pPr>
        <w:spacing w:line="240" w:lineRule="auto"/>
        <w:ind w:left="360" w:firstLine="0"/>
      </w:pPr>
      <w:r>
        <w:t xml:space="preserve">    Category 2         0.471      0.089      5.297      0.000</w:t>
      </w:r>
    </w:p>
    <w:p w14:paraId="20593B6F" w14:textId="77777777" w:rsidR="008C6D2C" w:rsidRDefault="008C6D2C" w:rsidP="008C6D2C">
      <w:pPr>
        <w:spacing w:line="240" w:lineRule="auto"/>
        <w:ind w:left="360" w:firstLine="0"/>
      </w:pPr>
      <w:r>
        <w:t xml:space="preserve"> ITEM7</w:t>
      </w:r>
    </w:p>
    <w:p w14:paraId="1A49C3FA" w14:textId="77777777" w:rsidR="008C6D2C" w:rsidRDefault="008C6D2C" w:rsidP="008C6D2C">
      <w:pPr>
        <w:spacing w:line="240" w:lineRule="auto"/>
        <w:ind w:left="360" w:firstLine="0"/>
      </w:pPr>
      <w:r>
        <w:t xml:space="preserve">    Category 1         0.488      0.115      4.256      0.000</w:t>
      </w:r>
    </w:p>
    <w:p w14:paraId="1AF01F92" w14:textId="77777777" w:rsidR="008C6D2C" w:rsidRDefault="008C6D2C" w:rsidP="008C6D2C">
      <w:pPr>
        <w:spacing w:line="240" w:lineRule="auto"/>
        <w:ind w:left="360" w:firstLine="0"/>
      </w:pPr>
      <w:r>
        <w:t xml:space="preserve">    Category 2         0.512      0.115      4.473      0.000</w:t>
      </w:r>
    </w:p>
    <w:p w14:paraId="08F7DE0A" w14:textId="77777777" w:rsidR="008C6D2C" w:rsidRDefault="008C6D2C" w:rsidP="008C6D2C">
      <w:pPr>
        <w:spacing w:line="240" w:lineRule="auto"/>
        <w:ind w:left="360" w:firstLine="0"/>
      </w:pPr>
      <w:r>
        <w:t xml:space="preserve"> ITEM8</w:t>
      </w:r>
    </w:p>
    <w:p w14:paraId="280DC960" w14:textId="77777777" w:rsidR="008C6D2C" w:rsidRDefault="008C6D2C" w:rsidP="008C6D2C">
      <w:pPr>
        <w:spacing w:line="240" w:lineRule="auto"/>
        <w:ind w:left="360" w:firstLine="0"/>
      </w:pPr>
      <w:r>
        <w:t xml:space="preserve">    Category 1         0.381      0.154      2.479      0.013</w:t>
      </w:r>
    </w:p>
    <w:p w14:paraId="33F33401" w14:textId="77777777" w:rsidR="008C6D2C" w:rsidRDefault="008C6D2C" w:rsidP="008C6D2C">
      <w:pPr>
        <w:spacing w:line="240" w:lineRule="auto"/>
        <w:ind w:left="360" w:firstLine="0"/>
      </w:pPr>
      <w:r>
        <w:t xml:space="preserve">    Category 2         0.619      0.154      4.031      0.000</w:t>
      </w:r>
    </w:p>
    <w:p w14:paraId="141ED2D2" w14:textId="77777777" w:rsidR="008C6D2C" w:rsidRDefault="008C6D2C" w:rsidP="008C6D2C">
      <w:pPr>
        <w:spacing w:line="240" w:lineRule="auto"/>
        <w:ind w:left="360" w:firstLine="0"/>
      </w:pPr>
      <w:r>
        <w:t xml:space="preserve"> ITEM9</w:t>
      </w:r>
    </w:p>
    <w:p w14:paraId="7D8A8E90" w14:textId="77777777" w:rsidR="008C6D2C" w:rsidRDefault="008C6D2C" w:rsidP="008C6D2C">
      <w:pPr>
        <w:spacing w:line="240" w:lineRule="auto"/>
        <w:ind w:left="360" w:firstLine="0"/>
      </w:pPr>
      <w:r>
        <w:t xml:space="preserve">    Category 1         0.651      0.072      9.019      0.000</w:t>
      </w:r>
    </w:p>
    <w:p w14:paraId="478C2711" w14:textId="77777777" w:rsidR="008C6D2C" w:rsidRDefault="008C6D2C" w:rsidP="008C6D2C">
      <w:pPr>
        <w:spacing w:line="240" w:lineRule="auto"/>
        <w:ind w:left="360" w:firstLine="0"/>
      </w:pPr>
      <w:r>
        <w:t xml:space="preserve">    Category 2         0.349      0.072      4.831      0.000</w:t>
      </w:r>
    </w:p>
    <w:p w14:paraId="66C3A1A6" w14:textId="77777777" w:rsidR="008C6D2C" w:rsidRDefault="008C6D2C" w:rsidP="008C6D2C">
      <w:pPr>
        <w:spacing w:line="240" w:lineRule="auto"/>
        <w:ind w:left="360" w:firstLine="0"/>
      </w:pPr>
    </w:p>
    <w:p w14:paraId="7A1D3B69" w14:textId="77777777" w:rsidR="008C6D2C" w:rsidRDefault="008C6D2C" w:rsidP="008C6D2C">
      <w:pPr>
        <w:spacing w:line="240" w:lineRule="auto"/>
        <w:ind w:left="360" w:firstLine="0"/>
      </w:pPr>
      <w:r>
        <w:t>Latent Class 2</w:t>
      </w:r>
    </w:p>
    <w:p w14:paraId="4E7D30BE" w14:textId="77777777" w:rsidR="008C6D2C" w:rsidRDefault="008C6D2C" w:rsidP="008C6D2C">
      <w:pPr>
        <w:spacing w:line="240" w:lineRule="auto"/>
        <w:ind w:left="360" w:firstLine="0"/>
      </w:pPr>
    </w:p>
    <w:p w14:paraId="33C3BDC5" w14:textId="77777777" w:rsidR="008C6D2C" w:rsidRDefault="008C6D2C" w:rsidP="008C6D2C">
      <w:pPr>
        <w:spacing w:line="240" w:lineRule="auto"/>
        <w:ind w:left="360" w:firstLine="0"/>
      </w:pPr>
      <w:r>
        <w:t xml:space="preserve"> ITEM1</w:t>
      </w:r>
    </w:p>
    <w:p w14:paraId="7753F2C0" w14:textId="77777777" w:rsidR="008C6D2C" w:rsidRDefault="008C6D2C" w:rsidP="008C6D2C">
      <w:pPr>
        <w:spacing w:line="240" w:lineRule="auto"/>
        <w:ind w:left="360" w:firstLine="0"/>
      </w:pPr>
      <w:r>
        <w:t xml:space="preserve">    Category 1         0.092      0.128      0.714      0.475</w:t>
      </w:r>
    </w:p>
    <w:p w14:paraId="6A9494D3" w14:textId="77777777" w:rsidR="008C6D2C" w:rsidRDefault="008C6D2C" w:rsidP="008C6D2C">
      <w:pPr>
        <w:spacing w:line="240" w:lineRule="auto"/>
        <w:ind w:left="360" w:firstLine="0"/>
      </w:pPr>
      <w:r>
        <w:t xml:space="preserve">    Category 2         0.908      0.128      7.069      0.000</w:t>
      </w:r>
    </w:p>
    <w:p w14:paraId="611E6434" w14:textId="77777777" w:rsidR="008C6D2C" w:rsidRDefault="008C6D2C" w:rsidP="008C6D2C">
      <w:pPr>
        <w:spacing w:line="240" w:lineRule="auto"/>
        <w:ind w:left="360" w:firstLine="0"/>
      </w:pPr>
      <w:r>
        <w:t xml:space="preserve"> ITEM2</w:t>
      </w:r>
    </w:p>
    <w:p w14:paraId="65F6FAE7" w14:textId="77777777" w:rsidR="008C6D2C" w:rsidRDefault="008C6D2C" w:rsidP="008C6D2C">
      <w:pPr>
        <w:spacing w:line="240" w:lineRule="auto"/>
        <w:ind w:left="360" w:firstLine="0"/>
      </w:pPr>
      <w:r>
        <w:t xml:space="preserve">    Category 1         0.663      0.092      7.209      0.000</w:t>
      </w:r>
    </w:p>
    <w:p w14:paraId="4F044BDB" w14:textId="77777777" w:rsidR="008C6D2C" w:rsidRDefault="008C6D2C" w:rsidP="008C6D2C">
      <w:pPr>
        <w:spacing w:line="240" w:lineRule="auto"/>
        <w:ind w:left="360" w:firstLine="0"/>
      </w:pPr>
      <w:r>
        <w:t xml:space="preserve">    Category 2         0.337      0.092      3.671      0.000</w:t>
      </w:r>
    </w:p>
    <w:p w14:paraId="72DEE586" w14:textId="77777777" w:rsidR="008C6D2C" w:rsidRDefault="008C6D2C" w:rsidP="008C6D2C">
      <w:pPr>
        <w:spacing w:line="240" w:lineRule="auto"/>
        <w:ind w:left="360" w:firstLine="0"/>
      </w:pPr>
      <w:r>
        <w:lastRenderedPageBreak/>
        <w:t xml:space="preserve"> ITEM3</w:t>
      </w:r>
    </w:p>
    <w:p w14:paraId="6C184521" w14:textId="77777777" w:rsidR="008C6D2C" w:rsidRDefault="008C6D2C" w:rsidP="008C6D2C">
      <w:pPr>
        <w:spacing w:line="240" w:lineRule="auto"/>
        <w:ind w:left="360" w:firstLine="0"/>
      </w:pPr>
      <w:r>
        <w:t xml:space="preserve">    Category 1         0.933      0.020     46.344      0.000</w:t>
      </w:r>
    </w:p>
    <w:p w14:paraId="7A210223" w14:textId="77777777" w:rsidR="008C6D2C" w:rsidRDefault="008C6D2C" w:rsidP="008C6D2C">
      <w:pPr>
        <w:spacing w:line="240" w:lineRule="auto"/>
        <w:ind w:left="360" w:firstLine="0"/>
      </w:pPr>
      <w:r>
        <w:t xml:space="preserve">    Category 2         0.067      0.020      3.314      0.001</w:t>
      </w:r>
    </w:p>
    <w:p w14:paraId="5F5C025B" w14:textId="77777777" w:rsidR="008C6D2C" w:rsidRDefault="008C6D2C" w:rsidP="008C6D2C">
      <w:pPr>
        <w:spacing w:line="240" w:lineRule="auto"/>
        <w:ind w:left="360" w:firstLine="0"/>
      </w:pPr>
      <w:r>
        <w:t xml:space="preserve"> ITEM4</w:t>
      </w:r>
    </w:p>
    <w:p w14:paraId="67D350D2" w14:textId="77777777" w:rsidR="008C6D2C" w:rsidRDefault="008C6D2C" w:rsidP="008C6D2C">
      <w:pPr>
        <w:spacing w:line="240" w:lineRule="auto"/>
        <w:ind w:left="360" w:firstLine="0"/>
      </w:pPr>
      <w:r>
        <w:t xml:space="preserve">    Category 1         0.935      0.026     35.705      0.000</w:t>
      </w:r>
    </w:p>
    <w:p w14:paraId="30D07A7B" w14:textId="77777777" w:rsidR="008C6D2C" w:rsidRDefault="008C6D2C" w:rsidP="008C6D2C">
      <w:pPr>
        <w:spacing w:line="240" w:lineRule="auto"/>
        <w:ind w:left="360" w:firstLine="0"/>
      </w:pPr>
      <w:r>
        <w:t xml:space="preserve">    Category 2         0.065      0.026      2.502      0.012</w:t>
      </w:r>
    </w:p>
    <w:p w14:paraId="48F793A1" w14:textId="77777777" w:rsidR="008C6D2C" w:rsidRDefault="008C6D2C" w:rsidP="008C6D2C">
      <w:pPr>
        <w:spacing w:line="240" w:lineRule="auto"/>
        <w:ind w:left="360" w:firstLine="0"/>
      </w:pPr>
      <w:r>
        <w:t xml:space="preserve"> ITEM5</w:t>
      </w:r>
    </w:p>
    <w:p w14:paraId="5CE76440" w14:textId="77777777" w:rsidR="008C6D2C" w:rsidRDefault="008C6D2C" w:rsidP="008C6D2C">
      <w:pPr>
        <w:spacing w:line="240" w:lineRule="auto"/>
        <w:ind w:left="360" w:firstLine="0"/>
      </w:pPr>
      <w:r>
        <w:t xml:space="preserve">    Category 1         0.781      0.081      9.674      0.000</w:t>
      </w:r>
    </w:p>
    <w:p w14:paraId="33FDC025" w14:textId="77777777" w:rsidR="008C6D2C" w:rsidRDefault="008C6D2C" w:rsidP="008C6D2C">
      <w:pPr>
        <w:spacing w:line="240" w:lineRule="auto"/>
        <w:ind w:left="360" w:firstLine="0"/>
      </w:pPr>
      <w:r>
        <w:t xml:space="preserve">    Category 2         0.219      0.081      2.715      0.007</w:t>
      </w:r>
    </w:p>
    <w:p w14:paraId="28C11D91" w14:textId="77777777" w:rsidR="008C6D2C" w:rsidRDefault="008C6D2C" w:rsidP="008C6D2C">
      <w:pPr>
        <w:spacing w:line="240" w:lineRule="auto"/>
        <w:ind w:left="360" w:firstLine="0"/>
      </w:pPr>
      <w:r>
        <w:t xml:space="preserve"> ITEM6</w:t>
      </w:r>
    </w:p>
    <w:p w14:paraId="1397FA27" w14:textId="77777777" w:rsidR="008C6D2C" w:rsidRDefault="008C6D2C" w:rsidP="008C6D2C">
      <w:pPr>
        <w:spacing w:line="240" w:lineRule="auto"/>
        <w:ind w:left="360" w:firstLine="0"/>
      </w:pPr>
      <w:r>
        <w:t xml:space="preserve">    Category 1         0.680      0.065     10.545      0.000</w:t>
      </w:r>
    </w:p>
    <w:p w14:paraId="48645FAB" w14:textId="77777777" w:rsidR="008C6D2C" w:rsidRDefault="008C6D2C" w:rsidP="008C6D2C">
      <w:pPr>
        <w:spacing w:line="240" w:lineRule="auto"/>
        <w:ind w:left="360" w:firstLine="0"/>
      </w:pPr>
      <w:r>
        <w:t xml:space="preserve">    Category 2         0.320      0.065      4.954      0.000</w:t>
      </w:r>
    </w:p>
    <w:p w14:paraId="4DB6F11F" w14:textId="77777777" w:rsidR="008C6D2C" w:rsidRDefault="008C6D2C" w:rsidP="008C6D2C">
      <w:pPr>
        <w:spacing w:line="240" w:lineRule="auto"/>
        <w:ind w:left="360" w:firstLine="0"/>
      </w:pPr>
      <w:r>
        <w:t xml:space="preserve"> ITEM7</w:t>
      </w:r>
    </w:p>
    <w:p w14:paraId="7E4D0F78" w14:textId="77777777" w:rsidR="008C6D2C" w:rsidRDefault="008C6D2C" w:rsidP="008C6D2C">
      <w:pPr>
        <w:spacing w:line="240" w:lineRule="auto"/>
        <w:ind w:left="360" w:firstLine="0"/>
      </w:pPr>
      <w:r>
        <w:t xml:space="preserve">    Category 1         0.887      0.025     35.583      0.000</w:t>
      </w:r>
    </w:p>
    <w:p w14:paraId="6D576D4C" w14:textId="77777777" w:rsidR="008C6D2C" w:rsidRDefault="008C6D2C" w:rsidP="008C6D2C">
      <w:pPr>
        <w:spacing w:line="240" w:lineRule="auto"/>
        <w:ind w:left="360" w:firstLine="0"/>
      </w:pPr>
      <w:r>
        <w:t xml:space="preserve">    Category 2         0.113      0.025      4.525      0.000</w:t>
      </w:r>
    </w:p>
    <w:p w14:paraId="4E08DC71" w14:textId="77777777" w:rsidR="008C6D2C" w:rsidRDefault="008C6D2C" w:rsidP="008C6D2C">
      <w:pPr>
        <w:spacing w:line="240" w:lineRule="auto"/>
        <w:ind w:left="360" w:firstLine="0"/>
      </w:pPr>
      <w:r>
        <w:t xml:space="preserve"> ITEM8</w:t>
      </w:r>
    </w:p>
    <w:p w14:paraId="44FDC12E" w14:textId="77777777" w:rsidR="008C6D2C" w:rsidRDefault="008C6D2C" w:rsidP="008C6D2C">
      <w:pPr>
        <w:spacing w:line="240" w:lineRule="auto"/>
        <w:ind w:left="360" w:firstLine="0"/>
      </w:pPr>
      <w:r>
        <w:t xml:space="preserve">    Category 1         0.860      0.040     21.668      0.000</w:t>
      </w:r>
    </w:p>
    <w:p w14:paraId="55E8CB4A" w14:textId="77777777" w:rsidR="008C6D2C" w:rsidRDefault="008C6D2C" w:rsidP="008C6D2C">
      <w:pPr>
        <w:spacing w:line="240" w:lineRule="auto"/>
        <w:ind w:left="360" w:firstLine="0"/>
      </w:pPr>
      <w:r>
        <w:t xml:space="preserve">    Category 2         0.140      0.040      3.524      0.000</w:t>
      </w:r>
    </w:p>
    <w:p w14:paraId="5ECBBDF5" w14:textId="77777777" w:rsidR="008C6D2C" w:rsidRDefault="008C6D2C" w:rsidP="008C6D2C">
      <w:pPr>
        <w:spacing w:line="240" w:lineRule="auto"/>
        <w:ind w:left="360" w:firstLine="0"/>
      </w:pPr>
      <w:r>
        <w:t xml:space="preserve"> ITEM9</w:t>
      </w:r>
    </w:p>
    <w:p w14:paraId="4943454F" w14:textId="77777777" w:rsidR="008C6D2C" w:rsidRDefault="008C6D2C" w:rsidP="008C6D2C">
      <w:pPr>
        <w:spacing w:line="240" w:lineRule="auto"/>
        <w:ind w:left="360" w:firstLine="0"/>
      </w:pPr>
      <w:r>
        <w:t xml:space="preserve">    Category 1         0.675      0.055     12.314      0.000</w:t>
      </w:r>
    </w:p>
    <w:p w14:paraId="34C6B15B" w14:textId="77777777" w:rsidR="008C6D2C" w:rsidRDefault="008C6D2C" w:rsidP="008C6D2C">
      <w:pPr>
        <w:spacing w:line="240" w:lineRule="auto"/>
        <w:ind w:left="360" w:firstLine="0"/>
      </w:pPr>
      <w:r>
        <w:t xml:space="preserve">    Category 2         0.325      0.055      5.926      0.000</w:t>
      </w:r>
    </w:p>
    <w:p w14:paraId="458EB8BD" w14:textId="77777777" w:rsidR="008C6D2C" w:rsidRDefault="008C6D2C" w:rsidP="008C6D2C">
      <w:pPr>
        <w:spacing w:line="240" w:lineRule="auto"/>
        <w:ind w:left="360" w:firstLine="0"/>
      </w:pPr>
    </w:p>
    <w:p w14:paraId="0F520BD8" w14:textId="77777777" w:rsidR="008C6D2C" w:rsidRDefault="008C6D2C" w:rsidP="008C6D2C">
      <w:pPr>
        <w:spacing w:line="240" w:lineRule="auto"/>
        <w:ind w:left="360" w:firstLine="0"/>
      </w:pPr>
      <w:r>
        <w:t>Latent Class 3</w:t>
      </w:r>
    </w:p>
    <w:p w14:paraId="599D277F" w14:textId="77777777" w:rsidR="008C6D2C" w:rsidRDefault="008C6D2C" w:rsidP="008C6D2C">
      <w:pPr>
        <w:spacing w:line="240" w:lineRule="auto"/>
        <w:ind w:left="360" w:firstLine="0"/>
      </w:pPr>
    </w:p>
    <w:p w14:paraId="7D011EA8" w14:textId="77777777" w:rsidR="008C6D2C" w:rsidRDefault="008C6D2C" w:rsidP="008C6D2C">
      <w:pPr>
        <w:spacing w:line="240" w:lineRule="auto"/>
        <w:ind w:left="360" w:firstLine="0"/>
      </w:pPr>
      <w:r>
        <w:t xml:space="preserve"> ITEM1</w:t>
      </w:r>
    </w:p>
    <w:p w14:paraId="2F0205F9" w14:textId="77777777" w:rsidR="008C6D2C" w:rsidRDefault="008C6D2C" w:rsidP="008C6D2C">
      <w:pPr>
        <w:spacing w:line="240" w:lineRule="auto"/>
        <w:ind w:left="360" w:firstLine="0"/>
      </w:pPr>
      <w:r>
        <w:t xml:space="preserve">    Category 1         0.688      0.325      2.113      0.035</w:t>
      </w:r>
    </w:p>
    <w:p w14:paraId="7BABED82" w14:textId="77777777" w:rsidR="008C6D2C" w:rsidRDefault="008C6D2C" w:rsidP="008C6D2C">
      <w:pPr>
        <w:spacing w:line="240" w:lineRule="auto"/>
        <w:ind w:left="360" w:firstLine="0"/>
      </w:pPr>
      <w:r>
        <w:t xml:space="preserve">    Category 2         0.312      0.325      0.959      0.337</w:t>
      </w:r>
    </w:p>
    <w:p w14:paraId="0DC37C15" w14:textId="77777777" w:rsidR="008C6D2C" w:rsidRDefault="008C6D2C" w:rsidP="008C6D2C">
      <w:pPr>
        <w:spacing w:line="240" w:lineRule="auto"/>
        <w:ind w:left="360" w:firstLine="0"/>
      </w:pPr>
      <w:r>
        <w:t xml:space="preserve"> ITEM2</w:t>
      </w:r>
    </w:p>
    <w:p w14:paraId="1F7BDBD1" w14:textId="77777777" w:rsidR="008C6D2C" w:rsidRDefault="008C6D2C" w:rsidP="008C6D2C">
      <w:pPr>
        <w:spacing w:line="240" w:lineRule="auto"/>
        <w:ind w:left="360" w:firstLine="0"/>
      </w:pPr>
      <w:r>
        <w:t xml:space="preserve">    Category 1         0.836      0.051     16.240      0.000</w:t>
      </w:r>
    </w:p>
    <w:p w14:paraId="6DAC9E84" w14:textId="77777777" w:rsidR="008C6D2C" w:rsidRDefault="008C6D2C" w:rsidP="008C6D2C">
      <w:pPr>
        <w:spacing w:line="240" w:lineRule="auto"/>
        <w:ind w:left="360" w:firstLine="0"/>
      </w:pPr>
      <w:r>
        <w:t xml:space="preserve">    Category 2         0.164      0.051      3.187      0.001</w:t>
      </w:r>
    </w:p>
    <w:p w14:paraId="124A13A2" w14:textId="77777777" w:rsidR="008C6D2C" w:rsidRDefault="008C6D2C" w:rsidP="008C6D2C">
      <w:pPr>
        <w:spacing w:line="240" w:lineRule="auto"/>
        <w:ind w:left="360" w:firstLine="0"/>
      </w:pPr>
      <w:r>
        <w:t xml:space="preserve"> ITEM3</w:t>
      </w:r>
    </w:p>
    <w:p w14:paraId="3EDFF40F" w14:textId="77777777" w:rsidR="008C6D2C" w:rsidRDefault="008C6D2C" w:rsidP="008C6D2C">
      <w:pPr>
        <w:spacing w:line="240" w:lineRule="auto"/>
        <w:ind w:left="360" w:firstLine="0"/>
      </w:pPr>
      <w:r>
        <w:t xml:space="preserve">    Category 1         0.964      0.019     51.983      0.000</w:t>
      </w:r>
    </w:p>
    <w:p w14:paraId="30A2C4DB" w14:textId="77777777" w:rsidR="008C6D2C" w:rsidRDefault="008C6D2C" w:rsidP="008C6D2C">
      <w:pPr>
        <w:spacing w:line="240" w:lineRule="auto"/>
        <w:ind w:left="360" w:firstLine="0"/>
      </w:pPr>
      <w:r>
        <w:t xml:space="preserve">    Category 2         0.036      0.019      1.926      0.054</w:t>
      </w:r>
    </w:p>
    <w:p w14:paraId="6F66E47D" w14:textId="77777777" w:rsidR="008C6D2C" w:rsidRDefault="008C6D2C" w:rsidP="008C6D2C">
      <w:pPr>
        <w:spacing w:line="240" w:lineRule="auto"/>
        <w:ind w:left="360" w:firstLine="0"/>
      </w:pPr>
      <w:r>
        <w:t xml:space="preserve"> ITEM4</w:t>
      </w:r>
    </w:p>
    <w:p w14:paraId="595894EE" w14:textId="77777777" w:rsidR="008C6D2C" w:rsidRDefault="008C6D2C" w:rsidP="008C6D2C">
      <w:pPr>
        <w:spacing w:line="240" w:lineRule="auto"/>
        <w:ind w:left="360" w:firstLine="0"/>
      </w:pPr>
      <w:r>
        <w:t xml:space="preserve">    Category 1         0.944      0.018     53.820      0.000</w:t>
      </w:r>
    </w:p>
    <w:p w14:paraId="365662AD" w14:textId="77777777" w:rsidR="008C6D2C" w:rsidRDefault="008C6D2C" w:rsidP="008C6D2C">
      <w:pPr>
        <w:spacing w:line="240" w:lineRule="auto"/>
        <w:ind w:left="360" w:firstLine="0"/>
      </w:pPr>
      <w:r>
        <w:t xml:space="preserve">    Category 2         0.056      0.018      3.195      0.001</w:t>
      </w:r>
    </w:p>
    <w:p w14:paraId="2B145620" w14:textId="77777777" w:rsidR="008C6D2C" w:rsidRDefault="008C6D2C" w:rsidP="008C6D2C">
      <w:pPr>
        <w:spacing w:line="240" w:lineRule="auto"/>
        <w:ind w:left="360" w:firstLine="0"/>
      </w:pPr>
      <w:r>
        <w:t xml:space="preserve"> ITEM5</w:t>
      </w:r>
    </w:p>
    <w:p w14:paraId="4638C3D8" w14:textId="77777777" w:rsidR="008C6D2C" w:rsidRDefault="008C6D2C" w:rsidP="008C6D2C">
      <w:pPr>
        <w:spacing w:line="240" w:lineRule="auto"/>
        <w:ind w:left="360" w:firstLine="0"/>
      </w:pPr>
      <w:r>
        <w:t xml:space="preserve">    Category 1         0.956      0.053     18.115      0.000</w:t>
      </w:r>
    </w:p>
    <w:p w14:paraId="0ABE147B" w14:textId="77777777" w:rsidR="008C6D2C" w:rsidRDefault="008C6D2C" w:rsidP="008C6D2C">
      <w:pPr>
        <w:spacing w:line="240" w:lineRule="auto"/>
        <w:ind w:left="360" w:firstLine="0"/>
      </w:pPr>
      <w:r>
        <w:t xml:space="preserve">    Category 2         0.044      0.053      0.841      0.400</w:t>
      </w:r>
    </w:p>
    <w:p w14:paraId="39247273" w14:textId="77777777" w:rsidR="008C6D2C" w:rsidRDefault="008C6D2C" w:rsidP="008C6D2C">
      <w:pPr>
        <w:spacing w:line="240" w:lineRule="auto"/>
        <w:ind w:left="360" w:firstLine="0"/>
      </w:pPr>
      <w:r>
        <w:t xml:space="preserve"> ITEM6</w:t>
      </w:r>
    </w:p>
    <w:p w14:paraId="46476F5B" w14:textId="77777777" w:rsidR="008C6D2C" w:rsidRDefault="008C6D2C" w:rsidP="008C6D2C">
      <w:pPr>
        <w:spacing w:line="240" w:lineRule="auto"/>
        <w:ind w:left="360" w:firstLine="0"/>
      </w:pPr>
      <w:r>
        <w:t xml:space="preserve">    Category 1         0.817      0.062     13.139      0.000</w:t>
      </w:r>
    </w:p>
    <w:p w14:paraId="3D87DE22" w14:textId="77777777" w:rsidR="008C6D2C" w:rsidRDefault="008C6D2C" w:rsidP="008C6D2C">
      <w:pPr>
        <w:spacing w:line="240" w:lineRule="auto"/>
        <w:ind w:left="360" w:firstLine="0"/>
      </w:pPr>
      <w:r>
        <w:t xml:space="preserve">    Category 2         0.183      0.062      2.942      0.003</w:t>
      </w:r>
    </w:p>
    <w:p w14:paraId="2061A3A8" w14:textId="77777777" w:rsidR="008C6D2C" w:rsidRDefault="008C6D2C" w:rsidP="008C6D2C">
      <w:pPr>
        <w:spacing w:line="240" w:lineRule="auto"/>
        <w:ind w:left="360" w:firstLine="0"/>
      </w:pPr>
      <w:r>
        <w:t xml:space="preserve"> ITEM7</w:t>
      </w:r>
    </w:p>
    <w:p w14:paraId="5CD02DAF" w14:textId="77777777" w:rsidR="008C6D2C" w:rsidRDefault="008C6D2C" w:rsidP="008C6D2C">
      <w:pPr>
        <w:spacing w:line="240" w:lineRule="auto"/>
        <w:ind w:left="360" w:firstLine="0"/>
      </w:pPr>
      <w:r>
        <w:t xml:space="preserve">    Category 1         0.902      0.023     38.929      0.000</w:t>
      </w:r>
    </w:p>
    <w:p w14:paraId="3975819E" w14:textId="77777777" w:rsidR="008C6D2C" w:rsidRDefault="008C6D2C" w:rsidP="008C6D2C">
      <w:pPr>
        <w:spacing w:line="240" w:lineRule="auto"/>
        <w:ind w:left="360" w:firstLine="0"/>
      </w:pPr>
      <w:r>
        <w:t xml:space="preserve">    Category 2         0.098      0.023      4.214      0.000</w:t>
      </w:r>
    </w:p>
    <w:p w14:paraId="6BFA6B94" w14:textId="77777777" w:rsidR="008C6D2C" w:rsidRDefault="008C6D2C" w:rsidP="008C6D2C">
      <w:pPr>
        <w:spacing w:line="240" w:lineRule="auto"/>
        <w:ind w:left="360" w:firstLine="0"/>
      </w:pPr>
      <w:r>
        <w:t xml:space="preserve"> ITEM8</w:t>
      </w:r>
    </w:p>
    <w:p w14:paraId="00FDFD2A" w14:textId="77777777" w:rsidR="008C6D2C" w:rsidRDefault="008C6D2C" w:rsidP="008C6D2C">
      <w:pPr>
        <w:spacing w:line="240" w:lineRule="auto"/>
        <w:ind w:left="360" w:firstLine="0"/>
      </w:pPr>
      <w:r>
        <w:lastRenderedPageBreak/>
        <w:t xml:space="preserve">    Category 1         0.890      0.025     35.692      0.000</w:t>
      </w:r>
    </w:p>
    <w:p w14:paraId="2AE5D30E" w14:textId="77777777" w:rsidR="008C6D2C" w:rsidRDefault="008C6D2C" w:rsidP="008C6D2C">
      <w:pPr>
        <w:spacing w:line="240" w:lineRule="auto"/>
        <w:ind w:left="360" w:firstLine="0"/>
      </w:pPr>
      <w:r>
        <w:t xml:space="preserve">    Category 2         0.110      0.025      4.406      0.000</w:t>
      </w:r>
    </w:p>
    <w:p w14:paraId="4DDE8CAA" w14:textId="77777777" w:rsidR="008C6D2C" w:rsidRDefault="008C6D2C" w:rsidP="008C6D2C">
      <w:pPr>
        <w:spacing w:line="240" w:lineRule="auto"/>
        <w:ind w:left="360" w:firstLine="0"/>
      </w:pPr>
      <w:r>
        <w:t xml:space="preserve"> ITEM9</w:t>
      </w:r>
    </w:p>
    <w:p w14:paraId="6DC72D29" w14:textId="77777777" w:rsidR="008C6D2C" w:rsidRDefault="008C6D2C" w:rsidP="008C6D2C">
      <w:pPr>
        <w:spacing w:line="240" w:lineRule="auto"/>
        <w:ind w:left="360" w:firstLine="0"/>
      </w:pPr>
      <w:r>
        <w:t xml:space="preserve">    Category 1         0.812      0.052     15.573      0.000</w:t>
      </w:r>
    </w:p>
    <w:p w14:paraId="0D1C667F" w14:textId="77777777" w:rsidR="008C6D2C" w:rsidRDefault="008C6D2C" w:rsidP="008C6D2C">
      <w:pPr>
        <w:spacing w:line="240" w:lineRule="auto"/>
        <w:ind w:left="360" w:firstLine="0"/>
      </w:pPr>
      <w:r>
        <w:t xml:space="preserve">    Category 2         0.188      0.052      3.601      0.000</w:t>
      </w:r>
    </w:p>
    <w:p w14:paraId="1594DF7F" w14:textId="77777777" w:rsidR="008C6D2C" w:rsidRDefault="008C6D2C" w:rsidP="008C6D2C">
      <w:pPr>
        <w:spacing w:line="240" w:lineRule="auto"/>
        <w:ind w:left="360" w:firstLine="0"/>
      </w:pPr>
    </w:p>
    <w:p w14:paraId="0B4EB7F3" w14:textId="77777777" w:rsidR="008C6D2C" w:rsidRDefault="008C6D2C" w:rsidP="008C6D2C">
      <w:pPr>
        <w:spacing w:line="240" w:lineRule="auto"/>
        <w:ind w:left="360" w:firstLine="0"/>
      </w:pPr>
    </w:p>
    <w:p w14:paraId="65F38A37" w14:textId="77777777" w:rsidR="008C6D2C" w:rsidRDefault="008C6D2C" w:rsidP="008C6D2C">
      <w:pPr>
        <w:spacing w:line="240" w:lineRule="auto"/>
        <w:ind w:left="360" w:firstLine="0"/>
      </w:pPr>
      <w:r>
        <w:t>LATENT CLASS ODDS RATIO RESULTS</w:t>
      </w:r>
    </w:p>
    <w:p w14:paraId="4B0A4EE0" w14:textId="77777777" w:rsidR="008C6D2C" w:rsidRDefault="008C6D2C" w:rsidP="008C6D2C">
      <w:pPr>
        <w:spacing w:line="240" w:lineRule="auto"/>
        <w:ind w:left="360" w:firstLine="0"/>
      </w:pPr>
    </w:p>
    <w:p w14:paraId="6580BA9E" w14:textId="77777777" w:rsidR="008C6D2C" w:rsidRDefault="008C6D2C" w:rsidP="008C6D2C">
      <w:pPr>
        <w:spacing w:line="240" w:lineRule="auto"/>
        <w:ind w:left="360" w:firstLine="0"/>
      </w:pPr>
      <w:r>
        <w:t xml:space="preserve">                                         (Est. - 1) Two-Tailed</w:t>
      </w:r>
    </w:p>
    <w:p w14:paraId="16843809" w14:textId="77777777" w:rsidR="008C6D2C" w:rsidRDefault="008C6D2C" w:rsidP="008C6D2C">
      <w:pPr>
        <w:spacing w:line="240" w:lineRule="auto"/>
        <w:ind w:left="360" w:firstLine="0"/>
      </w:pPr>
      <w:r>
        <w:t xml:space="preserve">                    Estimate       S.E.     / S.E.    P-Value</w:t>
      </w:r>
    </w:p>
    <w:p w14:paraId="696675AD" w14:textId="77777777" w:rsidR="008C6D2C" w:rsidRDefault="008C6D2C" w:rsidP="008C6D2C">
      <w:pPr>
        <w:spacing w:line="240" w:lineRule="auto"/>
        <w:ind w:left="360" w:firstLine="0"/>
      </w:pPr>
    </w:p>
    <w:p w14:paraId="1ABD67D5" w14:textId="77777777" w:rsidR="008C6D2C" w:rsidRDefault="008C6D2C" w:rsidP="008C6D2C">
      <w:pPr>
        <w:spacing w:line="240" w:lineRule="auto"/>
        <w:ind w:left="360" w:firstLine="0"/>
      </w:pPr>
      <w:r>
        <w:t>Latent Class 1 Compared to Latent Class 2</w:t>
      </w:r>
    </w:p>
    <w:p w14:paraId="6F452520" w14:textId="77777777" w:rsidR="008C6D2C" w:rsidRDefault="008C6D2C" w:rsidP="008C6D2C">
      <w:pPr>
        <w:spacing w:line="240" w:lineRule="auto"/>
        <w:ind w:left="360" w:firstLine="0"/>
      </w:pPr>
    </w:p>
    <w:p w14:paraId="4AAE3928" w14:textId="77777777" w:rsidR="008C6D2C" w:rsidRDefault="008C6D2C" w:rsidP="008C6D2C">
      <w:pPr>
        <w:spacing w:line="240" w:lineRule="auto"/>
        <w:ind w:left="360" w:firstLine="0"/>
      </w:pPr>
      <w:r>
        <w:t xml:space="preserve"> ITEM1</w:t>
      </w:r>
    </w:p>
    <w:p w14:paraId="18D3892D" w14:textId="77777777" w:rsidR="008C6D2C" w:rsidRDefault="008C6D2C" w:rsidP="008C6D2C">
      <w:pPr>
        <w:spacing w:line="240" w:lineRule="auto"/>
        <w:ind w:left="360" w:firstLine="0"/>
      </w:pPr>
      <w:r>
        <w:t xml:space="preserve">    Category &gt; 1       1.215      2.408      0.089      0.929</w:t>
      </w:r>
    </w:p>
    <w:p w14:paraId="06424E6E" w14:textId="77777777" w:rsidR="008C6D2C" w:rsidRDefault="008C6D2C" w:rsidP="008C6D2C">
      <w:pPr>
        <w:spacing w:line="240" w:lineRule="auto"/>
        <w:ind w:left="360" w:firstLine="0"/>
      </w:pPr>
      <w:r>
        <w:t xml:space="preserve"> ITEM2</w:t>
      </w:r>
    </w:p>
    <w:p w14:paraId="38C78596" w14:textId="77777777" w:rsidR="008C6D2C" w:rsidRDefault="008C6D2C" w:rsidP="008C6D2C">
      <w:pPr>
        <w:spacing w:line="240" w:lineRule="auto"/>
        <w:ind w:left="360" w:firstLine="0"/>
      </w:pPr>
      <w:r>
        <w:t xml:space="preserve">    Category &gt; 1       2.363      1.643      0.830      0.407</w:t>
      </w:r>
    </w:p>
    <w:p w14:paraId="595CAB19" w14:textId="77777777" w:rsidR="008C6D2C" w:rsidRDefault="008C6D2C" w:rsidP="008C6D2C">
      <w:pPr>
        <w:spacing w:line="240" w:lineRule="auto"/>
        <w:ind w:left="360" w:firstLine="0"/>
      </w:pPr>
      <w:r>
        <w:t xml:space="preserve"> ITEM3</w:t>
      </w:r>
    </w:p>
    <w:p w14:paraId="531CD598" w14:textId="77777777" w:rsidR="008C6D2C" w:rsidRDefault="008C6D2C" w:rsidP="008C6D2C">
      <w:pPr>
        <w:spacing w:line="240" w:lineRule="auto"/>
        <w:ind w:left="360" w:firstLine="0"/>
      </w:pPr>
      <w:r>
        <w:t xml:space="preserve">    Category &gt; 1      10.394      5.390      1.743      0.081</w:t>
      </w:r>
    </w:p>
    <w:p w14:paraId="143AF732" w14:textId="77777777" w:rsidR="008C6D2C" w:rsidRDefault="008C6D2C" w:rsidP="008C6D2C">
      <w:pPr>
        <w:spacing w:line="240" w:lineRule="auto"/>
        <w:ind w:left="360" w:firstLine="0"/>
      </w:pPr>
      <w:r>
        <w:t xml:space="preserve"> ITEM4</w:t>
      </w:r>
    </w:p>
    <w:p w14:paraId="3529FDE0" w14:textId="77777777" w:rsidR="008C6D2C" w:rsidRDefault="008C6D2C" w:rsidP="008C6D2C">
      <w:pPr>
        <w:spacing w:line="240" w:lineRule="auto"/>
        <w:ind w:left="360" w:firstLine="0"/>
      </w:pPr>
      <w:r>
        <w:t xml:space="preserve">    Category &gt; 1      10.247      4.890      1.891      0.059</w:t>
      </w:r>
    </w:p>
    <w:p w14:paraId="26FD4382" w14:textId="77777777" w:rsidR="008C6D2C" w:rsidRDefault="008C6D2C" w:rsidP="008C6D2C">
      <w:pPr>
        <w:spacing w:line="240" w:lineRule="auto"/>
        <w:ind w:left="360" w:firstLine="0"/>
      </w:pPr>
      <w:r>
        <w:t xml:space="preserve"> ITEM5</w:t>
      </w:r>
    </w:p>
    <w:p w14:paraId="5D13907E" w14:textId="77777777" w:rsidR="008C6D2C" w:rsidRDefault="008C6D2C" w:rsidP="008C6D2C">
      <w:pPr>
        <w:spacing w:line="240" w:lineRule="auto"/>
        <w:ind w:left="360" w:firstLine="0"/>
      </w:pPr>
      <w:r>
        <w:t xml:space="preserve">    Category &gt; 1      11.630      7.224      1.472      0.141</w:t>
      </w:r>
    </w:p>
    <w:p w14:paraId="529B0970" w14:textId="77777777" w:rsidR="008C6D2C" w:rsidRDefault="008C6D2C" w:rsidP="008C6D2C">
      <w:pPr>
        <w:spacing w:line="240" w:lineRule="auto"/>
        <w:ind w:left="360" w:firstLine="0"/>
      </w:pPr>
      <w:r>
        <w:t xml:space="preserve"> ITEM6</w:t>
      </w:r>
    </w:p>
    <w:p w14:paraId="20C5FB76" w14:textId="77777777" w:rsidR="008C6D2C" w:rsidRDefault="008C6D2C" w:rsidP="008C6D2C">
      <w:pPr>
        <w:spacing w:line="240" w:lineRule="auto"/>
        <w:ind w:left="360" w:firstLine="0"/>
      </w:pPr>
      <w:r>
        <w:t xml:space="preserve">    Category &gt; 1       1.895      1.093      0.819      0.413</w:t>
      </w:r>
    </w:p>
    <w:p w14:paraId="664C9550" w14:textId="77777777" w:rsidR="008C6D2C" w:rsidRDefault="008C6D2C" w:rsidP="008C6D2C">
      <w:pPr>
        <w:spacing w:line="240" w:lineRule="auto"/>
        <w:ind w:left="360" w:firstLine="0"/>
      </w:pPr>
      <w:r>
        <w:t xml:space="preserve"> ITEM7</w:t>
      </w:r>
    </w:p>
    <w:p w14:paraId="230907CA" w14:textId="77777777" w:rsidR="008C6D2C" w:rsidRDefault="008C6D2C" w:rsidP="008C6D2C">
      <w:pPr>
        <w:spacing w:line="240" w:lineRule="auto"/>
        <w:ind w:left="360" w:firstLine="0"/>
      </w:pPr>
      <w:r>
        <w:t xml:space="preserve">    Category &gt; 1       8.264      3.690      1.968      0.049</w:t>
      </w:r>
    </w:p>
    <w:p w14:paraId="2C7C8F2D" w14:textId="77777777" w:rsidR="008C6D2C" w:rsidRDefault="008C6D2C" w:rsidP="008C6D2C">
      <w:pPr>
        <w:spacing w:line="240" w:lineRule="auto"/>
        <w:ind w:left="360" w:firstLine="0"/>
      </w:pPr>
      <w:r>
        <w:t xml:space="preserve"> ITEM8</w:t>
      </w:r>
    </w:p>
    <w:p w14:paraId="418D6D11" w14:textId="77777777" w:rsidR="008C6D2C" w:rsidRDefault="008C6D2C" w:rsidP="008C6D2C">
      <w:pPr>
        <w:spacing w:line="240" w:lineRule="auto"/>
        <w:ind w:left="360" w:firstLine="0"/>
      </w:pPr>
      <w:r>
        <w:t xml:space="preserve">    Category &gt; 1       9.998      5.767      1.560      0.119</w:t>
      </w:r>
    </w:p>
    <w:p w14:paraId="699DF619" w14:textId="77777777" w:rsidR="008C6D2C" w:rsidRDefault="008C6D2C" w:rsidP="008C6D2C">
      <w:pPr>
        <w:spacing w:line="240" w:lineRule="auto"/>
        <w:ind w:left="360" w:firstLine="0"/>
      </w:pPr>
      <w:r>
        <w:t xml:space="preserve"> ITEM9</w:t>
      </w:r>
    </w:p>
    <w:p w14:paraId="6BF6FD83" w14:textId="77777777" w:rsidR="008C6D2C" w:rsidRDefault="008C6D2C" w:rsidP="008C6D2C">
      <w:pPr>
        <w:spacing w:line="240" w:lineRule="auto"/>
        <w:ind w:left="360" w:firstLine="0"/>
      </w:pPr>
      <w:r>
        <w:t xml:space="preserve">    Category &gt; 1       1.113      0.478      0.237      0.813</w:t>
      </w:r>
    </w:p>
    <w:p w14:paraId="7D688206" w14:textId="77777777" w:rsidR="008C6D2C" w:rsidRDefault="008C6D2C" w:rsidP="008C6D2C">
      <w:pPr>
        <w:spacing w:line="240" w:lineRule="auto"/>
        <w:ind w:left="360" w:firstLine="0"/>
      </w:pPr>
    </w:p>
    <w:p w14:paraId="2D510EB3" w14:textId="77777777" w:rsidR="008C6D2C" w:rsidRDefault="008C6D2C" w:rsidP="008C6D2C">
      <w:pPr>
        <w:spacing w:line="240" w:lineRule="auto"/>
        <w:ind w:left="360" w:firstLine="0"/>
      </w:pPr>
      <w:r>
        <w:t>Latent Class 1 Compared to Latent Class 3</w:t>
      </w:r>
    </w:p>
    <w:p w14:paraId="19ADBFDF" w14:textId="77777777" w:rsidR="008C6D2C" w:rsidRDefault="008C6D2C" w:rsidP="008C6D2C">
      <w:pPr>
        <w:spacing w:line="240" w:lineRule="auto"/>
        <w:ind w:left="360" w:firstLine="0"/>
      </w:pPr>
    </w:p>
    <w:p w14:paraId="39A6957E" w14:textId="77777777" w:rsidR="008C6D2C" w:rsidRDefault="008C6D2C" w:rsidP="008C6D2C">
      <w:pPr>
        <w:spacing w:line="240" w:lineRule="auto"/>
        <w:ind w:left="360" w:firstLine="0"/>
      </w:pPr>
      <w:r>
        <w:t xml:space="preserve"> ITEM1</w:t>
      </w:r>
    </w:p>
    <w:p w14:paraId="46C1E78D" w14:textId="77777777" w:rsidR="008C6D2C" w:rsidRDefault="008C6D2C" w:rsidP="008C6D2C">
      <w:pPr>
        <w:spacing w:line="240" w:lineRule="auto"/>
        <w:ind w:left="360" w:firstLine="0"/>
      </w:pPr>
      <w:r>
        <w:t xml:space="preserve">    Category &gt; 1      26.518     51.201      0.498      0.618</w:t>
      </w:r>
    </w:p>
    <w:p w14:paraId="17DCF1D4" w14:textId="77777777" w:rsidR="008C6D2C" w:rsidRDefault="008C6D2C" w:rsidP="008C6D2C">
      <w:pPr>
        <w:spacing w:line="240" w:lineRule="auto"/>
        <w:ind w:left="360" w:firstLine="0"/>
      </w:pPr>
      <w:r>
        <w:t xml:space="preserve"> ITEM2</w:t>
      </w:r>
    </w:p>
    <w:p w14:paraId="1236112F" w14:textId="77777777" w:rsidR="008C6D2C" w:rsidRDefault="008C6D2C" w:rsidP="008C6D2C">
      <w:pPr>
        <w:spacing w:line="240" w:lineRule="auto"/>
        <w:ind w:left="360" w:firstLine="0"/>
      </w:pPr>
      <w:r>
        <w:t xml:space="preserve">    Category &gt; 1       6.133      3.565      1.440      0.150</w:t>
      </w:r>
    </w:p>
    <w:p w14:paraId="3F3DF045" w14:textId="77777777" w:rsidR="008C6D2C" w:rsidRDefault="008C6D2C" w:rsidP="008C6D2C">
      <w:pPr>
        <w:spacing w:line="240" w:lineRule="auto"/>
        <w:ind w:left="360" w:firstLine="0"/>
      </w:pPr>
      <w:r>
        <w:t xml:space="preserve"> ITEM3</w:t>
      </w:r>
    </w:p>
    <w:p w14:paraId="463769BF" w14:textId="77777777" w:rsidR="008C6D2C" w:rsidRDefault="008C6D2C" w:rsidP="008C6D2C">
      <w:pPr>
        <w:spacing w:line="240" w:lineRule="auto"/>
        <w:ind w:left="360" w:firstLine="0"/>
      </w:pPr>
      <w:r>
        <w:t xml:space="preserve">    Category &gt; 1      20.060     13.020      1.464      0.143</w:t>
      </w:r>
    </w:p>
    <w:p w14:paraId="56E0A6B1" w14:textId="77777777" w:rsidR="008C6D2C" w:rsidRDefault="008C6D2C" w:rsidP="008C6D2C">
      <w:pPr>
        <w:spacing w:line="240" w:lineRule="auto"/>
        <w:ind w:left="360" w:firstLine="0"/>
      </w:pPr>
      <w:r>
        <w:t xml:space="preserve"> ITEM4</w:t>
      </w:r>
    </w:p>
    <w:p w14:paraId="0367BA22" w14:textId="77777777" w:rsidR="008C6D2C" w:rsidRDefault="008C6D2C" w:rsidP="008C6D2C">
      <w:pPr>
        <w:spacing w:line="240" w:lineRule="auto"/>
        <w:ind w:left="360" w:firstLine="0"/>
      </w:pPr>
      <w:r>
        <w:t xml:space="preserve">    Category &gt; 1      12.094      5.692      1.949      0.051</w:t>
      </w:r>
    </w:p>
    <w:p w14:paraId="3D5C580F" w14:textId="77777777" w:rsidR="008C6D2C" w:rsidRDefault="008C6D2C" w:rsidP="008C6D2C">
      <w:pPr>
        <w:spacing w:line="240" w:lineRule="auto"/>
        <w:ind w:left="360" w:firstLine="0"/>
      </w:pPr>
      <w:r>
        <w:t xml:space="preserve"> ITEM5</w:t>
      </w:r>
    </w:p>
    <w:p w14:paraId="1AAB09A6" w14:textId="77777777" w:rsidR="008C6D2C" w:rsidRDefault="008C6D2C" w:rsidP="008C6D2C">
      <w:pPr>
        <w:spacing w:line="240" w:lineRule="auto"/>
        <w:ind w:left="360" w:firstLine="0"/>
      </w:pPr>
      <w:r>
        <w:t xml:space="preserve">    Category &gt; 1      70.304     83.109      0.834      0.404</w:t>
      </w:r>
    </w:p>
    <w:p w14:paraId="2E9DE2BF" w14:textId="77777777" w:rsidR="008C6D2C" w:rsidRDefault="008C6D2C" w:rsidP="008C6D2C">
      <w:pPr>
        <w:spacing w:line="240" w:lineRule="auto"/>
        <w:ind w:left="360" w:firstLine="0"/>
      </w:pPr>
      <w:r>
        <w:t xml:space="preserve"> ITEM6</w:t>
      </w:r>
    </w:p>
    <w:p w14:paraId="7A109120" w14:textId="77777777" w:rsidR="008C6D2C" w:rsidRDefault="008C6D2C" w:rsidP="008C6D2C">
      <w:pPr>
        <w:spacing w:line="240" w:lineRule="auto"/>
        <w:ind w:left="360" w:firstLine="0"/>
      </w:pPr>
      <w:r>
        <w:lastRenderedPageBreak/>
        <w:t xml:space="preserve">    Category &gt; 1       3.977      2.372      1.255      0.210</w:t>
      </w:r>
    </w:p>
    <w:p w14:paraId="689C6D5C" w14:textId="77777777" w:rsidR="008C6D2C" w:rsidRDefault="008C6D2C" w:rsidP="008C6D2C">
      <w:pPr>
        <w:spacing w:line="240" w:lineRule="auto"/>
        <w:ind w:left="360" w:firstLine="0"/>
      </w:pPr>
      <w:r>
        <w:t xml:space="preserve"> ITEM7</w:t>
      </w:r>
    </w:p>
    <w:p w14:paraId="541C62A0" w14:textId="77777777" w:rsidR="008C6D2C" w:rsidRDefault="008C6D2C" w:rsidP="008C6D2C">
      <w:pPr>
        <w:spacing w:line="240" w:lineRule="auto"/>
        <w:ind w:left="360" w:firstLine="0"/>
      </w:pPr>
      <w:r>
        <w:t xml:space="preserve">    Category &gt; 1       9.707      4.707      1.850      0.064</w:t>
      </w:r>
    </w:p>
    <w:p w14:paraId="600065CC" w14:textId="77777777" w:rsidR="008C6D2C" w:rsidRDefault="008C6D2C" w:rsidP="008C6D2C">
      <w:pPr>
        <w:spacing w:line="240" w:lineRule="auto"/>
        <w:ind w:left="360" w:firstLine="0"/>
      </w:pPr>
      <w:r>
        <w:t xml:space="preserve"> ITEM8</w:t>
      </w:r>
    </w:p>
    <w:p w14:paraId="0A4E1C81" w14:textId="77777777" w:rsidR="008C6D2C" w:rsidRDefault="008C6D2C" w:rsidP="008C6D2C">
      <w:pPr>
        <w:spacing w:line="240" w:lineRule="auto"/>
        <w:ind w:left="360" w:firstLine="0"/>
      </w:pPr>
      <w:r>
        <w:t xml:space="preserve">    Category &gt; 1      13.173      9.847      1.236      0.216</w:t>
      </w:r>
    </w:p>
    <w:p w14:paraId="71A828B9" w14:textId="77777777" w:rsidR="008C6D2C" w:rsidRDefault="008C6D2C" w:rsidP="008C6D2C">
      <w:pPr>
        <w:spacing w:line="240" w:lineRule="auto"/>
        <w:ind w:left="360" w:firstLine="0"/>
      </w:pPr>
      <w:r>
        <w:t xml:space="preserve"> ITEM9</w:t>
      </w:r>
    </w:p>
    <w:p w14:paraId="5B2F3352" w14:textId="77777777" w:rsidR="008C6D2C" w:rsidRDefault="008C6D2C" w:rsidP="008C6D2C">
      <w:pPr>
        <w:spacing w:line="240" w:lineRule="auto"/>
        <w:ind w:left="360" w:firstLine="0"/>
      </w:pPr>
      <w:r>
        <w:t xml:space="preserve">    Category &gt; 1       2.317      1.060      1.243      0.214</w:t>
      </w:r>
    </w:p>
    <w:p w14:paraId="3CD0C335" w14:textId="77777777" w:rsidR="008C6D2C" w:rsidRDefault="008C6D2C" w:rsidP="008C6D2C">
      <w:pPr>
        <w:spacing w:line="240" w:lineRule="auto"/>
        <w:ind w:left="360" w:firstLine="0"/>
      </w:pPr>
    </w:p>
    <w:p w14:paraId="2FDD89BE" w14:textId="77777777" w:rsidR="008C6D2C" w:rsidRDefault="008C6D2C" w:rsidP="008C6D2C">
      <w:pPr>
        <w:spacing w:line="240" w:lineRule="auto"/>
        <w:ind w:left="360" w:firstLine="0"/>
      </w:pPr>
      <w:r>
        <w:t>Latent Class 2 Compared to Latent Class 3</w:t>
      </w:r>
    </w:p>
    <w:p w14:paraId="60FA0E6B" w14:textId="77777777" w:rsidR="008C6D2C" w:rsidRDefault="008C6D2C" w:rsidP="008C6D2C">
      <w:pPr>
        <w:spacing w:line="240" w:lineRule="auto"/>
        <w:ind w:left="360" w:firstLine="0"/>
      </w:pPr>
    </w:p>
    <w:p w14:paraId="74081B40" w14:textId="77777777" w:rsidR="008C6D2C" w:rsidRDefault="008C6D2C" w:rsidP="008C6D2C">
      <w:pPr>
        <w:spacing w:line="240" w:lineRule="auto"/>
        <w:ind w:left="360" w:firstLine="0"/>
      </w:pPr>
      <w:r>
        <w:t xml:space="preserve"> ITEM1</w:t>
      </w:r>
    </w:p>
    <w:p w14:paraId="760A542B" w14:textId="77777777" w:rsidR="008C6D2C" w:rsidRDefault="008C6D2C" w:rsidP="008C6D2C">
      <w:pPr>
        <w:spacing w:line="240" w:lineRule="auto"/>
        <w:ind w:left="360" w:firstLine="0"/>
      </w:pPr>
      <w:r>
        <w:t xml:space="preserve">    Category &gt; 1      21.819     24.935      0.835      0.404</w:t>
      </w:r>
    </w:p>
    <w:p w14:paraId="054BE172" w14:textId="77777777" w:rsidR="008C6D2C" w:rsidRDefault="008C6D2C" w:rsidP="008C6D2C">
      <w:pPr>
        <w:spacing w:line="240" w:lineRule="auto"/>
        <w:ind w:left="360" w:firstLine="0"/>
      </w:pPr>
      <w:r>
        <w:t xml:space="preserve"> ITEM2</w:t>
      </w:r>
    </w:p>
    <w:p w14:paraId="4B149493" w14:textId="77777777" w:rsidR="008C6D2C" w:rsidRDefault="008C6D2C" w:rsidP="008C6D2C">
      <w:pPr>
        <w:spacing w:line="240" w:lineRule="auto"/>
        <w:ind w:left="360" w:firstLine="0"/>
      </w:pPr>
      <w:r>
        <w:t xml:space="preserve">    Category &gt; 1       2.595      1.090      1.463      0.143</w:t>
      </w:r>
    </w:p>
    <w:p w14:paraId="6F94B426" w14:textId="77777777" w:rsidR="008C6D2C" w:rsidRDefault="008C6D2C" w:rsidP="008C6D2C">
      <w:pPr>
        <w:spacing w:line="240" w:lineRule="auto"/>
        <w:ind w:left="360" w:firstLine="0"/>
      </w:pPr>
      <w:r>
        <w:t xml:space="preserve"> ITEM3</w:t>
      </w:r>
    </w:p>
    <w:p w14:paraId="36D01376" w14:textId="77777777" w:rsidR="008C6D2C" w:rsidRDefault="008C6D2C" w:rsidP="008C6D2C">
      <w:pPr>
        <w:spacing w:line="240" w:lineRule="auto"/>
        <w:ind w:left="360" w:firstLine="0"/>
      </w:pPr>
      <w:r>
        <w:t xml:space="preserve">    Category &gt; 1       1.930      1.143      0.814      0.416</w:t>
      </w:r>
    </w:p>
    <w:p w14:paraId="678760DE" w14:textId="77777777" w:rsidR="008C6D2C" w:rsidRDefault="008C6D2C" w:rsidP="008C6D2C">
      <w:pPr>
        <w:spacing w:line="240" w:lineRule="auto"/>
        <w:ind w:left="360" w:firstLine="0"/>
      </w:pPr>
      <w:r>
        <w:t xml:space="preserve"> ITEM4</w:t>
      </w:r>
    </w:p>
    <w:p w14:paraId="4F9C1E08" w14:textId="77777777" w:rsidR="008C6D2C" w:rsidRDefault="008C6D2C" w:rsidP="008C6D2C">
      <w:pPr>
        <w:spacing w:line="240" w:lineRule="auto"/>
        <w:ind w:left="360" w:firstLine="0"/>
      </w:pPr>
      <w:r>
        <w:t xml:space="preserve">    Category &gt; 1       1.180      0.751      0.240      0.810</w:t>
      </w:r>
    </w:p>
    <w:p w14:paraId="3338FCA3" w14:textId="77777777" w:rsidR="008C6D2C" w:rsidRDefault="008C6D2C" w:rsidP="008C6D2C">
      <w:pPr>
        <w:spacing w:line="240" w:lineRule="auto"/>
        <w:ind w:left="360" w:firstLine="0"/>
      </w:pPr>
      <w:r>
        <w:t xml:space="preserve"> ITEM5</w:t>
      </w:r>
    </w:p>
    <w:p w14:paraId="2C40C9FD" w14:textId="77777777" w:rsidR="008C6D2C" w:rsidRDefault="008C6D2C" w:rsidP="008C6D2C">
      <w:pPr>
        <w:spacing w:line="240" w:lineRule="auto"/>
        <w:ind w:left="360" w:firstLine="0"/>
      </w:pPr>
      <w:r>
        <w:t xml:space="preserve">    Category &gt; 1       6.045      5.641      0.894      0.371</w:t>
      </w:r>
    </w:p>
    <w:p w14:paraId="4C91C168" w14:textId="77777777" w:rsidR="008C6D2C" w:rsidRDefault="008C6D2C" w:rsidP="008C6D2C">
      <w:pPr>
        <w:spacing w:line="240" w:lineRule="auto"/>
        <w:ind w:left="360" w:firstLine="0"/>
      </w:pPr>
      <w:r>
        <w:t xml:space="preserve"> ITEM6</w:t>
      </w:r>
    </w:p>
    <w:p w14:paraId="0EB58C19" w14:textId="77777777" w:rsidR="008C6D2C" w:rsidRDefault="008C6D2C" w:rsidP="008C6D2C">
      <w:pPr>
        <w:spacing w:line="240" w:lineRule="auto"/>
        <w:ind w:left="360" w:firstLine="0"/>
      </w:pPr>
      <w:r>
        <w:t xml:space="preserve">    Category &gt; 1       2.098      0.879      1.250      0.211</w:t>
      </w:r>
    </w:p>
    <w:p w14:paraId="65CC6256" w14:textId="77777777" w:rsidR="008C6D2C" w:rsidRDefault="008C6D2C" w:rsidP="008C6D2C">
      <w:pPr>
        <w:spacing w:line="240" w:lineRule="auto"/>
        <w:ind w:left="360" w:firstLine="0"/>
      </w:pPr>
      <w:r>
        <w:t xml:space="preserve"> ITEM7</w:t>
      </w:r>
    </w:p>
    <w:p w14:paraId="6CE5737A" w14:textId="77777777" w:rsidR="008C6D2C" w:rsidRDefault="008C6D2C" w:rsidP="008C6D2C">
      <w:pPr>
        <w:spacing w:line="240" w:lineRule="auto"/>
        <w:ind w:left="360" w:firstLine="0"/>
      </w:pPr>
      <w:r>
        <w:t xml:space="preserve">    Category &gt; 1       1.175      0.473      0.369      0.712</w:t>
      </w:r>
    </w:p>
    <w:p w14:paraId="398C0149" w14:textId="77777777" w:rsidR="008C6D2C" w:rsidRDefault="008C6D2C" w:rsidP="008C6D2C">
      <w:pPr>
        <w:spacing w:line="240" w:lineRule="auto"/>
        <w:ind w:left="360" w:firstLine="0"/>
      </w:pPr>
      <w:r>
        <w:t xml:space="preserve"> ITEM8</w:t>
      </w:r>
    </w:p>
    <w:p w14:paraId="4B1A31FF" w14:textId="77777777" w:rsidR="008C6D2C" w:rsidRDefault="008C6D2C" w:rsidP="008C6D2C">
      <w:pPr>
        <w:spacing w:line="240" w:lineRule="auto"/>
        <w:ind w:left="360" w:firstLine="0"/>
      </w:pPr>
      <w:r>
        <w:t xml:space="preserve">    Category &gt; 1       1.318      0.685      0.464      0.643</w:t>
      </w:r>
    </w:p>
    <w:p w14:paraId="46FCF3BB" w14:textId="77777777" w:rsidR="008C6D2C" w:rsidRDefault="008C6D2C" w:rsidP="008C6D2C">
      <w:pPr>
        <w:spacing w:line="240" w:lineRule="auto"/>
        <w:ind w:left="360" w:firstLine="0"/>
      </w:pPr>
      <w:r>
        <w:t xml:space="preserve"> ITEM9</w:t>
      </w:r>
    </w:p>
    <w:p w14:paraId="5D3BEB5A" w14:textId="5EC0D1A2" w:rsidR="008C6D2C" w:rsidRDefault="008C6D2C" w:rsidP="008C6D2C">
      <w:pPr>
        <w:spacing w:line="240" w:lineRule="auto"/>
        <w:ind w:left="360" w:firstLine="240"/>
      </w:pPr>
      <w:r>
        <w:t>Category &gt; 1       2.081      0.634      1.705      0.088</w:t>
      </w:r>
    </w:p>
    <w:p w14:paraId="567E7709" w14:textId="51985D30" w:rsidR="00D41655" w:rsidRDefault="00D41655" w:rsidP="008C6D2C">
      <w:pPr>
        <w:spacing w:line="240" w:lineRule="auto"/>
        <w:ind w:left="360" w:firstLine="0"/>
        <w:rPr>
          <w:lang w:eastAsia="zh-CN"/>
        </w:rPr>
      </w:pPr>
      <w:r>
        <w:t>```</w:t>
      </w:r>
      <w:r>
        <w:rPr>
          <w:lang w:eastAsia="zh-CN"/>
        </w:rPr>
        <w:t>````````````````````````````````````````````````````````````````````````````````````````````````````````````</w:t>
      </w:r>
    </w:p>
    <w:p w14:paraId="4CA98556" w14:textId="2268DD92" w:rsidR="00D41655" w:rsidRDefault="00D41655" w:rsidP="00D41655">
      <w:r>
        <w:t xml:space="preserve">Interpretation: </w:t>
      </w:r>
      <w:r w:rsidR="008C6D2C">
        <w:t xml:space="preserve">These results shows how each variable is used for </w:t>
      </w:r>
      <w:r w:rsidR="00DF790B">
        <w:t>identify</w:t>
      </w:r>
      <w:r w:rsidR="008C6D2C">
        <w:t xml:space="preserve"> the latent class.</w:t>
      </w:r>
      <w:r w:rsidR="00FD79DE">
        <w:t xml:space="preserve"> For each variable, the estimated effect each variable (set category 2 as the reference) in determining whether the observation belong to the corresponding class or not is first provided. </w:t>
      </w:r>
      <w:r w:rsidR="00892D94">
        <w:t xml:space="preserve"> More significant the effect of variables is, the more useful is the variable in </w:t>
      </w:r>
      <w:r w:rsidR="0014238B">
        <w:t>identifying</w:t>
      </w:r>
      <w:r w:rsidR="00892D94">
        <w:t xml:space="preserve"> the class.</w:t>
      </w:r>
      <w:r w:rsidR="0014238B">
        <w:t xml:space="preserve"> For example, the item 1 is the one most significant for class 1, while item 2</w:t>
      </w:r>
      <w:r w:rsidR="00257145">
        <w:t>,</w:t>
      </w:r>
      <w:r w:rsidR="0014238B">
        <w:t xml:space="preserve"> 3</w:t>
      </w:r>
      <w:r w:rsidR="00257145">
        <w:t>,</w:t>
      </w:r>
      <w:r w:rsidR="002D1970">
        <w:t>7,</w:t>
      </w:r>
      <w:r w:rsidR="00FE6DB5">
        <w:t xml:space="preserve"> </w:t>
      </w:r>
      <w:r w:rsidR="00257145">
        <w:t>and 8</w:t>
      </w:r>
      <w:r w:rsidR="0014238B">
        <w:t xml:space="preserve"> are the ones must useful for class 2.</w:t>
      </w:r>
    </w:p>
    <w:p w14:paraId="395820ED" w14:textId="09EBB4C6" w:rsidR="002D1970" w:rsidRDefault="002D1970" w:rsidP="00D41655">
      <w:r>
        <w:t xml:space="preserve">Then, the probability scale result indicates that for each latent class, which is the probability that each item should be look like. For example, if the observation is </w:t>
      </w:r>
      <w:r w:rsidR="00705675">
        <w:t>belonging</w:t>
      </w:r>
      <w:r>
        <w:t xml:space="preserve"> to latent class 1, the first item should be much more likely to be in the second category.</w:t>
      </w:r>
      <w:r w:rsidR="00705675">
        <w:t xml:space="preserve"> This result </w:t>
      </w:r>
      <w:r w:rsidR="00705675">
        <w:lastRenderedPageBreak/>
        <w:t>is consistent with the estimated effect (aforementioned) and the likelihood ratio test. More significant effect of the item leads to more significant result in the likelihood ratio test, lead to more uneven probability across difference category.</w:t>
      </w:r>
      <w:r w:rsidR="00805BF9">
        <w:t xml:space="preserve"> Finally, the tables are the likelihood ratio tests.</w:t>
      </w:r>
    </w:p>
    <w:p w14:paraId="3282C295" w14:textId="5D6F9FE0" w:rsidR="00B40B35" w:rsidRDefault="00B40B35" w:rsidP="00D41655"/>
    <w:p w14:paraId="45D4DA67" w14:textId="434C501B" w:rsidR="00B40B35" w:rsidRDefault="00B40B35" w:rsidP="00B40B35">
      <w:pPr>
        <w:pStyle w:val="ListParagraph"/>
        <w:numPr>
          <w:ilvl w:val="0"/>
          <w:numId w:val="44"/>
        </w:numPr>
      </w:pPr>
      <w:r>
        <w:t>Technical 11 Output</w:t>
      </w:r>
      <w:r w:rsidR="00720857">
        <w:t xml:space="preserve"> and Technical 14 Output</w:t>
      </w:r>
    </w:p>
    <w:p w14:paraId="11CB6D8C" w14:textId="77777777" w:rsidR="00B40B35" w:rsidRDefault="00B40B35" w:rsidP="00B40B35">
      <w:pPr>
        <w:spacing w:line="240" w:lineRule="auto"/>
        <w:ind w:left="360" w:firstLine="0"/>
        <w:rPr>
          <w:lang w:eastAsia="zh-CN"/>
        </w:rPr>
      </w:pPr>
      <w:r>
        <w:t>```</w:t>
      </w:r>
      <w:r>
        <w:rPr>
          <w:lang w:eastAsia="zh-CN"/>
        </w:rPr>
        <w:t>````````````````````````````````````````````````````````````````````````````````````````````````````````````</w:t>
      </w:r>
    </w:p>
    <w:p w14:paraId="21BEC077" w14:textId="77777777" w:rsidR="004D51ED" w:rsidRDefault="004D51ED" w:rsidP="004D51ED">
      <w:pPr>
        <w:spacing w:line="240" w:lineRule="auto"/>
        <w:ind w:left="360" w:firstLine="0"/>
      </w:pPr>
      <w:r>
        <w:t>Random Starts Specifications for the k-1 Class Analysis Model</w:t>
      </w:r>
    </w:p>
    <w:p w14:paraId="2DEA4EB4" w14:textId="77777777" w:rsidR="004D51ED" w:rsidRDefault="004D51ED" w:rsidP="004D51ED">
      <w:pPr>
        <w:spacing w:line="240" w:lineRule="auto"/>
        <w:ind w:left="360" w:firstLine="0"/>
      </w:pPr>
      <w:r>
        <w:t xml:space="preserve">        Number of initial stage random starts                  20</w:t>
      </w:r>
    </w:p>
    <w:p w14:paraId="10DA0F15" w14:textId="77777777" w:rsidR="004D51ED" w:rsidRDefault="004D51ED" w:rsidP="004D51ED">
      <w:pPr>
        <w:spacing w:line="240" w:lineRule="auto"/>
        <w:ind w:left="360" w:firstLine="0"/>
      </w:pPr>
      <w:r>
        <w:t xml:space="preserve">        Number of final stage optimizations                     4</w:t>
      </w:r>
    </w:p>
    <w:p w14:paraId="18815B3E" w14:textId="77777777" w:rsidR="004D51ED" w:rsidRDefault="004D51ED" w:rsidP="004D51ED">
      <w:pPr>
        <w:spacing w:line="240" w:lineRule="auto"/>
        <w:ind w:left="360" w:firstLine="0"/>
      </w:pPr>
    </w:p>
    <w:p w14:paraId="35961F5C" w14:textId="77777777" w:rsidR="004D51ED" w:rsidRDefault="004D51ED" w:rsidP="004D51ED">
      <w:pPr>
        <w:spacing w:line="240" w:lineRule="auto"/>
        <w:ind w:left="360" w:firstLine="0"/>
      </w:pPr>
    </w:p>
    <w:p w14:paraId="5B3DCAFC" w14:textId="77777777" w:rsidR="004D51ED" w:rsidRDefault="004D51ED" w:rsidP="004D51ED">
      <w:pPr>
        <w:spacing w:line="240" w:lineRule="auto"/>
        <w:ind w:left="360" w:firstLine="0"/>
      </w:pPr>
    </w:p>
    <w:p w14:paraId="6CA11915" w14:textId="77777777" w:rsidR="004D51ED" w:rsidRDefault="004D51ED" w:rsidP="004D51ED">
      <w:pPr>
        <w:spacing w:line="240" w:lineRule="auto"/>
        <w:ind w:left="360" w:firstLine="0"/>
      </w:pPr>
      <w:r>
        <w:t xml:space="preserve">     VUONG-LO-MENDELL-RUBIN LIKELIHOOD RATIO TEST FOR 2 (H0) VERSUS 3 CLASSES</w:t>
      </w:r>
    </w:p>
    <w:p w14:paraId="7B4C3E46" w14:textId="77777777" w:rsidR="004D51ED" w:rsidRDefault="004D51ED" w:rsidP="004D51ED">
      <w:pPr>
        <w:spacing w:line="240" w:lineRule="auto"/>
        <w:ind w:left="360" w:firstLine="0"/>
      </w:pPr>
    </w:p>
    <w:p w14:paraId="36FE092D" w14:textId="77777777" w:rsidR="004D51ED" w:rsidRDefault="004D51ED" w:rsidP="004D51ED">
      <w:pPr>
        <w:spacing w:line="240" w:lineRule="auto"/>
        <w:ind w:left="360" w:firstLine="0"/>
      </w:pPr>
      <w:r>
        <w:t xml:space="preserve">          H0 Loglikelihood Value                        -4251.208</w:t>
      </w:r>
    </w:p>
    <w:p w14:paraId="4AB2E607" w14:textId="77777777" w:rsidR="004D51ED" w:rsidRDefault="004D51ED" w:rsidP="004D51ED">
      <w:pPr>
        <w:spacing w:line="240" w:lineRule="auto"/>
        <w:ind w:left="360" w:firstLine="0"/>
      </w:pPr>
      <w:r>
        <w:t xml:space="preserve">          2 Times the Loglikelihood Difference             39.025</w:t>
      </w:r>
    </w:p>
    <w:p w14:paraId="4C2F7CD9" w14:textId="77777777" w:rsidR="004D51ED" w:rsidRDefault="004D51ED" w:rsidP="004D51ED">
      <w:pPr>
        <w:spacing w:line="240" w:lineRule="auto"/>
        <w:ind w:left="360" w:firstLine="0"/>
      </w:pPr>
      <w:r>
        <w:t xml:space="preserve">          Difference in the Number of Parameters               10</w:t>
      </w:r>
    </w:p>
    <w:p w14:paraId="54D576A9" w14:textId="77777777" w:rsidR="004D51ED" w:rsidRDefault="004D51ED" w:rsidP="004D51ED">
      <w:pPr>
        <w:spacing w:line="240" w:lineRule="auto"/>
        <w:ind w:left="360" w:firstLine="0"/>
      </w:pPr>
      <w:r>
        <w:t xml:space="preserve">          Mean                                             20.256</w:t>
      </w:r>
    </w:p>
    <w:p w14:paraId="1C360577" w14:textId="77777777" w:rsidR="004D51ED" w:rsidRDefault="004D51ED" w:rsidP="004D51ED">
      <w:pPr>
        <w:spacing w:line="240" w:lineRule="auto"/>
        <w:ind w:left="360" w:firstLine="0"/>
      </w:pPr>
      <w:r>
        <w:t xml:space="preserve">          Standard Deviation                               22.225</w:t>
      </w:r>
    </w:p>
    <w:p w14:paraId="5F7C786D" w14:textId="77777777" w:rsidR="004D51ED" w:rsidRDefault="004D51ED" w:rsidP="004D51ED">
      <w:pPr>
        <w:spacing w:line="240" w:lineRule="auto"/>
        <w:ind w:left="360" w:firstLine="0"/>
      </w:pPr>
      <w:r>
        <w:t xml:space="preserve">          P-Value                                          0.1457</w:t>
      </w:r>
    </w:p>
    <w:p w14:paraId="4524D167" w14:textId="77777777" w:rsidR="004D51ED" w:rsidRDefault="004D51ED" w:rsidP="004D51ED">
      <w:pPr>
        <w:spacing w:line="240" w:lineRule="auto"/>
        <w:ind w:left="360" w:firstLine="0"/>
      </w:pPr>
    </w:p>
    <w:p w14:paraId="30823429" w14:textId="77777777" w:rsidR="004D51ED" w:rsidRDefault="004D51ED" w:rsidP="004D51ED">
      <w:pPr>
        <w:spacing w:line="240" w:lineRule="auto"/>
        <w:ind w:left="360" w:firstLine="0"/>
      </w:pPr>
      <w:r>
        <w:t xml:space="preserve">     LO-MENDELL-RUBIN ADJUSTED LRT TEST</w:t>
      </w:r>
    </w:p>
    <w:p w14:paraId="0E17D746" w14:textId="77777777" w:rsidR="004D51ED" w:rsidRDefault="004D51ED" w:rsidP="004D51ED">
      <w:pPr>
        <w:spacing w:line="240" w:lineRule="auto"/>
        <w:ind w:left="360" w:firstLine="0"/>
      </w:pPr>
    </w:p>
    <w:p w14:paraId="43AA4BC1" w14:textId="77777777" w:rsidR="004D51ED" w:rsidRDefault="004D51ED" w:rsidP="004D51ED">
      <w:pPr>
        <w:spacing w:line="240" w:lineRule="auto"/>
        <w:ind w:left="360" w:firstLine="0"/>
      </w:pPr>
      <w:r>
        <w:t xml:space="preserve">          Value                                            38.468</w:t>
      </w:r>
    </w:p>
    <w:p w14:paraId="1D6D56CE" w14:textId="1B2FDA7A" w:rsidR="004D51ED" w:rsidRDefault="004D51ED" w:rsidP="004D51ED">
      <w:pPr>
        <w:spacing w:line="240" w:lineRule="auto"/>
        <w:ind w:left="360" w:firstLine="0"/>
      </w:pPr>
      <w:r>
        <w:t xml:space="preserve">          P-Value                                          0.1500</w:t>
      </w:r>
    </w:p>
    <w:p w14:paraId="15DD3524" w14:textId="624C701B" w:rsidR="00793538" w:rsidRDefault="00793538" w:rsidP="004D51ED">
      <w:pPr>
        <w:spacing w:line="240" w:lineRule="auto"/>
        <w:ind w:left="360" w:firstLine="0"/>
      </w:pPr>
    </w:p>
    <w:p w14:paraId="0B6C83CC" w14:textId="77777777" w:rsidR="00793538" w:rsidRDefault="00793538" w:rsidP="00793538">
      <w:pPr>
        <w:spacing w:line="240" w:lineRule="auto"/>
        <w:ind w:left="360" w:firstLine="0"/>
      </w:pPr>
      <w:r>
        <w:t xml:space="preserve">     Random Starts Specifications for the k-1 Class Analysis Model</w:t>
      </w:r>
    </w:p>
    <w:p w14:paraId="5D08E799" w14:textId="77777777" w:rsidR="00793538" w:rsidRDefault="00793538" w:rsidP="00793538">
      <w:pPr>
        <w:spacing w:line="240" w:lineRule="auto"/>
        <w:ind w:left="360" w:firstLine="0"/>
      </w:pPr>
      <w:r>
        <w:t xml:space="preserve">        Number of initial stage random starts                  20</w:t>
      </w:r>
    </w:p>
    <w:p w14:paraId="39A9C527" w14:textId="77777777" w:rsidR="00793538" w:rsidRDefault="00793538" w:rsidP="00793538">
      <w:pPr>
        <w:spacing w:line="240" w:lineRule="auto"/>
        <w:ind w:left="360" w:firstLine="0"/>
      </w:pPr>
      <w:r>
        <w:t xml:space="preserve">        Number of final stage optimizations                     4</w:t>
      </w:r>
    </w:p>
    <w:p w14:paraId="40FD4A93" w14:textId="77777777" w:rsidR="00793538" w:rsidRDefault="00793538" w:rsidP="00793538">
      <w:pPr>
        <w:spacing w:line="240" w:lineRule="auto"/>
        <w:ind w:left="360" w:firstLine="0"/>
      </w:pPr>
    </w:p>
    <w:p w14:paraId="5022C856" w14:textId="77777777" w:rsidR="00793538" w:rsidRDefault="00793538" w:rsidP="00793538">
      <w:pPr>
        <w:spacing w:line="240" w:lineRule="auto"/>
        <w:ind w:left="360" w:firstLine="0"/>
      </w:pPr>
      <w:r>
        <w:t xml:space="preserve">     Random Starts Specification for the k-1 Class Model for Generated Data</w:t>
      </w:r>
    </w:p>
    <w:p w14:paraId="616C6A66" w14:textId="77777777" w:rsidR="00793538" w:rsidRDefault="00793538" w:rsidP="00793538">
      <w:pPr>
        <w:spacing w:line="240" w:lineRule="auto"/>
        <w:ind w:left="360" w:firstLine="0"/>
      </w:pPr>
      <w:r>
        <w:t xml:space="preserve">        Number of initial stage random starts                   0</w:t>
      </w:r>
    </w:p>
    <w:p w14:paraId="173ABF1F" w14:textId="77777777" w:rsidR="00793538" w:rsidRDefault="00793538" w:rsidP="00793538">
      <w:pPr>
        <w:spacing w:line="240" w:lineRule="auto"/>
        <w:ind w:left="360" w:firstLine="0"/>
      </w:pPr>
      <w:r>
        <w:t xml:space="preserve">        Number of final stage optimizations for the</w:t>
      </w:r>
    </w:p>
    <w:p w14:paraId="43C2C999" w14:textId="77777777" w:rsidR="00793538" w:rsidRDefault="00793538" w:rsidP="00793538">
      <w:pPr>
        <w:spacing w:line="240" w:lineRule="auto"/>
        <w:ind w:left="360" w:firstLine="0"/>
      </w:pPr>
      <w:r>
        <w:t xml:space="preserve">           initial stage random starts                          0</w:t>
      </w:r>
    </w:p>
    <w:p w14:paraId="22BCDB69" w14:textId="77777777" w:rsidR="00793538" w:rsidRDefault="00793538" w:rsidP="00793538">
      <w:pPr>
        <w:spacing w:line="240" w:lineRule="auto"/>
        <w:ind w:left="360" w:firstLine="0"/>
      </w:pPr>
      <w:r>
        <w:t xml:space="preserve">     Random Starts Specification for the k Class Model for Generated Data</w:t>
      </w:r>
    </w:p>
    <w:p w14:paraId="423A030B" w14:textId="77777777" w:rsidR="00793538" w:rsidRDefault="00793538" w:rsidP="00793538">
      <w:pPr>
        <w:spacing w:line="240" w:lineRule="auto"/>
        <w:ind w:left="360" w:firstLine="0"/>
      </w:pPr>
      <w:r>
        <w:t xml:space="preserve">        Number of initial stage random starts                  40</w:t>
      </w:r>
    </w:p>
    <w:p w14:paraId="469383CE" w14:textId="77777777" w:rsidR="00793538" w:rsidRDefault="00793538" w:rsidP="00793538">
      <w:pPr>
        <w:spacing w:line="240" w:lineRule="auto"/>
        <w:ind w:left="360" w:firstLine="0"/>
      </w:pPr>
      <w:r>
        <w:t xml:space="preserve">        Number of final stage optimizations                     8</w:t>
      </w:r>
    </w:p>
    <w:p w14:paraId="24344244" w14:textId="77777777" w:rsidR="00793538" w:rsidRDefault="00793538" w:rsidP="00793538">
      <w:pPr>
        <w:spacing w:line="240" w:lineRule="auto"/>
        <w:ind w:left="360" w:firstLine="0"/>
      </w:pPr>
      <w:r>
        <w:t xml:space="preserve">     Number of bootstrap draws requested                   Varies</w:t>
      </w:r>
    </w:p>
    <w:p w14:paraId="03DEE8AC" w14:textId="77777777" w:rsidR="00793538" w:rsidRDefault="00793538" w:rsidP="00793538">
      <w:pPr>
        <w:spacing w:line="240" w:lineRule="auto"/>
        <w:ind w:left="360" w:firstLine="0"/>
      </w:pPr>
    </w:p>
    <w:p w14:paraId="1990CA48" w14:textId="77777777" w:rsidR="00793538" w:rsidRDefault="00793538" w:rsidP="00793538">
      <w:pPr>
        <w:spacing w:line="240" w:lineRule="auto"/>
        <w:ind w:left="360" w:firstLine="0"/>
      </w:pPr>
    </w:p>
    <w:p w14:paraId="62ACDDAF" w14:textId="77777777" w:rsidR="00793538" w:rsidRDefault="00793538" w:rsidP="00793538">
      <w:pPr>
        <w:spacing w:line="240" w:lineRule="auto"/>
        <w:ind w:left="360" w:firstLine="0"/>
      </w:pPr>
      <w:r>
        <w:t xml:space="preserve">     PARAMETRIC BOOTSTRAPPED LIKELIHOOD RATIO TEST FOR 2 (H0) VERSUS 3 CLASSES</w:t>
      </w:r>
    </w:p>
    <w:p w14:paraId="1CC15EE3" w14:textId="77777777" w:rsidR="00793538" w:rsidRDefault="00793538" w:rsidP="00793538">
      <w:pPr>
        <w:spacing w:line="240" w:lineRule="auto"/>
        <w:ind w:left="360" w:firstLine="0"/>
      </w:pPr>
    </w:p>
    <w:p w14:paraId="4161FBEA" w14:textId="77777777" w:rsidR="00793538" w:rsidRDefault="00793538" w:rsidP="00793538">
      <w:pPr>
        <w:spacing w:line="240" w:lineRule="auto"/>
        <w:ind w:left="360" w:firstLine="0"/>
      </w:pPr>
      <w:r>
        <w:t xml:space="preserve">          H0 Loglikelihood Value                        -4251.208</w:t>
      </w:r>
    </w:p>
    <w:p w14:paraId="670A047D" w14:textId="77777777" w:rsidR="00793538" w:rsidRDefault="00793538" w:rsidP="00793538">
      <w:pPr>
        <w:spacing w:line="240" w:lineRule="auto"/>
        <w:ind w:left="360" w:firstLine="0"/>
      </w:pPr>
      <w:r>
        <w:t xml:space="preserve">          2 Times the Loglikelihood Difference             39.025</w:t>
      </w:r>
    </w:p>
    <w:p w14:paraId="065B305E" w14:textId="77777777" w:rsidR="00793538" w:rsidRDefault="00793538" w:rsidP="00793538">
      <w:pPr>
        <w:spacing w:line="240" w:lineRule="auto"/>
        <w:ind w:left="360" w:firstLine="0"/>
      </w:pPr>
      <w:r>
        <w:t xml:space="preserve">          Difference in the Number of Parameters               10</w:t>
      </w:r>
    </w:p>
    <w:p w14:paraId="735B2A69" w14:textId="77777777" w:rsidR="00793538" w:rsidRDefault="00793538" w:rsidP="00793538">
      <w:pPr>
        <w:spacing w:line="240" w:lineRule="auto"/>
        <w:ind w:left="360" w:firstLine="0"/>
      </w:pPr>
      <w:r>
        <w:t xml:space="preserve">          Approximate P-Value                              0.0000</w:t>
      </w:r>
    </w:p>
    <w:p w14:paraId="2975A755" w14:textId="0B76FB0E" w:rsidR="00793538" w:rsidRDefault="00793538" w:rsidP="00793538">
      <w:pPr>
        <w:spacing w:line="240" w:lineRule="auto"/>
        <w:ind w:left="360" w:firstLine="0"/>
      </w:pPr>
      <w:r>
        <w:t xml:space="preserve">          Successful Bootstrap Draws                           49</w:t>
      </w:r>
    </w:p>
    <w:p w14:paraId="5124F1B9" w14:textId="7E1F9A3F" w:rsidR="00B40B35" w:rsidRDefault="00B40B35" w:rsidP="004D51ED">
      <w:pPr>
        <w:spacing w:line="240" w:lineRule="auto"/>
        <w:ind w:left="360" w:firstLine="0"/>
        <w:rPr>
          <w:lang w:eastAsia="zh-CN"/>
        </w:rPr>
      </w:pPr>
      <w:r>
        <w:t>```</w:t>
      </w:r>
      <w:r>
        <w:rPr>
          <w:lang w:eastAsia="zh-CN"/>
        </w:rPr>
        <w:t>````````````````````````````````````````````````````````````````````````````````````````````````````````````</w:t>
      </w:r>
    </w:p>
    <w:p w14:paraId="115A2F2F" w14:textId="23CF3611" w:rsidR="00B40B35" w:rsidRDefault="00B40B35" w:rsidP="00B40B35">
      <w:pPr>
        <w:rPr>
          <w:lang w:eastAsia="zh-CN"/>
        </w:rPr>
      </w:pPr>
      <w:r>
        <w:t xml:space="preserve">Interpretation: entropy indicates the overall information in the membership distribution. </w:t>
      </w:r>
      <w:r>
        <w:rPr>
          <w:lang w:eastAsia="zh-CN"/>
        </w:rPr>
        <w:t xml:space="preserve">The classification probabilities tables show that most observations are classified into the class, which should be the most likely class. In particular, 90% of the class two observations are indeed the one which are most likely to be in class 2. This indicates a high confidence of the result. </w:t>
      </w:r>
      <w:r w:rsidR="008E4DBF" w:rsidRPr="008E4DBF">
        <w:rPr>
          <w:lang w:eastAsia="zh-CN"/>
        </w:rPr>
        <w:t xml:space="preserve">     Lo-Mendell-Rubin </w:t>
      </w:r>
      <w:r w:rsidR="008E4DBF">
        <w:rPr>
          <w:lang w:eastAsia="zh-CN"/>
        </w:rPr>
        <w:t>a</w:t>
      </w:r>
      <w:r w:rsidR="008E4DBF" w:rsidRPr="008E4DBF">
        <w:rPr>
          <w:lang w:eastAsia="zh-CN"/>
        </w:rPr>
        <w:t xml:space="preserve">djusted </w:t>
      </w:r>
      <w:r w:rsidR="008E4DBF">
        <w:rPr>
          <w:lang w:eastAsia="zh-CN"/>
        </w:rPr>
        <w:t>LRT</w:t>
      </w:r>
      <w:r w:rsidR="008E4DBF" w:rsidRPr="008E4DBF">
        <w:rPr>
          <w:lang w:eastAsia="zh-CN"/>
        </w:rPr>
        <w:t xml:space="preserve"> </w:t>
      </w:r>
      <w:r w:rsidR="008E4DBF">
        <w:rPr>
          <w:lang w:eastAsia="zh-CN"/>
        </w:rPr>
        <w:t>t</w:t>
      </w:r>
      <w:r w:rsidR="008E4DBF" w:rsidRPr="008E4DBF">
        <w:rPr>
          <w:lang w:eastAsia="zh-CN"/>
        </w:rPr>
        <w:t>est</w:t>
      </w:r>
      <w:r w:rsidR="00915E11">
        <w:rPr>
          <w:lang w:eastAsia="zh-CN"/>
        </w:rPr>
        <w:t xml:space="preserve"> and </w:t>
      </w:r>
      <w:r w:rsidR="00175DF8">
        <w:t>Parametric Bootstrapped Likelihood Ratio test are used for identify whether the proposed model is</w:t>
      </w:r>
      <w:r w:rsidR="00192756">
        <w:t xml:space="preserve"> significantly</w:t>
      </w:r>
      <w:r w:rsidR="00175DF8">
        <w:t xml:space="preserve"> </w:t>
      </w:r>
      <w:r w:rsidR="00571992">
        <w:t>better fit than the less complex model with fewer latent class.</w:t>
      </w:r>
      <w:r w:rsidR="00E07C31">
        <w:t xml:space="preserve"> </w:t>
      </w:r>
      <w:r w:rsidR="00E07C31">
        <w:rPr>
          <w:rFonts w:hint="eastAsia"/>
          <w:lang w:eastAsia="zh-CN"/>
        </w:rPr>
        <w:t>Based</w:t>
      </w:r>
      <w:r w:rsidR="00E07C31">
        <w:rPr>
          <w:lang w:eastAsia="zh-CN"/>
        </w:rPr>
        <w:t xml:space="preserve"> on the p-value, the result is not consistent for the two tests. </w:t>
      </w:r>
    </w:p>
    <w:p w14:paraId="4BD0E3E8" w14:textId="77777777" w:rsidR="00B40B35" w:rsidRDefault="00B40B35" w:rsidP="00B40B35">
      <w:pPr>
        <w:ind w:firstLine="0"/>
      </w:pPr>
    </w:p>
    <w:p w14:paraId="27C42036" w14:textId="77777777" w:rsidR="00B40B35" w:rsidRDefault="00B40B35" w:rsidP="00B40B35">
      <w:pPr>
        <w:ind w:firstLine="0"/>
      </w:pPr>
    </w:p>
    <w:p w14:paraId="1E5534BC" w14:textId="77777777" w:rsidR="00B40B35" w:rsidRDefault="00B40B35" w:rsidP="00D41655"/>
    <w:p w14:paraId="75E45FD7" w14:textId="77777777" w:rsidR="00B40B35" w:rsidRDefault="00B40B35" w:rsidP="00D41655"/>
    <w:p w14:paraId="4C0D7B26" w14:textId="3EC6DE09" w:rsidR="00D41655" w:rsidRDefault="00D41655" w:rsidP="00F00C7A">
      <w:pPr>
        <w:ind w:firstLine="0"/>
      </w:pPr>
    </w:p>
    <w:p w14:paraId="6E40CDB8" w14:textId="4720EC80" w:rsidR="00AE448B" w:rsidRDefault="00AE448B" w:rsidP="00F00C7A">
      <w:pPr>
        <w:ind w:firstLine="0"/>
      </w:pPr>
    </w:p>
    <w:p w14:paraId="551DD0A0" w14:textId="73D97A11" w:rsidR="00AE448B" w:rsidRDefault="00AE448B" w:rsidP="00F00C7A">
      <w:pPr>
        <w:ind w:firstLine="0"/>
      </w:pPr>
    </w:p>
    <w:p w14:paraId="792CC63F" w14:textId="45BE6AA1" w:rsidR="00AE448B" w:rsidRDefault="00AE448B" w:rsidP="00F00C7A">
      <w:pPr>
        <w:ind w:firstLine="0"/>
      </w:pPr>
    </w:p>
    <w:p w14:paraId="350D7330" w14:textId="6008C3F7" w:rsidR="00AE448B" w:rsidRDefault="00AE448B" w:rsidP="00F00C7A">
      <w:pPr>
        <w:ind w:firstLine="0"/>
      </w:pPr>
    </w:p>
    <w:p w14:paraId="4B52B82A" w14:textId="3F701081" w:rsidR="00AE448B" w:rsidRDefault="00AE448B" w:rsidP="00F00C7A">
      <w:pPr>
        <w:ind w:firstLine="0"/>
      </w:pPr>
    </w:p>
    <w:p w14:paraId="2EE8D99B" w14:textId="77777777" w:rsidR="00AE448B" w:rsidRDefault="00AE448B" w:rsidP="00F00C7A">
      <w:pPr>
        <w:ind w:firstLine="0"/>
      </w:pPr>
    </w:p>
    <w:p w14:paraId="3127373A" w14:textId="7E598CCE" w:rsidR="00734795" w:rsidRPr="00B650F5" w:rsidRDefault="00BD2B71" w:rsidP="00D27D94">
      <w:pPr>
        <w:pStyle w:val="Heading1"/>
      </w:pPr>
      <w:r>
        <w:lastRenderedPageBreak/>
        <w:t xml:space="preserve">Problem </w:t>
      </w:r>
      <w:r w:rsidR="000163B2">
        <w:t>2</w:t>
      </w:r>
      <w:r>
        <w:t xml:space="preserve">: Research Proposal </w:t>
      </w:r>
    </w:p>
    <w:p w14:paraId="5A0448E7" w14:textId="732331FB" w:rsidR="00126356" w:rsidRDefault="00AC587C" w:rsidP="00D27D94">
      <w:pPr>
        <w:pStyle w:val="Heading2"/>
        <w:rPr>
          <w:lang w:eastAsia="zh-CN"/>
        </w:rPr>
      </w:pPr>
      <w:r>
        <w:rPr>
          <w:lang w:eastAsia="zh-CN"/>
        </w:rPr>
        <w:t>Purpose</w:t>
      </w:r>
      <w:r w:rsidR="007C46FD">
        <w:rPr>
          <w:lang w:eastAsia="zh-CN"/>
        </w:rPr>
        <w:t xml:space="preserve"> &amp; Research Question</w:t>
      </w:r>
    </w:p>
    <w:p w14:paraId="346E641C" w14:textId="58440A07" w:rsidR="009D51CE" w:rsidRDefault="008E2598" w:rsidP="0075532C">
      <w:pPr>
        <w:rPr>
          <w:lang w:eastAsia="zh-CN"/>
        </w:rPr>
      </w:pPr>
      <w:r>
        <w:rPr>
          <w:lang w:eastAsia="zh-CN"/>
        </w:rPr>
        <w:t>The purpose of the proposed project idea is to investigate the empirical typology of early childhood program participation in United States.</w:t>
      </w:r>
      <w:r w:rsidR="004D36C7">
        <w:rPr>
          <w:lang w:eastAsia="zh-CN"/>
        </w:rPr>
        <w:t xml:space="preserve"> Previous study usually </w:t>
      </w:r>
      <w:r w:rsidR="001C1ACC">
        <w:rPr>
          <w:lang w:eastAsia="zh-CN"/>
        </w:rPr>
        <w:t>classifies</w:t>
      </w:r>
      <w:r w:rsidR="004D36C7">
        <w:rPr>
          <w:lang w:eastAsia="zh-CN"/>
        </w:rPr>
        <w:t xml:space="preserve"> the participation of early childhood education based on the specific program the child attend: care from relatives, care from non-relatives, care from day care centers or Preschool programs.</w:t>
      </w:r>
      <w:r w:rsidR="001C1ACC">
        <w:rPr>
          <w:lang w:eastAsia="zh-CN"/>
        </w:rPr>
        <w:t xml:space="preserve"> However, there may be some other possibility of classify the early childhood education based on parents</w:t>
      </w:r>
      <w:r w:rsidR="006C7F33">
        <w:rPr>
          <w:lang w:eastAsia="zh-CN"/>
        </w:rPr>
        <w:t xml:space="preserve">’ value of choosing care for their children.  </w:t>
      </w:r>
      <w:r w:rsidR="004402DC">
        <w:rPr>
          <w:lang w:eastAsia="zh-CN"/>
        </w:rPr>
        <w:t xml:space="preserve">There are </w:t>
      </w:r>
      <w:r w:rsidR="001D0928">
        <w:rPr>
          <w:lang w:eastAsia="zh-CN"/>
        </w:rPr>
        <w:t>four</w:t>
      </w:r>
      <w:r w:rsidR="004402DC">
        <w:rPr>
          <w:lang w:eastAsia="zh-CN"/>
        </w:rPr>
        <w:t xml:space="preserve"> main research questions that could answered by the three-step latent class analysis model:</w:t>
      </w:r>
      <w:r w:rsidR="0075532C">
        <w:rPr>
          <w:lang w:eastAsia="zh-CN"/>
        </w:rPr>
        <w:t xml:space="preserve"> </w:t>
      </w:r>
      <w:r w:rsidR="004402DC">
        <w:rPr>
          <w:lang w:eastAsia="zh-CN"/>
        </w:rPr>
        <w:t xml:space="preserve">1) Does there exist latent classes for </w:t>
      </w:r>
      <w:r w:rsidR="009222F0">
        <w:rPr>
          <w:lang w:eastAsia="zh-CN"/>
        </w:rPr>
        <w:t>the</w:t>
      </w:r>
      <w:r w:rsidR="004402DC">
        <w:rPr>
          <w:lang w:eastAsia="zh-CN"/>
        </w:rPr>
        <w:t xml:space="preserve"> believe of early childhood education</w:t>
      </w:r>
      <w:r w:rsidR="009222F0">
        <w:rPr>
          <w:lang w:eastAsia="zh-CN"/>
        </w:rPr>
        <w:t xml:space="preserve"> from parents</w:t>
      </w:r>
      <w:r w:rsidR="004402DC">
        <w:rPr>
          <w:lang w:eastAsia="zh-CN"/>
        </w:rPr>
        <w:t xml:space="preserve">? </w:t>
      </w:r>
      <w:r w:rsidR="009D51CE">
        <w:rPr>
          <w:lang w:eastAsia="zh-CN"/>
        </w:rPr>
        <w:t>2) What is the possible meaning of the latent classes? And how the latent classes related to their choose of care program (i.e., non-relatives, care from day care centers or Preschool programs)?</w:t>
      </w:r>
      <w:r w:rsidR="0075532C">
        <w:rPr>
          <w:lang w:eastAsia="zh-CN"/>
        </w:rPr>
        <w:t xml:space="preserve"> </w:t>
      </w:r>
      <w:r w:rsidR="007C7BB6">
        <w:rPr>
          <w:lang w:eastAsia="zh-CN"/>
        </w:rPr>
        <w:t>3</w:t>
      </w:r>
      <w:r w:rsidR="009222F0">
        <w:rPr>
          <w:lang w:eastAsia="zh-CN"/>
        </w:rPr>
        <w:t xml:space="preserve">) </w:t>
      </w:r>
      <w:r w:rsidR="009D51CE">
        <w:rPr>
          <w:lang w:eastAsia="zh-CN"/>
        </w:rPr>
        <w:t>How children and family background related to the estimated latent classes?</w:t>
      </w:r>
      <w:r w:rsidR="0075532C">
        <w:rPr>
          <w:lang w:eastAsia="zh-CN"/>
        </w:rPr>
        <w:t xml:space="preserve"> </w:t>
      </w:r>
      <w:r w:rsidR="00612101">
        <w:rPr>
          <w:lang w:eastAsia="zh-CN"/>
        </w:rPr>
        <w:t>4</w:t>
      </w:r>
      <w:r w:rsidR="009D51CE">
        <w:rPr>
          <w:lang w:eastAsia="zh-CN"/>
        </w:rPr>
        <w:t xml:space="preserve">) </w:t>
      </w:r>
      <w:r w:rsidR="00F93D8B">
        <w:rPr>
          <w:lang w:eastAsia="zh-CN"/>
        </w:rPr>
        <w:t>How does the background of children and the latent class together effect children’s</w:t>
      </w:r>
      <w:r w:rsidR="00B944C2">
        <w:rPr>
          <w:lang w:eastAsia="zh-CN"/>
        </w:rPr>
        <w:t xml:space="preserve"> </w:t>
      </w:r>
      <w:r w:rsidR="00F93D8B">
        <w:rPr>
          <w:lang w:eastAsia="zh-CN"/>
        </w:rPr>
        <w:t>learning</w:t>
      </w:r>
      <w:r w:rsidR="00FA31EF">
        <w:rPr>
          <w:lang w:eastAsia="zh-CN"/>
        </w:rPr>
        <w:t>?</w:t>
      </w:r>
    </w:p>
    <w:p w14:paraId="0168AA79" w14:textId="610AE19D" w:rsidR="00160639" w:rsidRDefault="00AC587C" w:rsidP="00D27D94">
      <w:pPr>
        <w:pStyle w:val="Heading2"/>
        <w:rPr>
          <w:lang w:eastAsia="zh-CN"/>
        </w:rPr>
      </w:pPr>
      <w:r>
        <w:rPr>
          <w:lang w:eastAsia="zh-CN"/>
        </w:rPr>
        <w:t>Literature Review and Theory</w:t>
      </w:r>
    </w:p>
    <w:p w14:paraId="39254573" w14:textId="35F574AA" w:rsidR="005479F5" w:rsidRPr="00432688" w:rsidRDefault="00432688" w:rsidP="005479F5">
      <w:pPr>
        <w:rPr>
          <w:lang w:eastAsia="zh-CN"/>
        </w:rPr>
      </w:pPr>
      <w:r w:rsidRPr="00432688">
        <w:rPr>
          <w:lang w:eastAsia="zh-CN"/>
        </w:rPr>
        <w:t>Educators and policymakers are pressed to respond to the current crisis in American public education. These deficiencies are most severe in large, low-income urban settings, where children are living in neighborhoods that are characterized by a disproportionate number of family and community risk factors and overburdened school and public service agencies (Children's Defense Fund, 1997; U.S. Department of Education, 1996).</w:t>
      </w:r>
      <w:r w:rsidR="003D6BD8" w:rsidRPr="003D6BD8">
        <w:t xml:space="preserve"> </w:t>
      </w:r>
      <w:r w:rsidR="003D6BD8" w:rsidRPr="003D6BD8">
        <w:rPr>
          <w:lang w:eastAsia="zh-CN"/>
        </w:rPr>
        <w:t>Concerns about the crisis in public education have led to the establishment of the National Education Goals (U.S. Department</w:t>
      </w:r>
      <w:r w:rsidR="003D6BD8">
        <w:rPr>
          <w:lang w:eastAsia="zh-CN"/>
        </w:rPr>
        <w:t xml:space="preserve"> </w:t>
      </w:r>
      <w:r w:rsidR="003D6BD8" w:rsidRPr="003D6BD8">
        <w:rPr>
          <w:lang w:eastAsia="zh-CN"/>
        </w:rPr>
        <w:t xml:space="preserve">of Education, 1992). The goals represent a strategic plan to enhance learning opportunities for all students by targeting what experts believe to be the most fundamental </w:t>
      </w:r>
      <w:r w:rsidR="003D6BD8" w:rsidRPr="003D6BD8">
        <w:rPr>
          <w:lang w:eastAsia="zh-CN"/>
        </w:rPr>
        <w:lastRenderedPageBreak/>
        <w:t xml:space="preserve">components of effective intervention. </w:t>
      </w:r>
      <w:r w:rsidR="00E425F7">
        <w:rPr>
          <w:lang w:eastAsia="zh-CN"/>
        </w:rPr>
        <w:t>One of the</w:t>
      </w:r>
      <w:r w:rsidR="003D6BD8" w:rsidRPr="003D6BD8">
        <w:rPr>
          <w:lang w:eastAsia="zh-CN"/>
        </w:rPr>
        <w:t xml:space="preserve"> cardinal foci of this strategic national plan is school readiness. This goal and its accompanying objectives highlight the need for quality early childhood educational programs and emphasize the importance of establishing and maintaining substantial parent involvement to promote student learning.</w:t>
      </w:r>
      <w:r w:rsidR="005479F5">
        <w:rPr>
          <w:lang w:eastAsia="zh-CN"/>
        </w:rPr>
        <w:t xml:space="preserve"> However, there still limit information from the empirical typology analysis about the early childhood education.  </w:t>
      </w:r>
    </w:p>
    <w:p w14:paraId="2E8687E2" w14:textId="39ED86BF" w:rsidR="003A6A43" w:rsidRDefault="003A6A43" w:rsidP="00D27D94">
      <w:pPr>
        <w:pStyle w:val="Heading2"/>
        <w:rPr>
          <w:lang w:eastAsia="zh-CN"/>
        </w:rPr>
      </w:pPr>
      <w:r>
        <w:rPr>
          <w:lang w:eastAsia="zh-CN"/>
        </w:rPr>
        <w:t>Data</w:t>
      </w:r>
    </w:p>
    <w:p w14:paraId="32A49EDA" w14:textId="4AA9F636" w:rsidR="00934D5C" w:rsidRPr="00DB7F7A" w:rsidRDefault="00676016" w:rsidP="00EB1AC4">
      <w:pPr>
        <w:rPr>
          <w:lang w:eastAsia="zh-CN"/>
        </w:rPr>
      </w:pPr>
      <w:r w:rsidRPr="00676016">
        <w:rPr>
          <w:lang w:eastAsia="zh-CN"/>
        </w:rPr>
        <w:t>The National Household Education Surveys Program (NHES), the flagship household survey program of the National Center for Education Statistics, collects nationally representative, descriptive data on the educational activities of children and adults in the United States.</w:t>
      </w:r>
      <w:r w:rsidR="00F054A6" w:rsidRPr="00F054A6">
        <w:t xml:space="preserve"> </w:t>
      </w:r>
      <w:r w:rsidR="00F054A6" w:rsidRPr="00F054A6">
        <w:rPr>
          <w:lang w:eastAsia="zh-CN"/>
        </w:rPr>
        <w:t>Data about young children's care and education before kindergarten are collected in the NHES's Early Childhood Program Participation Survey (ECPP)</w:t>
      </w:r>
      <w:r w:rsidR="00F054A6">
        <w:rPr>
          <w:lang w:eastAsia="zh-CN"/>
        </w:rPr>
        <w:t>. T</w:t>
      </w:r>
      <w:r w:rsidR="00F054A6" w:rsidRPr="00F054A6">
        <w:rPr>
          <w:lang w:eastAsia="zh-CN"/>
        </w:rPr>
        <w:t>h</w:t>
      </w:r>
      <w:r w:rsidR="00F054A6">
        <w:rPr>
          <w:lang w:eastAsia="zh-CN"/>
        </w:rPr>
        <w:t>is</w:t>
      </w:r>
      <w:r w:rsidR="00F054A6" w:rsidRPr="00F054A6">
        <w:rPr>
          <w:lang w:eastAsia="zh-CN"/>
        </w:rPr>
        <w:t xml:space="preserve"> survey collect</w:t>
      </w:r>
      <w:r w:rsidR="00314E20">
        <w:rPr>
          <w:lang w:eastAsia="zh-CN"/>
        </w:rPr>
        <w:t>s</w:t>
      </w:r>
      <w:r w:rsidR="00F054A6" w:rsidRPr="00F054A6">
        <w:rPr>
          <w:lang w:eastAsia="zh-CN"/>
        </w:rPr>
        <w:t xml:space="preserve"> data about children from birth through age 6 who are not yet enrolled in kindergarten. The surveys typically focus on children's participation in and barriers to participating in nonparental care arrangements; what activities the family does with the child, such as reading, singing, and arts and crafts; and what the child is learning, such as counting, recognizing the letters of the alphabet, and reading. Parents are the respondents.</w:t>
      </w:r>
      <w:r w:rsidR="00EB1AC4">
        <w:rPr>
          <w:lang w:eastAsia="zh-CN"/>
        </w:rPr>
        <w:t xml:space="preserve"> </w:t>
      </w:r>
      <w:r w:rsidR="00934D5C">
        <w:rPr>
          <w:lang w:eastAsia="zh-CN"/>
        </w:rPr>
        <w:t xml:space="preserve">In </w:t>
      </w:r>
      <w:r w:rsidR="00934D5C" w:rsidRPr="00F054A6">
        <w:rPr>
          <w:lang w:eastAsia="zh-CN"/>
        </w:rPr>
        <w:t>ECPP</w:t>
      </w:r>
      <w:r w:rsidR="00934D5C">
        <w:rPr>
          <w:lang w:eastAsia="zh-CN"/>
        </w:rPr>
        <w:t>, there are several subdomain</w:t>
      </w:r>
      <w:r w:rsidR="009D7BD2">
        <w:rPr>
          <w:lang w:eastAsia="zh-CN"/>
        </w:rPr>
        <w:t>s</w:t>
      </w:r>
      <w:r w:rsidR="00934D5C">
        <w:rPr>
          <w:lang w:eastAsia="zh-CN"/>
        </w:rPr>
        <w:t xml:space="preserve">, including </w:t>
      </w:r>
      <w:r w:rsidR="0075532C">
        <w:rPr>
          <w:lang w:eastAsia="zh-CN"/>
        </w:rPr>
        <w:t>parents</w:t>
      </w:r>
      <w:r w:rsidR="00934D5C">
        <w:rPr>
          <w:lang w:eastAsia="zh-CN"/>
        </w:rPr>
        <w:t xml:space="preserve"> choose of care of the children, children and family background, children’s learning status, children’s health condition, and detailed information about the care program that children participated.</w:t>
      </w:r>
    </w:p>
    <w:p w14:paraId="5C601F0C" w14:textId="722CB1E1" w:rsidR="006A0B5E" w:rsidRDefault="00160639" w:rsidP="00D028C5">
      <w:pPr>
        <w:pStyle w:val="Heading2"/>
        <w:rPr>
          <w:lang w:eastAsia="zh-CN"/>
        </w:rPr>
      </w:pPr>
      <w:r>
        <w:rPr>
          <w:lang w:eastAsia="zh-CN"/>
        </w:rPr>
        <w:t>Method</w:t>
      </w:r>
    </w:p>
    <w:p w14:paraId="198A0869" w14:textId="77777777" w:rsidR="00B90D00" w:rsidRDefault="00DB7F7A" w:rsidP="00DB7F7A">
      <w:pPr>
        <w:rPr>
          <w:lang w:eastAsia="zh-CN"/>
        </w:rPr>
      </w:pPr>
      <w:r>
        <w:rPr>
          <w:lang w:eastAsia="zh-CN"/>
        </w:rPr>
        <w:t xml:space="preserve">Three-step latent class analysis can be used for the purpose of this project. </w:t>
      </w:r>
    </w:p>
    <w:p w14:paraId="72BC11DE" w14:textId="4AF84D9B" w:rsidR="003C1829" w:rsidRDefault="00071A82" w:rsidP="008D79D4">
      <w:pPr>
        <w:pStyle w:val="ListParagraph"/>
        <w:numPr>
          <w:ilvl w:val="0"/>
          <w:numId w:val="44"/>
        </w:numPr>
        <w:rPr>
          <w:lang w:eastAsia="zh-CN"/>
        </w:rPr>
      </w:pPr>
      <w:r>
        <w:rPr>
          <w:lang w:eastAsia="zh-CN"/>
        </w:rPr>
        <w:t xml:space="preserve">The indicators </w:t>
      </w:r>
      <w:r w:rsidR="00B90D00">
        <w:rPr>
          <w:lang w:eastAsia="zh-CN"/>
        </w:rPr>
        <w:t>(</w:t>
      </w:r>
      <w:r>
        <w:rPr>
          <w:lang w:eastAsia="zh-CN"/>
        </w:rPr>
        <w:t xml:space="preserve">parents’ perceptions of </w:t>
      </w:r>
      <w:r w:rsidR="003C1829">
        <w:rPr>
          <w:rFonts w:hint="eastAsia"/>
          <w:lang w:eastAsia="zh-CN"/>
        </w:rPr>
        <w:t>what</w:t>
      </w:r>
      <w:r w:rsidR="003C1829">
        <w:rPr>
          <w:lang w:eastAsia="zh-CN"/>
        </w:rPr>
        <w:t xml:space="preserve"> is importance for </w:t>
      </w:r>
      <w:r>
        <w:rPr>
          <w:lang w:eastAsia="zh-CN"/>
        </w:rPr>
        <w:t>the early childhood education program</w:t>
      </w:r>
      <w:r w:rsidR="00B90D00">
        <w:rPr>
          <w:lang w:eastAsia="zh-CN"/>
        </w:rPr>
        <w:t>):</w:t>
      </w:r>
      <w:r w:rsidR="003C1829">
        <w:rPr>
          <w:lang w:eastAsia="zh-CN"/>
        </w:rPr>
        <w:t xml:space="preserve"> </w:t>
      </w:r>
      <w:r w:rsidR="008D79D4">
        <w:rPr>
          <w:lang w:eastAsia="zh-CN"/>
        </w:rPr>
        <w:t>There are 10 indicators in total. The original indicators are all four-</w:t>
      </w:r>
      <w:r w:rsidR="008D79D4">
        <w:rPr>
          <w:lang w:eastAsia="zh-CN"/>
        </w:rPr>
        <w:lastRenderedPageBreak/>
        <w:t>level Likert scale from not at all important to very important. I will dichotomize the indicators as not important and important.</w:t>
      </w:r>
    </w:p>
    <w:p w14:paraId="1926409D" w14:textId="4607120D" w:rsidR="00125764" w:rsidRDefault="009D7BD2" w:rsidP="00B01543">
      <w:pPr>
        <w:pStyle w:val="ListParagraph"/>
        <w:numPr>
          <w:ilvl w:val="0"/>
          <w:numId w:val="44"/>
        </w:numPr>
        <w:rPr>
          <w:lang w:eastAsia="zh-CN"/>
        </w:rPr>
      </w:pPr>
      <w:r>
        <w:rPr>
          <w:lang w:eastAsia="zh-CN"/>
        </w:rPr>
        <w:t xml:space="preserve">Contextual background </w:t>
      </w:r>
      <w:r w:rsidR="00125764">
        <w:rPr>
          <w:lang w:eastAsia="zh-CN"/>
        </w:rPr>
        <w:t>(</w:t>
      </w:r>
      <w:r>
        <w:rPr>
          <w:lang w:eastAsia="zh-CN"/>
        </w:rPr>
        <w:t>family and children’s background</w:t>
      </w:r>
      <w:r w:rsidR="00125764">
        <w:rPr>
          <w:lang w:eastAsia="zh-CN"/>
        </w:rPr>
        <w:t>):</w:t>
      </w:r>
      <w:r w:rsidR="00C57F69">
        <w:rPr>
          <w:lang w:eastAsia="zh-CN"/>
        </w:rPr>
        <w:t xml:space="preserve"> children’s race </w:t>
      </w:r>
      <w:r w:rsidR="00EA1814">
        <w:rPr>
          <w:lang w:eastAsia="zh-CN"/>
        </w:rPr>
        <w:t xml:space="preserve">(CHISPAN, CAMIND, CASIAN, CBLACK, CPACI, CWHITE), </w:t>
      </w:r>
      <w:r w:rsidR="00A06994">
        <w:rPr>
          <w:lang w:eastAsia="zh-CN"/>
        </w:rPr>
        <w:t>children’s sex (CSEX)</w:t>
      </w:r>
      <w:r w:rsidR="00A06994">
        <w:rPr>
          <w:rFonts w:hint="eastAsia"/>
          <w:lang w:eastAsia="zh-CN"/>
        </w:rPr>
        <w:t>,</w:t>
      </w:r>
      <w:r w:rsidR="00A06994">
        <w:rPr>
          <w:lang w:eastAsia="zh-CN"/>
        </w:rPr>
        <w:t xml:space="preserve"> </w:t>
      </w:r>
      <w:r w:rsidR="00B01543">
        <w:rPr>
          <w:lang w:eastAsia="zh-CN"/>
        </w:rPr>
        <w:t>children’s overall health (</w:t>
      </w:r>
      <w:r w:rsidR="00B01543" w:rsidRPr="002D1B1C">
        <w:rPr>
          <w:lang w:eastAsia="zh-CN"/>
        </w:rPr>
        <w:t>HDHEALTH</w:t>
      </w:r>
      <w:r w:rsidR="00B01543">
        <w:rPr>
          <w:lang w:eastAsia="zh-CN"/>
        </w:rPr>
        <w:t>), whether the child has any kinds of disability (</w:t>
      </w:r>
      <w:r w:rsidR="00B01543" w:rsidRPr="002D1B1C">
        <w:rPr>
          <w:lang w:eastAsia="zh-CN"/>
        </w:rPr>
        <w:t>HDINTDIS</w:t>
      </w:r>
      <w:r w:rsidR="00B01543">
        <w:rPr>
          <w:lang w:eastAsia="zh-CN"/>
        </w:rPr>
        <w:t xml:space="preserve">, </w:t>
      </w:r>
      <w:r w:rsidR="00B01543" w:rsidRPr="002D1B1C">
        <w:rPr>
          <w:lang w:eastAsia="zh-CN"/>
        </w:rPr>
        <w:t>HDSPEECHX</w:t>
      </w:r>
      <w:r w:rsidR="00B01543">
        <w:rPr>
          <w:lang w:eastAsia="zh-CN"/>
        </w:rPr>
        <w:t xml:space="preserve">, HDDIXTRBX, HDDEAFIMX, </w:t>
      </w:r>
      <w:r w:rsidR="00B01543" w:rsidRPr="002D1B1C">
        <w:rPr>
          <w:lang w:eastAsia="zh-CN"/>
        </w:rPr>
        <w:t>HDBLINDX</w:t>
      </w:r>
      <w:r w:rsidR="00B01543">
        <w:rPr>
          <w:lang w:eastAsia="zh-CN"/>
        </w:rPr>
        <w:t xml:space="preserve">, </w:t>
      </w:r>
      <w:r w:rsidR="00B01543" w:rsidRPr="002D1B1C">
        <w:rPr>
          <w:lang w:eastAsia="zh-CN"/>
        </w:rPr>
        <w:t>HDORTHOX</w:t>
      </w:r>
      <w:r w:rsidR="00B01543">
        <w:rPr>
          <w:lang w:eastAsia="zh-CN"/>
        </w:rPr>
        <w:t>,</w:t>
      </w:r>
      <w:r w:rsidR="00B01543" w:rsidRPr="002D1B1C">
        <w:t xml:space="preserve"> </w:t>
      </w:r>
      <w:r w:rsidR="00B01543" w:rsidRPr="002D1B1C">
        <w:rPr>
          <w:lang w:eastAsia="zh-CN"/>
        </w:rPr>
        <w:t>HDAUTISMX</w:t>
      </w:r>
      <w:r w:rsidR="00B01543">
        <w:rPr>
          <w:lang w:eastAsia="zh-CN"/>
        </w:rPr>
        <w:t>,</w:t>
      </w:r>
      <w:r w:rsidR="00B01543" w:rsidRPr="00346F20">
        <w:t xml:space="preserve"> </w:t>
      </w:r>
      <w:r w:rsidR="00B01543" w:rsidRPr="00346F20">
        <w:rPr>
          <w:lang w:eastAsia="zh-CN"/>
        </w:rPr>
        <w:t>HDPDDX</w:t>
      </w:r>
      <w:r w:rsidR="00B01543">
        <w:rPr>
          <w:lang w:eastAsia="zh-CN"/>
        </w:rPr>
        <w:t>,</w:t>
      </w:r>
      <w:r w:rsidR="00B01543" w:rsidRPr="00346F20">
        <w:t xml:space="preserve"> </w:t>
      </w:r>
      <w:r w:rsidR="00B01543" w:rsidRPr="00346F20">
        <w:rPr>
          <w:lang w:eastAsia="zh-CN"/>
        </w:rPr>
        <w:t>HDADDX</w:t>
      </w:r>
      <w:r w:rsidR="00B01543">
        <w:rPr>
          <w:lang w:eastAsia="zh-CN"/>
        </w:rPr>
        <w:t>,</w:t>
      </w:r>
      <w:r w:rsidR="00B01543" w:rsidRPr="00346F20">
        <w:t xml:space="preserve"> </w:t>
      </w:r>
      <w:r w:rsidR="00B01543" w:rsidRPr="00346F20">
        <w:rPr>
          <w:lang w:eastAsia="zh-CN"/>
        </w:rPr>
        <w:t>HDLEARNX</w:t>
      </w:r>
      <w:r w:rsidR="00B01543">
        <w:rPr>
          <w:lang w:eastAsia="zh-CN"/>
        </w:rPr>
        <w:t>,</w:t>
      </w:r>
      <w:r w:rsidR="00B01543" w:rsidRPr="00346F20">
        <w:t xml:space="preserve"> </w:t>
      </w:r>
      <w:r w:rsidR="00B01543" w:rsidRPr="00346F20">
        <w:rPr>
          <w:lang w:eastAsia="zh-CN"/>
        </w:rPr>
        <w:t>HDDELAY</w:t>
      </w:r>
      <w:r w:rsidR="00B01543">
        <w:rPr>
          <w:lang w:eastAsia="zh-CN"/>
        </w:rPr>
        <w:t xml:space="preserve">X, </w:t>
      </w:r>
      <w:r w:rsidR="00B01543" w:rsidRPr="00346F20">
        <w:rPr>
          <w:lang w:eastAsia="zh-CN"/>
        </w:rPr>
        <w:t>HDTRBRAIN</w:t>
      </w:r>
      <w:r w:rsidR="00801A74">
        <w:rPr>
          <w:lang w:eastAsia="zh-CN"/>
        </w:rPr>
        <w:t>, and</w:t>
      </w:r>
      <w:r w:rsidR="00B01543">
        <w:rPr>
          <w:lang w:eastAsia="zh-CN"/>
        </w:rPr>
        <w:t xml:space="preserve"> </w:t>
      </w:r>
      <w:r w:rsidR="00B01543" w:rsidRPr="00346F20">
        <w:rPr>
          <w:lang w:eastAsia="zh-CN"/>
        </w:rPr>
        <w:t>HDOTHERX</w:t>
      </w:r>
      <w:r w:rsidR="00B01543">
        <w:rPr>
          <w:lang w:eastAsia="zh-CN"/>
        </w:rPr>
        <w:t xml:space="preserve">), </w:t>
      </w:r>
      <w:r w:rsidR="00A06994">
        <w:rPr>
          <w:lang w:eastAsia="zh-CN"/>
        </w:rPr>
        <w:t xml:space="preserve">number of people living in the family (HHTOTALXX), frequency of using Internet (USEINTRNT), total income of the family (TTLHHINC), </w:t>
      </w:r>
      <w:r w:rsidR="00472FB3">
        <w:rPr>
          <w:lang w:eastAsia="zh-CN"/>
        </w:rPr>
        <w:t>house type (</w:t>
      </w:r>
      <w:r w:rsidR="00472FB3" w:rsidRPr="00472FB3">
        <w:rPr>
          <w:lang w:eastAsia="zh-CN"/>
        </w:rPr>
        <w:t>OWNRNTHB</w:t>
      </w:r>
      <w:r w:rsidR="00472FB3">
        <w:rPr>
          <w:lang w:eastAsia="zh-CN"/>
        </w:rPr>
        <w:t>)</w:t>
      </w:r>
      <w:r w:rsidR="007B57B7">
        <w:rPr>
          <w:lang w:eastAsia="zh-CN"/>
        </w:rPr>
        <w:t>. Data transformation may need for these background variables since there may have collinearity issues.</w:t>
      </w:r>
    </w:p>
    <w:p w14:paraId="3F16A44F" w14:textId="57586088" w:rsidR="00870B0E" w:rsidRDefault="00B90D00" w:rsidP="00D26AF8">
      <w:pPr>
        <w:pStyle w:val="ListParagraph"/>
        <w:numPr>
          <w:ilvl w:val="0"/>
          <w:numId w:val="44"/>
        </w:numPr>
        <w:rPr>
          <w:lang w:eastAsia="zh-CN"/>
        </w:rPr>
      </w:pPr>
      <w:r>
        <w:rPr>
          <w:lang w:eastAsia="zh-CN"/>
        </w:rPr>
        <w:t>Distal outcome (children’s learning statu</w:t>
      </w:r>
      <w:r w:rsidR="00456B06">
        <w:rPr>
          <w:lang w:eastAsia="zh-CN"/>
        </w:rPr>
        <w:t>s</w:t>
      </w:r>
      <w:r>
        <w:rPr>
          <w:lang w:eastAsia="zh-CN"/>
        </w:rPr>
        <w:t>):</w:t>
      </w:r>
      <w:r w:rsidR="004D04AD">
        <w:rPr>
          <w:lang w:eastAsia="zh-CN"/>
        </w:rPr>
        <w:t xml:space="preserve"> color identification (</w:t>
      </w:r>
      <w:r w:rsidR="004D04AD" w:rsidRPr="004D04AD">
        <w:rPr>
          <w:lang w:eastAsia="zh-CN"/>
        </w:rPr>
        <w:t>DPCOLOR</w:t>
      </w:r>
      <w:r w:rsidR="004D04AD">
        <w:rPr>
          <w:lang w:eastAsia="zh-CN"/>
        </w:rPr>
        <w:t>), letter reorganization (</w:t>
      </w:r>
      <w:r w:rsidR="004D04AD" w:rsidRPr="004D04AD">
        <w:rPr>
          <w:lang w:eastAsia="zh-CN"/>
        </w:rPr>
        <w:t>DPLETTER</w:t>
      </w:r>
      <w:r w:rsidR="004D04AD">
        <w:rPr>
          <w:lang w:eastAsia="zh-CN"/>
        </w:rPr>
        <w:t xml:space="preserve">), count ability (DPCOUNT), </w:t>
      </w:r>
      <w:r w:rsidR="00BE62AC">
        <w:rPr>
          <w:lang w:eastAsia="zh-CN"/>
        </w:rPr>
        <w:t>whether kid can write the first word even backward</w:t>
      </w:r>
      <w:r w:rsidR="002D1B1C">
        <w:rPr>
          <w:lang w:eastAsia="zh-CN"/>
        </w:rPr>
        <w:t xml:space="preserve"> (</w:t>
      </w:r>
      <w:r w:rsidR="002D1B1C" w:rsidRPr="002D1B1C">
        <w:rPr>
          <w:lang w:eastAsia="zh-CN"/>
        </w:rPr>
        <w:t>DPNAME</w:t>
      </w:r>
      <w:r w:rsidR="002D1B1C">
        <w:rPr>
          <w:lang w:eastAsia="zh-CN"/>
        </w:rPr>
        <w:t>)</w:t>
      </w:r>
      <w:r w:rsidR="001658BB">
        <w:rPr>
          <w:lang w:eastAsia="zh-CN"/>
        </w:rPr>
        <w:t>.</w:t>
      </w:r>
    </w:p>
    <w:sectPr w:rsidR="00870B0E">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A123F8" w14:textId="77777777" w:rsidR="009A7E5B" w:rsidRDefault="009A7E5B">
      <w:pPr>
        <w:spacing w:line="240" w:lineRule="auto"/>
      </w:pPr>
      <w:r>
        <w:separator/>
      </w:r>
    </w:p>
    <w:p w14:paraId="22EDBBC2" w14:textId="77777777" w:rsidR="009A7E5B" w:rsidRDefault="009A7E5B"/>
  </w:endnote>
  <w:endnote w:type="continuationSeparator" w:id="0">
    <w:p w14:paraId="25D65253" w14:textId="77777777" w:rsidR="009A7E5B" w:rsidRDefault="009A7E5B">
      <w:pPr>
        <w:spacing w:line="240" w:lineRule="auto"/>
      </w:pPr>
      <w:r>
        <w:continuationSeparator/>
      </w:r>
    </w:p>
    <w:p w14:paraId="2A210C80" w14:textId="77777777" w:rsidR="009A7E5B" w:rsidRDefault="009A7E5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altName w:val="Calibr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AC8C93" w14:textId="77777777" w:rsidR="009A7E5B" w:rsidRDefault="009A7E5B">
      <w:pPr>
        <w:spacing w:line="240" w:lineRule="auto"/>
      </w:pPr>
      <w:r>
        <w:separator/>
      </w:r>
    </w:p>
    <w:p w14:paraId="4199B9A5" w14:textId="77777777" w:rsidR="009A7E5B" w:rsidRDefault="009A7E5B"/>
  </w:footnote>
  <w:footnote w:type="continuationSeparator" w:id="0">
    <w:p w14:paraId="124F0DCE" w14:textId="77777777" w:rsidR="009A7E5B" w:rsidRDefault="009A7E5B">
      <w:pPr>
        <w:spacing w:line="240" w:lineRule="auto"/>
      </w:pPr>
      <w:r>
        <w:continuationSeparator/>
      </w:r>
    </w:p>
    <w:p w14:paraId="7DD15413" w14:textId="77777777" w:rsidR="009A7E5B" w:rsidRDefault="009A7E5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DBC4E9" w14:textId="59130B22" w:rsidR="00C57F69" w:rsidRDefault="009A7E5B">
    <w:pPr>
      <w:pStyle w:val="Header"/>
    </w:pPr>
    <w:sdt>
      <w:sdtPr>
        <w:rPr>
          <w:rStyle w:val="Strong"/>
        </w:rPr>
        <w:alias w:val="Running head"/>
        <w:tag w:val=""/>
        <w:id w:val="12739865"/>
        <w:placeholder>
          <w:docPart w:val="D797462078F4C14D86058EDECC12220D"/>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57F69">
          <w:rPr>
            <w:rStyle w:val="Strong"/>
          </w:rPr>
          <w:t>Exercise FIVE</w:t>
        </w:r>
      </w:sdtContent>
    </w:sdt>
    <w:r w:rsidR="00C57F69">
      <w:rPr>
        <w:rStyle w:val="Strong"/>
      </w:rPr>
      <w:ptab w:relativeTo="margin" w:alignment="right" w:leader="none"/>
    </w:r>
    <w:r w:rsidR="00C57F69">
      <w:rPr>
        <w:rStyle w:val="Strong"/>
      </w:rPr>
      <w:fldChar w:fldCharType="begin"/>
    </w:r>
    <w:r w:rsidR="00C57F69">
      <w:rPr>
        <w:rStyle w:val="Strong"/>
      </w:rPr>
      <w:instrText xml:space="preserve"> PAGE   \* MERGEFORMAT </w:instrText>
    </w:r>
    <w:r w:rsidR="00C57F69">
      <w:rPr>
        <w:rStyle w:val="Strong"/>
      </w:rPr>
      <w:fldChar w:fldCharType="separate"/>
    </w:r>
    <w:r w:rsidR="00C57F69">
      <w:rPr>
        <w:rStyle w:val="Strong"/>
        <w:noProof/>
      </w:rPr>
      <w:t>8</w:t>
    </w:r>
    <w:r w:rsidR="00C57F69">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788940" w14:textId="76851B90" w:rsidR="00C57F69" w:rsidRDefault="00C57F69">
    <w:pPr>
      <w:pStyle w:val="Header"/>
      <w:rPr>
        <w:rStyle w:val="Strong"/>
      </w:rPr>
    </w:pPr>
    <w:r>
      <w:t xml:space="preserve">Running head: </w:t>
    </w:r>
    <w:sdt>
      <w:sdtPr>
        <w:rPr>
          <w:rStyle w:val="Strong"/>
          <w:rFonts w:hint="eastAsia"/>
          <w:lang w:eastAsia="zh-CN"/>
        </w:rPr>
        <w:alias w:val="Running head"/>
        <w:tag w:val=""/>
        <w:id w:val="-696842620"/>
        <w:placeholder>
          <w:docPart w:val="B3185F7706A1C14795B732E7B03D4606"/>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Fonts w:hint="eastAsia"/>
            <w:lang w:eastAsia="zh-CN"/>
          </w:rPr>
          <w:t>Exercise FIVE</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2814F1A"/>
    <w:multiLevelType w:val="multilevel"/>
    <w:tmpl w:val="AD761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B697BBB"/>
    <w:multiLevelType w:val="hybridMultilevel"/>
    <w:tmpl w:val="363E3C8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13641837"/>
    <w:multiLevelType w:val="multilevel"/>
    <w:tmpl w:val="7BC0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8304FD"/>
    <w:multiLevelType w:val="multilevel"/>
    <w:tmpl w:val="FBB013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C4208B"/>
    <w:multiLevelType w:val="hybridMultilevel"/>
    <w:tmpl w:val="BEE039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A0200B"/>
    <w:multiLevelType w:val="hybridMultilevel"/>
    <w:tmpl w:val="CB38A3F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B4779E6"/>
    <w:multiLevelType w:val="hybridMultilevel"/>
    <w:tmpl w:val="9ACCF3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C2E1095"/>
    <w:multiLevelType w:val="hybridMultilevel"/>
    <w:tmpl w:val="C1BE08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D2521D6"/>
    <w:multiLevelType w:val="hybridMultilevel"/>
    <w:tmpl w:val="994A5C44"/>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322742D8"/>
    <w:multiLevelType w:val="multilevel"/>
    <w:tmpl w:val="3D0C5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2C84FA3"/>
    <w:multiLevelType w:val="hybridMultilevel"/>
    <w:tmpl w:val="19A88D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6645EEA"/>
    <w:multiLevelType w:val="multilevel"/>
    <w:tmpl w:val="E8B28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FCA75A4"/>
    <w:multiLevelType w:val="multilevel"/>
    <w:tmpl w:val="DBCEF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6661C2"/>
    <w:multiLevelType w:val="hybridMultilevel"/>
    <w:tmpl w:val="57642A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3C75DDF"/>
    <w:multiLevelType w:val="multilevel"/>
    <w:tmpl w:val="0DB8A6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5DC532B"/>
    <w:multiLevelType w:val="hybridMultilevel"/>
    <w:tmpl w:val="CE4E21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94D5AA7"/>
    <w:multiLevelType w:val="hybridMultilevel"/>
    <w:tmpl w:val="1298CD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97132D5"/>
    <w:multiLevelType w:val="hybridMultilevel"/>
    <w:tmpl w:val="5584429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4A8F1AD5"/>
    <w:multiLevelType w:val="multilevel"/>
    <w:tmpl w:val="30C0C1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BF54D16"/>
    <w:multiLevelType w:val="hybridMultilevel"/>
    <w:tmpl w:val="FA309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4FB75684"/>
    <w:multiLevelType w:val="hybridMultilevel"/>
    <w:tmpl w:val="AA703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1671B18"/>
    <w:multiLevelType w:val="multilevel"/>
    <w:tmpl w:val="3B3E08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605B4295"/>
    <w:multiLevelType w:val="hybridMultilevel"/>
    <w:tmpl w:val="42AAF420"/>
    <w:lvl w:ilvl="0" w:tplc="04090001">
      <w:start w:val="1"/>
      <w:numFmt w:val="bullet"/>
      <w:lvlText w:val=""/>
      <w:lvlJc w:val="left"/>
      <w:pPr>
        <w:ind w:left="1080" w:hanging="360"/>
      </w:pPr>
      <w:rPr>
        <w:rFonts w:ascii="Symbol" w:hAnsi="Symbol" w:cs="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35" w15:restartNumberingAfterBreak="0">
    <w:nsid w:val="68FA178F"/>
    <w:multiLevelType w:val="multilevel"/>
    <w:tmpl w:val="F4D650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A190BE8"/>
    <w:multiLevelType w:val="multilevel"/>
    <w:tmpl w:val="D392184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BC40474"/>
    <w:multiLevelType w:val="multilevel"/>
    <w:tmpl w:val="194CC9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9" w15:restartNumberingAfterBreak="0">
    <w:nsid w:val="6E516BB3"/>
    <w:multiLevelType w:val="hybridMultilevel"/>
    <w:tmpl w:val="EC38A2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FEF65AF"/>
    <w:multiLevelType w:val="multilevel"/>
    <w:tmpl w:val="4BD6B8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50C300E"/>
    <w:multiLevelType w:val="hybridMultilevel"/>
    <w:tmpl w:val="984058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A4F05BD"/>
    <w:multiLevelType w:val="hybridMultilevel"/>
    <w:tmpl w:val="A724845A"/>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41"/>
  </w:num>
  <w:num w:numId="13">
    <w:abstractNumId w:val="33"/>
  </w:num>
  <w:num w:numId="14">
    <w:abstractNumId w:val="28"/>
  </w:num>
  <w:num w:numId="15">
    <w:abstractNumId w:val="38"/>
  </w:num>
  <w:num w:numId="16">
    <w:abstractNumId w:val="31"/>
  </w:num>
  <w:num w:numId="17">
    <w:abstractNumId w:val="30"/>
  </w:num>
  <w:num w:numId="18">
    <w:abstractNumId w:val="19"/>
  </w:num>
  <w:num w:numId="19">
    <w:abstractNumId w:val="21"/>
  </w:num>
  <w:num w:numId="20">
    <w:abstractNumId w:val="22"/>
  </w:num>
  <w:num w:numId="21">
    <w:abstractNumId w:val="12"/>
  </w:num>
  <w:num w:numId="22">
    <w:abstractNumId w:val="10"/>
  </w:num>
  <w:num w:numId="23">
    <w:abstractNumId w:val="37"/>
  </w:num>
  <w:num w:numId="24">
    <w:abstractNumId w:val="35"/>
  </w:num>
  <w:num w:numId="25">
    <w:abstractNumId w:val="16"/>
  </w:num>
  <w:num w:numId="26">
    <w:abstractNumId w:val="13"/>
  </w:num>
  <w:num w:numId="27">
    <w:abstractNumId w:val="25"/>
  </w:num>
  <w:num w:numId="28">
    <w:abstractNumId w:val="40"/>
  </w:num>
  <w:num w:numId="29">
    <w:abstractNumId w:val="39"/>
  </w:num>
  <w:num w:numId="30">
    <w:abstractNumId w:val="32"/>
  </w:num>
  <w:num w:numId="31">
    <w:abstractNumId w:val="23"/>
  </w:num>
  <w:num w:numId="32">
    <w:abstractNumId w:val="29"/>
  </w:num>
  <w:num w:numId="33">
    <w:abstractNumId w:val="26"/>
  </w:num>
  <w:num w:numId="34">
    <w:abstractNumId w:val="24"/>
  </w:num>
  <w:num w:numId="35">
    <w:abstractNumId w:val="17"/>
  </w:num>
  <w:num w:numId="36">
    <w:abstractNumId w:val="18"/>
  </w:num>
  <w:num w:numId="37">
    <w:abstractNumId w:val="20"/>
  </w:num>
  <w:num w:numId="38">
    <w:abstractNumId w:val="15"/>
  </w:num>
  <w:num w:numId="39">
    <w:abstractNumId w:val="27"/>
  </w:num>
  <w:num w:numId="40">
    <w:abstractNumId w:val="42"/>
  </w:num>
  <w:num w:numId="41">
    <w:abstractNumId w:val="11"/>
  </w:num>
  <w:num w:numId="42">
    <w:abstractNumId w:val="34"/>
  </w:num>
  <w:num w:numId="43">
    <w:abstractNumId w:val="43"/>
  </w:num>
  <w:num w:numId="44">
    <w:abstractNumId w:val="14"/>
  </w:num>
  <w:num w:numId="4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5"/>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D87"/>
    <w:rsid w:val="000010D5"/>
    <w:rsid w:val="00006EFC"/>
    <w:rsid w:val="00013448"/>
    <w:rsid w:val="00014DB9"/>
    <w:rsid w:val="000163B2"/>
    <w:rsid w:val="00020625"/>
    <w:rsid w:val="000206B8"/>
    <w:rsid w:val="000212E9"/>
    <w:rsid w:val="00021547"/>
    <w:rsid w:val="000220FC"/>
    <w:rsid w:val="00022EE9"/>
    <w:rsid w:val="000256CF"/>
    <w:rsid w:val="000276FD"/>
    <w:rsid w:val="000278F0"/>
    <w:rsid w:val="000351A0"/>
    <w:rsid w:val="00036D43"/>
    <w:rsid w:val="00042DB3"/>
    <w:rsid w:val="00043E15"/>
    <w:rsid w:val="00045340"/>
    <w:rsid w:val="000457F0"/>
    <w:rsid w:val="00047712"/>
    <w:rsid w:val="00047F52"/>
    <w:rsid w:val="00050F75"/>
    <w:rsid w:val="000555BE"/>
    <w:rsid w:val="00061FBE"/>
    <w:rsid w:val="000624C2"/>
    <w:rsid w:val="00062F03"/>
    <w:rsid w:val="00065285"/>
    <w:rsid w:val="000667ED"/>
    <w:rsid w:val="00066856"/>
    <w:rsid w:val="000673A4"/>
    <w:rsid w:val="000678F3"/>
    <w:rsid w:val="00071A82"/>
    <w:rsid w:val="00073FC7"/>
    <w:rsid w:val="0007525C"/>
    <w:rsid w:val="00075495"/>
    <w:rsid w:val="00076B49"/>
    <w:rsid w:val="00076F4A"/>
    <w:rsid w:val="00077976"/>
    <w:rsid w:val="00077E73"/>
    <w:rsid w:val="00081D1B"/>
    <w:rsid w:val="00083D77"/>
    <w:rsid w:val="00084B78"/>
    <w:rsid w:val="00085CA9"/>
    <w:rsid w:val="000875ED"/>
    <w:rsid w:val="00094531"/>
    <w:rsid w:val="000979EE"/>
    <w:rsid w:val="000A3F4C"/>
    <w:rsid w:val="000B015F"/>
    <w:rsid w:val="000B78DB"/>
    <w:rsid w:val="000C0626"/>
    <w:rsid w:val="000C0E69"/>
    <w:rsid w:val="000C1454"/>
    <w:rsid w:val="000C51D3"/>
    <w:rsid w:val="000C6DD9"/>
    <w:rsid w:val="000D0435"/>
    <w:rsid w:val="000D054E"/>
    <w:rsid w:val="000D1900"/>
    <w:rsid w:val="000D1BC5"/>
    <w:rsid w:val="000D2CF6"/>
    <w:rsid w:val="000D3F41"/>
    <w:rsid w:val="000D4BC4"/>
    <w:rsid w:val="000D5D63"/>
    <w:rsid w:val="000D67B5"/>
    <w:rsid w:val="000D7135"/>
    <w:rsid w:val="000D7A9E"/>
    <w:rsid w:val="000E18E8"/>
    <w:rsid w:val="000E340C"/>
    <w:rsid w:val="000E4673"/>
    <w:rsid w:val="000E4D44"/>
    <w:rsid w:val="000E7530"/>
    <w:rsid w:val="000F31D6"/>
    <w:rsid w:val="000F5D19"/>
    <w:rsid w:val="000F68B2"/>
    <w:rsid w:val="000F74B0"/>
    <w:rsid w:val="000F7C40"/>
    <w:rsid w:val="00100DC8"/>
    <w:rsid w:val="0010113F"/>
    <w:rsid w:val="001011CF"/>
    <w:rsid w:val="0010134F"/>
    <w:rsid w:val="00103F20"/>
    <w:rsid w:val="001064E7"/>
    <w:rsid w:val="00106638"/>
    <w:rsid w:val="00106B26"/>
    <w:rsid w:val="00106FE3"/>
    <w:rsid w:val="00107094"/>
    <w:rsid w:val="001109CB"/>
    <w:rsid w:val="00110A7F"/>
    <w:rsid w:val="0011411A"/>
    <w:rsid w:val="00114135"/>
    <w:rsid w:val="00117E52"/>
    <w:rsid w:val="00123D0D"/>
    <w:rsid w:val="00125128"/>
    <w:rsid w:val="00125764"/>
    <w:rsid w:val="00126356"/>
    <w:rsid w:val="001277FA"/>
    <w:rsid w:val="0013018F"/>
    <w:rsid w:val="00131608"/>
    <w:rsid w:val="001318B4"/>
    <w:rsid w:val="001331EC"/>
    <w:rsid w:val="001356A0"/>
    <w:rsid w:val="00135DD7"/>
    <w:rsid w:val="0013793A"/>
    <w:rsid w:val="00137CBF"/>
    <w:rsid w:val="00140731"/>
    <w:rsid w:val="00141DFE"/>
    <w:rsid w:val="00141E78"/>
    <w:rsid w:val="0014238B"/>
    <w:rsid w:val="001423B8"/>
    <w:rsid w:val="001432AE"/>
    <w:rsid w:val="00144508"/>
    <w:rsid w:val="00144E29"/>
    <w:rsid w:val="00146540"/>
    <w:rsid w:val="00152373"/>
    <w:rsid w:val="00153553"/>
    <w:rsid w:val="00155210"/>
    <w:rsid w:val="0015663A"/>
    <w:rsid w:val="00160639"/>
    <w:rsid w:val="001608A3"/>
    <w:rsid w:val="001647CD"/>
    <w:rsid w:val="0016533F"/>
    <w:rsid w:val="001654F4"/>
    <w:rsid w:val="001658BB"/>
    <w:rsid w:val="00170E60"/>
    <w:rsid w:val="001759F0"/>
    <w:rsid w:val="00175DF8"/>
    <w:rsid w:val="001762CC"/>
    <w:rsid w:val="00177ED8"/>
    <w:rsid w:val="0018065B"/>
    <w:rsid w:val="00184629"/>
    <w:rsid w:val="00185581"/>
    <w:rsid w:val="00191165"/>
    <w:rsid w:val="00191D32"/>
    <w:rsid w:val="00191D5C"/>
    <w:rsid w:val="00192756"/>
    <w:rsid w:val="0019737E"/>
    <w:rsid w:val="001A2F0C"/>
    <w:rsid w:val="001A7C46"/>
    <w:rsid w:val="001B01D6"/>
    <w:rsid w:val="001B02DD"/>
    <w:rsid w:val="001B04E9"/>
    <w:rsid w:val="001B081A"/>
    <w:rsid w:val="001B37F0"/>
    <w:rsid w:val="001B6CFF"/>
    <w:rsid w:val="001B6D44"/>
    <w:rsid w:val="001B7D46"/>
    <w:rsid w:val="001C1ACC"/>
    <w:rsid w:val="001C7FAB"/>
    <w:rsid w:val="001D0928"/>
    <w:rsid w:val="001D2CF4"/>
    <w:rsid w:val="001E001E"/>
    <w:rsid w:val="001E084B"/>
    <w:rsid w:val="001E10B9"/>
    <w:rsid w:val="001E4D56"/>
    <w:rsid w:val="001F31B6"/>
    <w:rsid w:val="001F352F"/>
    <w:rsid w:val="001F5F04"/>
    <w:rsid w:val="00205341"/>
    <w:rsid w:val="002072A6"/>
    <w:rsid w:val="002103CF"/>
    <w:rsid w:val="00210A28"/>
    <w:rsid w:val="00213FB3"/>
    <w:rsid w:val="00214A6B"/>
    <w:rsid w:val="002157E7"/>
    <w:rsid w:val="00216D6D"/>
    <w:rsid w:val="002176C5"/>
    <w:rsid w:val="00220F43"/>
    <w:rsid w:val="0022196A"/>
    <w:rsid w:val="0022680B"/>
    <w:rsid w:val="00227D21"/>
    <w:rsid w:val="00232A81"/>
    <w:rsid w:val="002331D4"/>
    <w:rsid w:val="00233AA0"/>
    <w:rsid w:val="00237236"/>
    <w:rsid w:val="002423E6"/>
    <w:rsid w:val="00243354"/>
    <w:rsid w:val="00245297"/>
    <w:rsid w:val="00246C0D"/>
    <w:rsid w:val="00247C7F"/>
    <w:rsid w:val="00251BDD"/>
    <w:rsid w:val="00252A59"/>
    <w:rsid w:val="002563FF"/>
    <w:rsid w:val="0025666C"/>
    <w:rsid w:val="00257145"/>
    <w:rsid w:val="00257442"/>
    <w:rsid w:val="00257A42"/>
    <w:rsid w:val="00261382"/>
    <w:rsid w:val="00261BE3"/>
    <w:rsid w:val="00263224"/>
    <w:rsid w:val="00263797"/>
    <w:rsid w:val="0026551D"/>
    <w:rsid w:val="00267691"/>
    <w:rsid w:val="0027248D"/>
    <w:rsid w:val="0027370E"/>
    <w:rsid w:val="002751CB"/>
    <w:rsid w:val="002771E0"/>
    <w:rsid w:val="00277270"/>
    <w:rsid w:val="002774E4"/>
    <w:rsid w:val="002801D3"/>
    <w:rsid w:val="00280818"/>
    <w:rsid w:val="00281242"/>
    <w:rsid w:val="002812F2"/>
    <w:rsid w:val="0028414C"/>
    <w:rsid w:val="00284B02"/>
    <w:rsid w:val="00284E2D"/>
    <w:rsid w:val="00290036"/>
    <w:rsid w:val="00291EC6"/>
    <w:rsid w:val="002920B1"/>
    <w:rsid w:val="0029213B"/>
    <w:rsid w:val="00293FFB"/>
    <w:rsid w:val="002958AE"/>
    <w:rsid w:val="002A2E40"/>
    <w:rsid w:val="002A64DE"/>
    <w:rsid w:val="002A6601"/>
    <w:rsid w:val="002A6C2C"/>
    <w:rsid w:val="002A6F7F"/>
    <w:rsid w:val="002A75F4"/>
    <w:rsid w:val="002B2344"/>
    <w:rsid w:val="002B288E"/>
    <w:rsid w:val="002B2EFB"/>
    <w:rsid w:val="002B5BD7"/>
    <w:rsid w:val="002B6D35"/>
    <w:rsid w:val="002B7218"/>
    <w:rsid w:val="002C119D"/>
    <w:rsid w:val="002C262A"/>
    <w:rsid w:val="002D1970"/>
    <w:rsid w:val="002D1B1C"/>
    <w:rsid w:val="002D5DD0"/>
    <w:rsid w:val="002D7188"/>
    <w:rsid w:val="002D7238"/>
    <w:rsid w:val="002E1513"/>
    <w:rsid w:val="002E3C70"/>
    <w:rsid w:val="002E76DB"/>
    <w:rsid w:val="002F0762"/>
    <w:rsid w:val="002F33D3"/>
    <w:rsid w:val="002F41C3"/>
    <w:rsid w:val="002F5434"/>
    <w:rsid w:val="002F7871"/>
    <w:rsid w:val="003001EF"/>
    <w:rsid w:val="00300B87"/>
    <w:rsid w:val="00303BB0"/>
    <w:rsid w:val="00305811"/>
    <w:rsid w:val="00305849"/>
    <w:rsid w:val="0031046D"/>
    <w:rsid w:val="003112C0"/>
    <w:rsid w:val="003115E7"/>
    <w:rsid w:val="00314E20"/>
    <w:rsid w:val="00315236"/>
    <w:rsid w:val="00317E8A"/>
    <w:rsid w:val="0033007D"/>
    <w:rsid w:val="0033109D"/>
    <w:rsid w:val="003315AA"/>
    <w:rsid w:val="00334511"/>
    <w:rsid w:val="00340554"/>
    <w:rsid w:val="00341BB5"/>
    <w:rsid w:val="003441B6"/>
    <w:rsid w:val="0034446A"/>
    <w:rsid w:val="00344B8B"/>
    <w:rsid w:val="003451BC"/>
    <w:rsid w:val="00345B7F"/>
    <w:rsid w:val="00345FB1"/>
    <w:rsid w:val="00346320"/>
    <w:rsid w:val="00346F20"/>
    <w:rsid w:val="003505D9"/>
    <w:rsid w:val="003513B6"/>
    <w:rsid w:val="00354132"/>
    <w:rsid w:val="00354CC6"/>
    <w:rsid w:val="00355DCA"/>
    <w:rsid w:val="00356B70"/>
    <w:rsid w:val="00356D3A"/>
    <w:rsid w:val="003622F1"/>
    <w:rsid w:val="00362FFF"/>
    <w:rsid w:val="00365FC6"/>
    <w:rsid w:val="00366FB1"/>
    <w:rsid w:val="0036769C"/>
    <w:rsid w:val="00367EE2"/>
    <w:rsid w:val="00370BB7"/>
    <w:rsid w:val="003733A5"/>
    <w:rsid w:val="00374295"/>
    <w:rsid w:val="0037595B"/>
    <w:rsid w:val="00375F8F"/>
    <w:rsid w:val="00376C0A"/>
    <w:rsid w:val="00381ED1"/>
    <w:rsid w:val="00382864"/>
    <w:rsid w:val="00382BFB"/>
    <w:rsid w:val="00385F32"/>
    <w:rsid w:val="00392D75"/>
    <w:rsid w:val="00392DB4"/>
    <w:rsid w:val="003979BC"/>
    <w:rsid w:val="003A16A6"/>
    <w:rsid w:val="003A1759"/>
    <w:rsid w:val="003A1ADF"/>
    <w:rsid w:val="003A5C20"/>
    <w:rsid w:val="003A63D4"/>
    <w:rsid w:val="003A6A43"/>
    <w:rsid w:val="003A7201"/>
    <w:rsid w:val="003B1AB7"/>
    <w:rsid w:val="003B1BBA"/>
    <w:rsid w:val="003B7180"/>
    <w:rsid w:val="003B77F9"/>
    <w:rsid w:val="003C1829"/>
    <w:rsid w:val="003C2C8F"/>
    <w:rsid w:val="003C3865"/>
    <w:rsid w:val="003C4C20"/>
    <w:rsid w:val="003C61C7"/>
    <w:rsid w:val="003C738B"/>
    <w:rsid w:val="003D0E27"/>
    <w:rsid w:val="003D64AE"/>
    <w:rsid w:val="003D6BD8"/>
    <w:rsid w:val="003D6C53"/>
    <w:rsid w:val="003D72A5"/>
    <w:rsid w:val="003D7A4D"/>
    <w:rsid w:val="003E088D"/>
    <w:rsid w:val="003E5E6C"/>
    <w:rsid w:val="003E6029"/>
    <w:rsid w:val="003F232D"/>
    <w:rsid w:val="003F4611"/>
    <w:rsid w:val="0040175E"/>
    <w:rsid w:val="00405F30"/>
    <w:rsid w:val="004072B2"/>
    <w:rsid w:val="0042025A"/>
    <w:rsid w:val="00422A7B"/>
    <w:rsid w:val="00422F24"/>
    <w:rsid w:val="004233E2"/>
    <w:rsid w:val="00427BDF"/>
    <w:rsid w:val="004305E4"/>
    <w:rsid w:val="00430EDE"/>
    <w:rsid w:val="00431A4A"/>
    <w:rsid w:val="00432688"/>
    <w:rsid w:val="004402DC"/>
    <w:rsid w:val="00442A28"/>
    <w:rsid w:val="00445E7D"/>
    <w:rsid w:val="0044782F"/>
    <w:rsid w:val="00447C77"/>
    <w:rsid w:val="00456B06"/>
    <w:rsid w:val="00461F61"/>
    <w:rsid w:val="00462555"/>
    <w:rsid w:val="0046376E"/>
    <w:rsid w:val="004637B0"/>
    <w:rsid w:val="00465273"/>
    <w:rsid w:val="00465336"/>
    <w:rsid w:val="00470A02"/>
    <w:rsid w:val="00470E73"/>
    <w:rsid w:val="00472FB3"/>
    <w:rsid w:val="004754EC"/>
    <w:rsid w:val="004817F1"/>
    <w:rsid w:val="00481939"/>
    <w:rsid w:val="00482886"/>
    <w:rsid w:val="00483480"/>
    <w:rsid w:val="0048362A"/>
    <w:rsid w:val="0048384B"/>
    <w:rsid w:val="00485F56"/>
    <w:rsid w:val="00486072"/>
    <w:rsid w:val="00486096"/>
    <w:rsid w:val="0048613D"/>
    <w:rsid w:val="00496863"/>
    <w:rsid w:val="004A0986"/>
    <w:rsid w:val="004A1CD1"/>
    <w:rsid w:val="004A4522"/>
    <w:rsid w:val="004A5B13"/>
    <w:rsid w:val="004B0D25"/>
    <w:rsid w:val="004B0EB1"/>
    <w:rsid w:val="004B4D2E"/>
    <w:rsid w:val="004B5DAC"/>
    <w:rsid w:val="004B5FE1"/>
    <w:rsid w:val="004B6BA3"/>
    <w:rsid w:val="004B6FA4"/>
    <w:rsid w:val="004B7886"/>
    <w:rsid w:val="004C0604"/>
    <w:rsid w:val="004C1B27"/>
    <w:rsid w:val="004C5C8F"/>
    <w:rsid w:val="004C5CFF"/>
    <w:rsid w:val="004C5E4C"/>
    <w:rsid w:val="004D04AD"/>
    <w:rsid w:val="004D0DF5"/>
    <w:rsid w:val="004D3218"/>
    <w:rsid w:val="004D36C7"/>
    <w:rsid w:val="004D51ED"/>
    <w:rsid w:val="004D7066"/>
    <w:rsid w:val="004D73C4"/>
    <w:rsid w:val="004E0995"/>
    <w:rsid w:val="004E0BA7"/>
    <w:rsid w:val="004E0E95"/>
    <w:rsid w:val="004E1AFC"/>
    <w:rsid w:val="004E43DB"/>
    <w:rsid w:val="004E4997"/>
    <w:rsid w:val="004E4B50"/>
    <w:rsid w:val="004E4F40"/>
    <w:rsid w:val="004E712E"/>
    <w:rsid w:val="004F192C"/>
    <w:rsid w:val="004F6AFC"/>
    <w:rsid w:val="005023AE"/>
    <w:rsid w:val="00504C2F"/>
    <w:rsid w:val="00505E66"/>
    <w:rsid w:val="00513497"/>
    <w:rsid w:val="005134B7"/>
    <w:rsid w:val="00515745"/>
    <w:rsid w:val="005163BB"/>
    <w:rsid w:val="00517321"/>
    <w:rsid w:val="005216F2"/>
    <w:rsid w:val="005269BD"/>
    <w:rsid w:val="0053270F"/>
    <w:rsid w:val="0053509A"/>
    <w:rsid w:val="00535338"/>
    <w:rsid w:val="00535E6F"/>
    <w:rsid w:val="0054016A"/>
    <w:rsid w:val="00540F61"/>
    <w:rsid w:val="005443C3"/>
    <w:rsid w:val="00544580"/>
    <w:rsid w:val="00544B20"/>
    <w:rsid w:val="00547335"/>
    <w:rsid w:val="0054763D"/>
    <w:rsid w:val="005479F5"/>
    <w:rsid w:val="005507AF"/>
    <w:rsid w:val="00550920"/>
    <w:rsid w:val="00551311"/>
    <w:rsid w:val="00551A02"/>
    <w:rsid w:val="0055272F"/>
    <w:rsid w:val="005534FA"/>
    <w:rsid w:val="005540BC"/>
    <w:rsid w:val="0055426B"/>
    <w:rsid w:val="005559D9"/>
    <w:rsid w:val="00557709"/>
    <w:rsid w:val="005600CC"/>
    <w:rsid w:val="0056350B"/>
    <w:rsid w:val="00564250"/>
    <w:rsid w:val="005658B6"/>
    <w:rsid w:val="00571656"/>
    <w:rsid w:val="00571992"/>
    <w:rsid w:val="00572C46"/>
    <w:rsid w:val="005739F1"/>
    <w:rsid w:val="00580766"/>
    <w:rsid w:val="00580DA8"/>
    <w:rsid w:val="0058370F"/>
    <w:rsid w:val="005848A4"/>
    <w:rsid w:val="00586AD7"/>
    <w:rsid w:val="00593757"/>
    <w:rsid w:val="005944D0"/>
    <w:rsid w:val="00597BDC"/>
    <w:rsid w:val="005A3861"/>
    <w:rsid w:val="005A394B"/>
    <w:rsid w:val="005B02E9"/>
    <w:rsid w:val="005B4F53"/>
    <w:rsid w:val="005B6C97"/>
    <w:rsid w:val="005C0936"/>
    <w:rsid w:val="005C1697"/>
    <w:rsid w:val="005D04C9"/>
    <w:rsid w:val="005D2772"/>
    <w:rsid w:val="005D3A03"/>
    <w:rsid w:val="005D7027"/>
    <w:rsid w:val="005D7CFB"/>
    <w:rsid w:val="005E2144"/>
    <w:rsid w:val="005E2D5B"/>
    <w:rsid w:val="005E4033"/>
    <w:rsid w:val="005E5256"/>
    <w:rsid w:val="005E53F2"/>
    <w:rsid w:val="005E59C8"/>
    <w:rsid w:val="005F251D"/>
    <w:rsid w:val="005F3006"/>
    <w:rsid w:val="005F6F1E"/>
    <w:rsid w:val="005F7944"/>
    <w:rsid w:val="0060282F"/>
    <w:rsid w:val="00602E18"/>
    <w:rsid w:val="0060559E"/>
    <w:rsid w:val="0060578C"/>
    <w:rsid w:val="00606B18"/>
    <w:rsid w:val="00607EDA"/>
    <w:rsid w:val="0061000F"/>
    <w:rsid w:val="00610171"/>
    <w:rsid w:val="00612101"/>
    <w:rsid w:val="00613E79"/>
    <w:rsid w:val="00614348"/>
    <w:rsid w:val="00614C16"/>
    <w:rsid w:val="00614D74"/>
    <w:rsid w:val="00621709"/>
    <w:rsid w:val="00622124"/>
    <w:rsid w:val="006235F9"/>
    <w:rsid w:val="006252F7"/>
    <w:rsid w:val="00627DBA"/>
    <w:rsid w:val="00631128"/>
    <w:rsid w:val="00631D1C"/>
    <w:rsid w:val="0063238C"/>
    <w:rsid w:val="0063243D"/>
    <w:rsid w:val="006333E6"/>
    <w:rsid w:val="00634B80"/>
    <w:rsid w:val="00634E8A"/>
    <w:rsid w:val="0063564B"/>
    <w:rsid w:val="00642DC9"/>
    <w:rsid w:val="006447E7"/>
    <w:rsid w:val="00644A58"/>
    <w:rsid w:val="00644E1C"/>
    <w:rsid w:val="00647A48"/>
    <w:rsid w:val="006504C1"/>
    <w:rsid w:val="00651D80"/>
    <w:rsid w:val="00654244"/>
    <w:rsid w:val="00655308"/>
    <w:rsid w:val="00657C3C"/>
    <w:rsid w:val="0066147E"/>
    <w:rsid w:val="00661EF9"/>
    <w:rsid w:val="00662356"/>
    <w:rsid w:val="00663298"/>
    <w:rsid w:val="0066383A"/>
    <w:rsid w:val="00666A70"/>
    <w:rsid w:val="0067030F"/>
    <w:rsid w:val="00670A13"/>
    <w:rsid w:val="006751C2"/>
    <w:rsid w:val="00675553"/>
    <w:rsid w:val="00676016"/>
    <w:rsid w:val="0068485D"/>
    <w:rsid w:val="00685CEB"/>
    <w:rsid w:val="0068720E"/>
    <w:rsid w:val="006877CB"/>
    <w:rsid w:val="00691449"/>
    <w:rsid w:val="0069159D"/>
    <w:rsid w:val="00691C95"/>
    <w:rsid w:val="00694A3B"/>
    <w:rsid w:val="00695033"/>
    <w:rsid w:val="006A0193"/>
    <w:rsid w:val="006A0B5E"/>
    <w:rsid w:val="006A15C5"/>
    <w:rsid w:val="006A77F1"/>
    <w:rsid w:val="006B0E7F"/>
    <w:rsid w:val="006B1124"/>
    <w:rsid w:val="006B42F1"/>
    <w:rsid w:val="006B50C9"/>
    <w:rsid w:val="006B66D4"/>
    <w:rsid w:val="006C10FF"/>
    <w:rsid w:val="006C243D"/>
    <w:rsid w:val="006C3D88"/>
    <w:rsid w:val="006C7F33"/>
    <w:rsid w:val="006D2D4A"/>
    <w:rsid w:val="006D40B9"/>
    <w:rsid w:val="006D48CD"/>
    <w:rsid w:val="006D4C05"/>
    <w:rsid w:val="006D5599"/>
    <w:rsid w:val="006E2428"/>
    <w:rsid w:val="006E264C"/>
    <w:rsid w:val="006E5119"/>
    <w:rsid w:val="006E5178"/>
    <w:rsid w:val="006E766C"/>
    <w:rsid w:val="006F1BC3"/>
    <w:rsid w:val="006F5325"/>
    <w:rsid w:val="006F6DF1"/>
    <w:rsid w:val="006F7551"/>
    <w:rsid w:val="006F7B00"/>
    <w:rsid w:val="006F7E0B"/>
    <w:rsid w:val="0070070F"/>
    <w:rsid w:val="00703B9F"/>
    <w:rsid w:val="00704D7B"/>
    <w:rsid w:val="00705675"/>
    <w:rsid w:val="0071083E"/>
    <w:rsid w:val="00712C6E"/>
    <w:rsid w:val="00714218"/>
    <w:rsid w:val="007149B4"/>
    <w:rsid w:val="00715911"/>
    <w:rsid w:val="00715D9D"/>
    <w:rsid w:val="0071609E"/>
    <w:rsid w:val="00720857"/>
    <w:rsid w:val="00720E6B"/>
    <w:rsid w:val="00721847"/>
    <w:rsid w:val="00725098"/>
    <w:rsid w:val="0073088C"/>
    <w:rsid w:val="00733D41"/>
    <w:rsid w:val="00734795"/>
    <w:rsid w:val="00734EE1"/>
    <w:rsid w:val="0073555E"/>
    <w:rsid w:val="00735583"/>
    <w:rsid w:val="00736783"/>
    <w:rsid w:val="00740834"/>
    <w:rsid w:val="0074096F"/>
    <w:rsid w:val="0074271C"/>
    <w:rsid w:val="00743FB0"/>
    <w:rsid w:val="00750F27"/>
    <w:rsid w:val="00750F53"/>
    <w:rsid w:val="0075532C"/>
    <w:rsid w:val="00756B89"/>
    <w:rsid w:val="007603B3"/>
    <w:rsid w:val="00761303"/>
    <w:rsid w:val="00763E8B"/>
    <w:rsid w:val="00764014"/>
    <w:rsid w:val="007652A6"/>
    <w:rsid w:val="00765E93"/>
    <w:rsid w:val="00766957"/>
    <w:rsid w:val="0077706A"/>
    <w:rsid w:val="00777D8D"/>
    <w:rsid w:val="00782EC0"/>
    <w:rsid w:val="0078430D"/>
    <w:rsid w:val="00785021"/>
    <w:rsid w:val="0078691C"/>
    <w:rsid w:val="00793538"/>
    <w:rsid w:val="00796A6D"/>
    <w:rsid w:val="007A56FC"/>
    <w:rsid w:val="007B11C8"/>
    <w:rsid w:val="007B18DC"/>
    <w:rsid w:val="007B53DF"/>
    <w:rsid w:val="007B57B7"/>
    <w:rsid w:val="007B6633"/>
    <w:rsid w:val="007B6B09"/>
    <w:rsid w:val="007C0E8F"/>
    <w:rsid w:val="007C1473"/>
    <w:rsid w:val="007C198A"/>
    <w:rsid w:val="007C3B71"/>
    <w:rsid w:val="007C46FD"/>
    <w:rsid w:val="007C64C5"/>
    <w:rsid w:val="007C7379"/>
    <w:rsid w:val="007C7959"/>
    <w:rsid w:val="007C7BB6"/>
    <w:rsid w:val="007D0243"/>
    <w:rsid w:val="007D2E15"/>
    <w:rsid w:val="007D3161"/>
    <w:rsid w:val="007D455F"/>
    <w:rsid w:val="007D72EB"/>
    <w:rsid w:val="007D7668"/>
    <w:rsid w:val="007E0D6F"/>
    <w:rsid w:val="007E1005"/>
    <w:rsid w:val="007E2708"/>
    <w:rsid w:val="007E48EA"/>
    <w:rsid w:val="007E5936"/>
    <w:rsid w:val="007E7DBF"/>
    <w:rsid w:val="007F5854"/>
    <w:rsid w:val="007F6243"/>
    <w:rsid w:val="007F6A3E"/>
    <w:rsid w:val="008000B9"/>
    <w:rsid w:val="008002C0"/>
    <w:rsid w:val="008004ED"/>
    <w:rsid w:val="00801A74"/>
    <w:rsid w:val="00805BF9"/>
    <w:rsid w:val="00810EEC"/>
    <w:rsid w:val="00811A94"/>
    <w:rsid w:val="008168D8"/>
    <w:rsid w:val="00816C11"/>
    <w:rsid w:val="00817A18"/>
    <w:rsid w:val="00817D87"/>
    <w:rsid w:val="00821EB3"/>
    <w:rsid w:val="0082278B"/>
    <w:rsid w:val="00824691"/>
    <w:rsid w:val="008252FF"/>
    <w:rsid w:val="00826EDA"/>
    <w:rsid w:val="00826F30"/>
    <w:rsid w:val="008300C9"/>
    <w:rsid w:val="00830615"/>
    <w:rsid w:val="00834503"/>
    <w:rsid w:val="00836718"/>
    <w:rsid w:val="008369CD"/>
    <w:rsid w:val="00841158"/>
    <w:rsid w:val="00842620"/>
    <w:rsid w:val="00843A48"/>
    <w:rsid w:val="00843F93"/>
    <w:rsid w:val="0084513E"/>
    <w:rsid w:val="00846946"/>
    <w:rsid w:val="00850A13"/>
    <w:rsid w:val="00851926"/>
    <w:rsid w:val="00851D0F"/>
    <w:rsid w:val="0085411A"/>
    <w:rsid w:val="008545F4"/>
    <w:rsid w:val="0085489E"/>
    <w:rsid w:val="00860503"/>
    <w:rsid w:val="00860D80"/>
    <w:rsid w:val="008620BF"/>
    <w:rsid w:val="00862814"/>
    <w:rsid w:val="00863AFB"/>
    <w:rsid w:val="00864611"/>
    <w:rsid w:val="00864DD7"/>
    <w:rsid w:val="00870B0E"/>
    <w:rsid w:val="0087249F"/>
    <w:rsid w:val="00872736"/>
    <w:rsid w:val="00877858"/>
    <w:rsid w:val="00880048"/>
    <w:rsid w:val="00883B61"/>
    <w:rsid w:val="0088407D"/>
    <w:rsid w:val="00892D94"/>
    <w:rsid w:val="008943FD"/>
    <w:rsid w:val="008957E7"/>
    <w:rsid w:val="008A217A"/>
    <w:rsid w:val="008A57FE"/>
    <w:rsid w:val="008A6E0D"/>
    <w:rsid w:val="008B0AF9"/>
    <w:rsid w:val="008B4269"/>
    <w:rsid w:val="008B51D7"/>
    <w:rsid w:val="008B5CEE"/>
    <w:rsid w:val="008C23E4"/>
    <w:rsid w:val="008C2ADD"/>
    <w:rsid w:val="008C3E51"/>
    <w:rsid w:val="008C4EA5"/>
    <w:rsid w:val="008C5323"/>
    <w:rsid w:val="008C5886"/>
    <w:rsid w:val="008C5CB8"/>
    <w:rsid w:val="008C6646"/>
    <w:rsid w:val="008C6D2C"/>
    <w:rsid w:val="008C7125"/>
    <w:rsid w:val="008D3188"/>
    <w:rsid w:val="008D4649"/>
    <w:rsid w:val="008D5FF5"/>
    <w:rsid w:val="008D6202"/>
    <w:rsid w:val="008D62EA"/>
    <w:rsid w:val="008D7469"/>
    <w:rsid w:val="008D79D4"/>
    <w:rsid w:val="008E2247"/>
    <w:rsid w:val="008E2598"/>
    <w:rsid w:val="008E30E6"/>
    <w:rsid w:val="008E4DBF"/>
    <w:rsid w:val="008E5E41"/>
    <w:rsid w:val="008E68DF"/>
    <w:rsid w:val="008F06EE"/>
    <w:rsid w:val="008F0F3B"/>
    <w:rsid w:val="008F14FE"/>
    <w:rsid w:val="008F2A55"/>
    <w:rsid w:val="008F3484"/>
    <w:rsid w:val="008F47F8"/>
    <w:rsid w:val="008F6ABD"/>
    <w:rsid w:val="008F7ED3"/>
    <w:rsid w:val="0090389A"/>
    <w:rsid w:val="00903C28"/>
    <w:rsid w:val="00907F83"/>
    <w:rsid w:val="00912AB9"/>
    <w:rsid w:val="00913450"/>
    <w:rsid w:val="0091415A"/>
    <w:rsid w:val="009159C5"/>
    <w:rsid w:val="00915E11"/>
    <w:rsid w:val="00917096"/>
    <w:rsid w:val="0091779A"/>
    <w:rsid w:val="0092054E"/>
    <w:rsid w:val="00920E90"/>
    <w:rsid w:val="009222F0"/>
    <w:rsid w:val="00926F49"/>
    <w:rsid w:val="00927F75"/>
    <w:rsid w:val="009300D3"/>
    <w:rsid w:val="00931B10"/>
    <w:rsid w:val="00933CCA"/>
    <w:rsid w:val="00934D5C"/>
    <w:rsid w:val="009374C0"/>
    <w:rsid w:val="00937E65"/>
    <w:rsid w:val="00940085"/>
    <w:rsid w:val="009416E4"/>
    <w:rsid w:val="009419AF"/>
    <w:rsid w:val="00941F61"/>
    <w:rsid w:val="00942614"/>
    <w:rsid w:val="00947ABB"/>
    <w:rsid w:val="00951426"/>
    <w:rsid w:val="00952EF1"/>
    <w:rsid w:val="0095390A"/>
    <w:rsid w:val="00954B3A"/>
    <w:rsid w:val="00955C8D"/>
    <w:rsid w:val="0096044B"/>
    <w:rsid w:val="009610D2"/>
    <w:rsid w:val="0096142A"/>
    <w:rsid w:val="00962F84"/>
    <w:rsid w:val="00965DC0"/>
    <w:rsid w:val="00970B3B"/>
    <w:rsid w:val="009778EB"/>
    <w:rsid w:val="00977CC7"/>
    <w:rsid w:val="00983BFA"/>
    <w:rsid w:val="00984DCA"/>
    <w:rsid w:val="009851B9"/>
    <w:rsid w:val="00985327"/>
    <w:rsid w:val="00991C2D"/>
    <w:rsid w:val="00993074"/>
    <w:rsid w:val="00996057"/>
    <w:rsid w:val="009969E5"/>
    <w:rsid w:val="00996A90"/>
    <w:rsid w:val="009A0A52"/>
    <w:rsid w:val="009A236D"/>
    <w:rsid w:val="009A483B"/>
    <w:rsid w:val="009A4D65"/>
    <w:rsid w:val="009A508A"/>
    <w:rsid w:val="009A602F"/>
    <w:rsid w:val="009A695F"/>
    <w:rsid w:val="009A6A3B"/>
    <w:rsid w:val="009A7A93"/>
    <w:rsid w:val="009A7E5B"/>
    <w:rsid w:val="009B0425"/>
    <w:rsid w:val="009B49B7"/>
    <w:rsid w:val="009B4DD5"/>
    <w:rsid w:val="009C0326"/>
    <w:rsid w:val="009C4521"/>
    <w:rsid w:val="009C578A"/>
    <w:rsid w:val="009C6963"/>
    <w:rsid w:val="009D0B97"/>
    <w:rsid w:val="009D50F1"/>
    <w:rsid w:val="009D51CE"/>
    <w:rsid w:val="009D5466"/>
    <w:rsid w:val="009D59C7"/>
    <w:rsid w:val="009D60D6"/>
    <w:rsid w:val="009D754D"/>
    <w:rsid w:val="009D7BD2"/>
    <w:rsid w:val="009E1E95"/>
    <w:rsid w:val="009E2443"/>
    <w:rsid w:val="009E44DD"/>
    <w:rsid w:val="009E4DEE"/>
    <w:rsid w:val="009E51DF"/>
    <w:rsid w:val="009E7EFC"/>
    <w:rsid w:val="009E7FE5"/>
    <w:rsid w:val="009F01AD"/>
    <w:rsid w:val="009F0585"/>
    <w:rsid w:val="009F231E"/>
    <w:rsid w:val="009F2F41"/>
    <w:rsid w:val="009F7AB6"/>
    <w:rsid w:val="00A022CB"/>
    <w:rsid w:val="00A02390"/>
    <w:rsid w:val="00A035F3"/>
    <w:rsid w:val="00A04FF2"/>
    <w:rsid w:val="00A05042"/>
    <w:rsid w:val="00A050A2"/>
    <w:rsid w:val="00A058DD"/>
    <w:rsid w:val="00A05BAB"/>
    <w:rsid w:val="00A06994"/>
    <w:rsid w:val="00A10B85"/>
    <w:rsid w:val="00A1278F"/>
    <w:rsid w:val="00A12FE1"/>
    <w:rsid w:val="00A13156"/>
    <w:rsid w:val="00A140C2"/>
    <w:rsid w:val="00A14C13"/>
    <w:rsid w:val="00A16655"/>
    <w:rsid w:val="00A1728C"/>
    <w:rsid w:val="00A21EA0"/>
    <w:rsid w:val="00A21EB8"/>
    <w:rsid w:val="00A26C2C"/>
    <w:rsid w:val="00A3002C"/>
    <w:rsid w:val="00A34AFB"/>
    <w:rsid w:val="00A3594D"/>
    <w:rsid w:val="00A362B7"/>
    <w:rsid w:val="00A36D0B"/>
    <w:rsid w:val="00A40E76"/>
    <w:rsid w:val="00A41D5A"/>
    <w:rsid w:val="00A42CFE"/>
    <w:rsid w:val="00A456C3"/>
    <w:rsid w:val="00A5556F"/>
    <w:rsid w:val="00A60627"/>
    <w:rsid w:val="00A624F6"/>
    <w:rsid w:val="00A6469A"/>
    <w:rsid w:val="00A65343"/>
    <w:rsid w:val="00A65B2E"/>
    <w:rsid w:val="00A67354"/>
    <w:rsid w:val="00A70793"/>
    <w:rsid w:val="00A72467"/>
    <w:rsid w:val="00A75524"/>
    <w:rsid w:val="00A756AC"/>
    <w:rsid w:val="00A7627A"/>
    <w:rsid w:val="00A80FAA"/>
    <w:rsid w:val="00A8150D"/>
    <w:rsid w:val="00A81F01"/>
    <w:rsid w:val="00A83E87"/>
    <w:rsid w:val="00A86677"/>
    <w:rsid w:val="00A867A1"/>
    <w:rsid w:val="00A87FFA"/>
    <w:rsid w:val="00A9101D"/>
    <w:rsid w:val="00A9359A"/>
    <w:rsid w:val="00A952DC"/>
    <w:rsid w:val="00A9540F"/>
    <w:rsid w:val="00A96FBA"/>
    <w:rsid w:val="00AA0EDB"/>
    <w:rsid w:val="00AA3FF6"/>
    <w:rsid w:val="00AA443C"/>
    <w:rsid w:val="00AA7706"/>
    <w:rsid w:val="00AB0997"/>
    <w:rsid w:val="00AB2F5F"/>
    <w:rsid w:val="00AB542C"/>
    <w:rsid w:val="00AB6269"/>
    <w:rsid w:val="00AC06B2"/>
    <w:rsid w:val="00AC40B8"/>
    <w:rsid w:val="00AC587C"/>
    <w:rsid w:val="00AC7682"/>
    <w:rsid w:val="00AD17D4"/>
    <w:rsid w:val="00AD2347"/>
    <w:rsid w:val="00AD458F"/>
    <w:rsid w:val="00AD5071"/>
    <w:rsid w:val="00AD5F83"/>
    <w:rsid w:val="00AE0379"/>
    <w:rsid w:val="00AE17DE"/>
    <w:rsid w:val="00AE242D"/>
    <w:rsid w:val="00AE279D"/>
    <w:rsid w:val="00AE4192"/>
    <w:rsid w:val="00AE4228"/>
    <w:rsid w:val="00AE448B"/>
    <w:rsid w:val="00AE4C87"/>
    <w:rsid w:val="00AE6690"/>
    <w:rsid w:val="00AE7FA3"/>
    <w:rsid w:val="00AF42F7"/>
    <w:rsid w:val="00B00430"/>
    <w:rsid w:val="00B013AE"/>
    <w:rsid w:val="00B01543"/>
    <w:rsid w:val="00B01B2B"/>
    <w:rsid w:val="00B02139"/>
    <w:rsid w:val="00B02F02"/>
    <w:rsid w:val="00B02FD6"/>
    <w:rsid w:val="00B0343C"/>
    <w:rsid w:val="00B0349A"/>
    <w:rsid w:val="00B07FEA"/>
    <w:rsid w:val="00B1066E"/>
    <w:rsid w:val="00B10F86"/>
    <w:rsid w:val="00B16A0D"/>
    <w:rsid w:val="00B2061B"/>
    <w:rsid w:val="00B22285"/>
    <w:rsid w:val="00B234BE"/>
    <w:rsid w:val="00B25D64"/>
    <w:rsid w:val="00B279FC"/>
    <w:rsid w:val="00B3074A"/>
    <w:rsid w:val="00B31971"/>
    <w:rsid w:val="00B3209B"/>
    <w:rsid w:val="00B329F6"/>
    <w:rsid w:val="00B32E4B"/>
    <w:rsid w:val="00B34373"/>
    <w:rsid w:val="00B35503"/>
    <w:rsid w:val="00B36560"/>
    <w:rsid w:val="00B40B35"/>
    <w:rsid w:val="00B4241B"/>
    <w:rsid w:val="00B436CD"/>
    <w:rsid w:val="00B43A60"/>
    <w:rsid w:val="00B44DF9"/>
    <w:rsid w:val="00B52068"/>
    <w:rsid w:val="00B53F30"/>
    <w:rsid w:val="00B54697"/>
    <w:rsid w:val="00B56901"/>
    <w:rsid w:val="00B579F1"/>
    <w:rsid w:val="00B62092"/>
    <w:rsid w:val="00B626EC"/>
    <w:rsid w:val="00B650F5"/>
    <w:rsid w:val="00B66889"/>
    <w:rsid w:val="00B66FF9"/>
    <w:rsid w:val="00B67703"/>
    <w:rsid w:val="00B67DEC"/>
    <w:rsid w:val="00B710AE"/>
    <w:rsid w:val="00B754CE"/>
    <w:rsid w:val="00B80CB2"/>
    <w:rsid w:val="00B823AA"/>
    <w:rsid w:val="00B8295B"/>
    <w:rsid w:val="00B8638E"/>
    <w:rsid w:val="00B86B71"/>
    <w:rsid w:val="00B86CC7"/>
    <w:rsid w:val="00B876A3"/>
    <w:rsid w:val="00B87CFA"/>
    <w:rsid w:val="00B9009A"/>
    <w:rsid w:val="00B90D00"/>
    <w:rsid w:val="00B93191"/>
    <w:rsid w:val="00B944C2"/>
    <w:rsid w:val="00B94E80"/>
    <w:rsid w:val="00B95C02"/>
    <w:rsid w:val="00B972F7"/>
    <w:rsid w:val="00BA0284"/>
    <w:rsid w:val="00BA2205"/>
    <w:rsid w:val="00BA45DB"/>
    <w:rsid w:val="00BA499C"/>
    <w:rsid w:val="00BB1703"/>
    <w:rsid w:val="00BB2108"/>
    <w:rsid w:val="00BB535B"/>
    <w:rsid w:val="00BC29B1"/>
    <w:rsid w:val="00BC48F9"/>
    <w:rsid w:val="00BC4CA9"/>
    <w:rsid w:val="00BC4D4A"/>
    <w:rsid w:val="00BC54A4"/>
    <w:rsid w:val="00BC7CF8"/>
    <w:rsid w:val="00BC7E5B"/>
    <w:rsid w:val="00BD2B71"/>
    <w:rsid w:val="00BD347E"/>
    <w:rsid w:val="00BD35A2"/>
    <w:rsid w:val="00BD57E5"/>
    <w:rsid w:val="00BD6AFA"/>
    <w:rsid w:val="00BD6C4E"/>
    <w:rsid w:val="00BD73E1"/>
    <w:rsid w:val="00BD74DE"/>
    <w:rsid w:val="00BD7E17"/>
    <w:rsid w:val="00BE035F"/>
    <w:rsid w:val="00BE3AC6"/>
    <w:rsid w:val="00BE3CF4"/>
    <w:rsid w:val="00BE62AC"/>
    <w:rsid w:val="00BE6F80"/>
    <w:rsid w:val="00BF17BD"/>
    <w:rsid w:val="00BF3E2D"/>
    <w:rsid w:val="00BF4184"/>
    <w:rsid w:val="00BF4645"/>
    <w:rsid w:val="00BF53A4"/>
    <w:rsid w:val="00BF5E0A"/>
    <w:rsid w:val="00BF63E8"/>
    <w:rsid w:val="00C004D1"/>
    <w:rsid w:val="00C01D2E"/>
    <w:rsid w:val="00C0451D"/>
    <w:rsid w:val="00C04F04"/>
    <w:rsid w:val="00C0601E"/>
    <w:rsid w:val="00C0647E"/>
    <w:rsid w:val="00C06EB6"/>
    <w:rsid w:val="00C11159"/>
    <w:rsid w:val="00C11953"/>
    <w:rsid w:val="00C13A2A"/>
    <w:rsid w:val="00C14C35"/>
    <w:rsid w:val="00C203A1"/>
    <w:rsid w:val="00C21B97"/>
    <w:rsid w:val="00C21DA5"/>
    <w:rsid w:val="00C22C04"/>
    <w:rsid w:val="00C233D1"/>
    <w:rsid w:val="00C23C50"/>
    <w:rsid w:val="00C23D43"/>
    <w:rsid w:val="00C27176"/>
    <w:rsid w:val="00C27756"/>
    <w:rsid w:val="00C27ED5"/>
    <w:rsid w:val="00C313CA"/>
    <w:rsid w:val="00C31D30"/>
    <w:rsid w:val="00C3493E"/>
    <w:rsid w:val="00C36BE1"/>
    <w:rsid w:val="00C4151B"/>
    <w:rsid w:val="00C44DD9"/>
    <w:rsid w:val="00C454EB"/>
    <w:rsid w:val="00C45B36"/>
    <w:rsid w:val="00C4786C"/>
    <w:rsid w:val="00C52088"/>
    <w:rsid w:val="00C52918"/>
    <w:rsid w:val="00C53AC7"/>
    <w:rsid w:val="00C54960"/>
    <w:rsid w:val="00C57F69"/>
    <w:rsid w:val="00C6033D"/>
    <w:rsid w:val="00C626C2"/>
    <w:rsid w:val="00C65DEA"/>
    <w:rsid w:val="00C65E07"/>
    <w:rsid w:val="00C65FC0"/>
    <w:rsid w:val="00C67384"/>
    <w:rsid w:val="00C728EF"/>
    <w:rsid w:val="00C76EEB"/>
    <w:rsid w:val="00C80F4B"/>
    <w:rsid w:val="00C83D8B"/>
    <w:rsid w:val="00C849B4"/>
    <w:rsid w:val="00C849EC"/>
    <w:rsid w:val="00C8572B"/>
    <w:rsid w:val="00C85E2F"/>
    <w:rsid w:val="00C86AF1"/>
    <w:rsid w:val="00C86B36"/>
    <w:rsid w:val="00C8710C"/>
    <w:rsid w:val="00C901A6"/>
    <w:rsid w:val="00C906E2"/>
    <w:rsid w:val="00C92DB1"/>
    <w:rsid w:val="00C92F90"/>
    <w:rsid w:val="00C945EA"/>
    <w:rsid w:val="00C9636A"/>
    <w:rsid w:val="00CA396E"/>
    <w:rsid w:val="00CA3FE6"/>
    <w:rsid w:val="00CA4CA2"/>
    <w:rsid w:val="00CA535F"/>
    <w:rsid w:val="00CA6BBD"/>
    <w:rsid w:val="00CA7326"/>
    <w:rsid w:val="00CB1961"/>
    <w:rsid w:val="00CB2BC8"/>
    <w:rsid w:val="00CB2E64"/>
    <w:rsid w:val="00CB3F1B"/>
    <w:rsid w:val="00CB420C"/>
    <w:rsid w:val="00CB5CCC"/>
    <w:rsid w:val="00CB67A2"/>
    <w:rsid w:val="00CB770B"/>
    <w:rsid w:val="00CB7A3A"/>
    <w:rsid w:val="00CC0C97"/>
    <w:rsid w:val="00CC2B8D"/>
    <w:rsid w:val="00CC53D2"/>
    <w:rsid w:val="00CC5EFE"/>
    <w:rsid w:val="00CD047E"/>
    <w:rsid w:val="00CD2321"/>
    <w:rsid w:val="00CD379C"/>
    <w:rsid w:val="00CD3D69"/>
    <w:rsid w:val="00CD6E39"/>
    <w:rsid w:val="00CE09AF"/>
    <w:rsid w:val="00CE2052"/>
    <w:rsid w:val="00CE42C2"/>
    <w:rsid w:val="00CE43B8"/>
    <w:rsid w:val="00CE473C"/>
    <w:rsid w:val="00CE4966"/>
    <w:rsid w:val="00CE50B0"/>
    <w:rsid w:val="00CE5286"/>
    <w:rsid w:val="00CE56E2"/>
    <w:rsid w:val="00CE57FE"/>
    <w:rsid w:val="00CE673F"/>
    <w:rsid w:val="00CF04AC"/>
    <w:rsid w:val="00CF1BB3"/>
    <w:rsid w:val="00CF232A"/>
    <w:rsid w:val="00CF3577"/>
    <w:rsid w:val="00CF56B6"/>
    <w:rsid w:val="00CF6702"/>
    <w:rsid w:val="00CF6E91"/>
    <w:rsid w:val="00D0071B"/>
    <w:rsid w:val="00D028C5"/>
    <w:rsid w:val="00D03872"/>
    <w:rsid w:val="00D03AE6"/>
    <w:rsid w:val="00D054BC"/>
    <w:rsid w:val="00D05A35"/>
    <w:rsid w:val="00D101BD"/>
    <w:rsid w:val="00D10B12"/>
    <w:rsid w:val="00D112A6"/>
    <w:rsid w:val="00D127A2"/>
    <w:rsid w:val="00D13C1E"/>
    <w:rsid w:val="00D13DF3"/>
    <w:rsid w:val="00D208A8"/>
    <w:rsid w:val="00D20F56"/>
    <w:rsid w:val="00D240FA"/>
    <w:rsid w:val="00D24516"/>
    <w:rsid w:val="00D2463F"/>
    <w:rsid w:val="00D26306"/>
    <w:rsid w:val="00D27D94"/>
    <w:rsid w:val="00D27DF5"/>
    <w:rsid w:val="00D30F84"/>
    <w:rsid w:val="00D3118F"/>
    <w:rsid w:val="00D336CD"/>
    <w:rsid w:val="00D337BD"/>
    <w:rsid w:val="00D34267"/>
    <w:rsid w:val="00D3495A"/>
    <w:rsid w:val="00D363E5"/>
    <w:rsid w:val="00D407C7"/>
    <w:rsid w:val="00D41655"/>
    <w:rsid w:val="00D4209D"/>
    <w:rsid w:val="00D42D6F"/>
    <w:rsid w:val="00D42F0C"/>
    <w:rsid w:val="00D4347E"/>
    <w:rsid w:val="00D45FB9"/>
    <w:rsid w:val="00D47C0C"/>
    <w:rsid w:val="00D5419F"/>
    <w:rsid w:val="00D558C9"/>
    <w:rsid w:val="00D55A8F"/>
    <w:rsid w:val="00D56256"/>
    <w:rsid w:val="00D60438"/>
    <w:rsid w:val="00D6055F"/>
    <w:rsid w:val="00D624A2"/>
    <w:rsid w:val="00D646BA"/>
    <w:rsid w:val="00D65044"/>
    <w:rsid w:val="00D6623E"/>
    <w:rsid w:val="00D72590"/>
    <w:rsid w:val="00D72BD2"/>
    <w:rsid w:val="00D74C0A"/>
    <w:rsid w:val="00D7697F"/>
    <w:rsid w:val="00D77FA7"/>
    <w:rsid w:val="00D82048"/>
    <w:rsid w:val="00D82660"/>
    <w:rsid w:val="00D84B0B"/>
    <w:rsid w:val="00D85591"/>
    <w:rsid w:val="00D85B68"/>
    <w:rsid w:val="00D86CBA"/>
    <w:rsid w:val="00D87C03"/>
    <w:rsid w:val="00D91591"/>
    <w:rsid w:val="00D9230E"/>
    <w:rsid w:val="00D9575C"/>
    <w:rsid w:val="00D95E8C"/>
    <w:rsid w:val="00DA09A3"/>
    <w:rsid w:val="00DA33FC"/>
    <w:rsid w:val="00DA3B0F"/>
    <w:rsid w:val="00DA4512"/>
    <w:rsid w:val="00DA6929"/>
    <w:rsid w:val="00DA76A7"/>
    <w:rsid w:val="00DB15EA"/>
    <w:rsid w:val="00DB37C1"/>
    <w:rsid w:val="00DB40DF"/>
    <w:rsid w:val="00DB7F7A"/>
    <w:rsid w:val="00DC311A"/>
    <w:rsid w:val="00DC43DE"/>
    <w:rsid w:val="00DC5447"/>
    <w:rsid w:val="00DC701C"/>
    <w:rsid w:val="00DC7C72"/>
    <w:rsid w:val="00DD2FC0"/>
    <w:rsid w:val="00DD3806"/>
    <w:rsid w:val="00DD4933"/>
    <w:rsid w:val="00DD4F14"/>
    <w:rsid w:val="00DD7818"/>
    <w:rsid w:val="00DE667E"/>
    <w:rsid w:val="00DE70D7"/>
    <w:rsid w:val="00DF5681"/>
    <w:rsid w:val="00DF5B01"/>
    <w:rsid w:val="00DF7786"/>
    <w:rsid w:val="00DF790B"/>
    <w:rsid w:val="00E00998"/>
    <w:rsid w:val="00E01567"/>
    <w:rsid w:val="00E01C51"/>
    <w:rsid w:val="00E03620"/>
    <w:rsid w:val="00E07C31"/>
    <w:rsid w:val="00E171FB"/>
    <w:rsid w:val="00E213F9"/>
    <w:rsid w:val="00E227A5"/>
    <w:rsid w:val="00E254A2"/>
    <w:rsid w:val="00E25526"/>
    <w:rsid w:val="00E34906"/>
    <w:rsid w:val="00E37109"/>
    <w:rsid w:val="00E40B40"/>
    <w:rsid w:val="00E410EA"/>
    <w:rsid w:val="00E425F7"/>
    <w:rsid w:val="00E426DE"/>
    <w:rsid w:val="00E436BC"/>
    <w:rsid w:val="00E457E7"/>
    <w:rsid w:val="00E45DCF"/>
    <w:rsid w:val="00E46231"/>
    <w:rsid w:val="00E4727C"/>
    <w:rsid w:val="00E505C4"/>
    <w:rsid w:val="00E50ACE"/>
    <w:rsid w:val="00E50AE4"/>
    <w:rsid w:val="00E55233"/>
    <w:rsid w:val="00E555E2"/>
    <w:rsid w:val="00E578A9"/>
    <w:rsid w:val="00E6004D"/>
    <w:rsid w:val="00E60E5F"/>
    <w:rsid w:val="00E61797"/>
    <w:rsid w:val="00E634A5"/>
    <w:rsid w:val="00E63CFC"/>
    <w:rsid w:val="00E63ED5"/>
    <w:rsid w:val="00E64667"/>
    <w:rsid w:val="00E81978"/>
    <w:rsid w:val="00E84521"/>
    <w:rsid w:val="00E84CE3"/>
    <w:rsid w:val="00E85E7A"/>
    <w:rsid w:val="00E875BE"/>
    <w:rsid w:val="00E87BCE"/>
    <w:rsid w:val="00E90FBE"/>
    <w:rsid w:val="00E92722"/>
    <w:rsid w:val="00E93424"/>
    <w:rsid w:val="00E9563E"/>
    <w:rsid w:val="00E96700"/>
    <w:rsid w:val="00E96DD5"/>
    <w:rsid w:val="00EA04D1"/>
    <w:rsid w:val="00EA1814"/>
    <w:rsid w:val="00EA1C62"/>
    <w:rsid w:val="00EA3747"/>
    <w:rsid w:val="00EA524C"/>
    <w:rsid w:val="00EA59F9"/>
    <w:rsid w:val="00EA6C9F"/>
    <w:rsid w:val="00EA6F22"/>
    <w:rsid w:val="00EB0569"/>
    <w:rsid w:val="00EB0BEA"/>
    <w:rsid w:val="00EB1328"/>
    <w:rsid w:val="00EB1AC4"/>
    <w:rsid w:val="00EC041D"/>
    <w:rsid w:val="00EC37FB"/>
    <w:rsid w:val="00EC549F"/>
    <w:rsid w:val="00EC575F"/>
    <w:rsid w:val="00EC7966"/>
    <w:rsid w:val="00ED09B5"/>
    <w:rsid w:val="00ED1CAF"/>
    <w:rsid w:val="00ED24A6"/>
    <w:rsid w:val="00ED4195"/>
    <w:rsid w:val="00ED673D"/>
    <w:rsid w:val="00EE1498"/>
    <w:rsid w:val="00EE153B"/>
    <w:rsid w:val="00EE36F3"/>
    <w:rsid w:val="00EE388C"/>
    <w:rsid w:val="00EE4467"/>
    <w:rsid w:val="00EE4A9D"/>
    <w:rsid w:val="00EF06F2"/>
    <w:rsid w:val="00EF1CD4"/>
    <w:rsid w:val="00EF2099"/>
    <w:rsid w:val="00EF3A8A"/>
    <w:rsid w:val="00EF44C2"/>
    <w:rsid w:val="00EF6F8C"/>
    <w:rsid w:val="00F00C7A"/>
    <w:rsid w:val="00F02067"/>
    <w:rsid w:val="00F02137"/>
    <w:rsid w:val="00F05056"/>
    <w:rsid w:val="00F054A6"/>
    <w:rsid w:val="00F07518"/>
    <w:rsid w:val="00F07BD7"/>
    <w:rsid w:val="00F07F4E"/>
    <w:rsid w:val="00F10CCA"/>
    <w:rsid w:val="00F1151D"/>
    <w:rsid w:val="00F13B21"/>
    <w:rsid w:val="00F1443B"/>
    <w:rsid w:val="00F16E7D"/>
    <w:rsid w:val="00F2026C"/>
    <w:rsid w:val="00F20BCB"/>
    <w:rsid w:val="00F2145B"/>
    <w:rsid w:val="00F242B4"/>
    <w:rsid w:val="00F26CD5"/>
    <w:rsid w:val="00F33A02"/>
    <w:rsid w:val="00F33BCB"/>
    <w:rsid w:val="00F34658"/>
    <w:rsid w:val="00F37064"/>
    <w:rsid w:val="00F379B7"/>
    <w:rsid w:val="00F41CAE"/>
    <w:rsid w:val="00F42209"/>
    <w:rsid w:val="00F432C8"/>
    <w:rsid w:val="00F46609"/>
    <w:rsid w:val="00F46A2B"/>
    <w:rsid w:val="00F516A4"/>
    <w:rsid w:val="00F525FA"/>
    <w:rsid w:val="00F567BB"/>
    <w:rsid w:val="00F617E4"/>
    <w:rsid w:val="00F63D20"/>
    <w:rsid w:val="00F64314"/>
    <w:rsid w:val="00F66A52"/>
    <w:rsid w:val="00F73122"/>
    <w:rsid w:val="00F75784"/>
    <w:rsid w:val="00F85B8B"/>
    <w:rsid w:val="00F86FC5"/>
    <w:rsid w:val="00F9318E"/>
    <w:rsid w:val="00F93B51"/>
    <w:rsid w:val="00F93D8B"/>
    <w:rsid w:val="00F94B96"/>
    <w:rsid w:val="00FA1F45"/>
    <w:rsid w:val="00FA31EF"/>
    <w:rsid w:val="00FA4FF5"/>
    <w:rsid w:val="00FA6FA9"/>
    <w:rsid w:val="00FA7B1E"/>
    <w:rsid w:val="00FB0C1B"/>
    <w:rsid w:val="00FB174F"/>
    <w:rsid w:val="00FB2BD1"/>
    <w:rsid w:val="00FB5422"/>
    <w:rsid w:val="00FC0647"/>
    <w:rsid w:val="00FC16BB"/>
    <w:rsid w:val="00FC4BCE"/>
    <w:rsid w:val="00FC7A9A"/>
    <w:rsid w:val="00FD0B9E"/>
    <w:rsid w:val="00FD1002"/>
    <w:rsid w:val="00FD1861"/>
    <w:rsid w:val="00FD2BD7"/>
    <w:rsid w:val="00FD593E"/>
    <w:rsid w:val="00FD6B73"/>
    <w:rsid w:val="00FD79DE"/>
    <w:rsid w:val="00FE0039"/>
    <w:rsid w:val="00FE0E76"/>
    <w:rsid w:val="00FE4613"/>
    <w:rsid w:val="00FE6DB5"/>
    <w:rsid w:val="00FE7497"/>
    <w:rsid w:val="00FF0306"/>
    <w:rsid w:val="00FF1180"/>
    <w:rsid w:val="00FF2002"/>
    <w:rsid w:val="00FF2615"/>
    <w:rsid w:val="00FF2E41"/>
    <w:rsid w:val="00FF71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DF1A6F"/>
  <w15:chartTrackingRefBased/>
  <w15:docId w15:val="{BC0762E0-21D3-F640-80EF-0C19B3A32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E40"/>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D91591"/>
    <w:rPr>
      <w:color w:val="5F5F5F" w:themeColor="hyperlink"/>
      <w:u w:val="single"/>
    </w:rPr>
  </w:style>
  <w:style w:type="character" w:styleId="UnresolvedMention">
    <w:name w:val="Unresolved Mention"/>
    <w:basedOn w:val="DefaultParagraphFont"/>
    <w:uiPriority w:val="99"/>
    <w:semiHidden/>
    <w:unhideWhenUsed/>
    <w:rsid w:val="00D915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63152">
      <w:bodyDiv w:val="1"/>
      <w:marLeft w:val="0"/>
      <w:marRight w:val="0"/>
      <w:marTop w:val="0"/>
      <w:marBottom w:val="0"/>
      <w:divBdr>
        <w:top w:val="none" w:sz="0" w:space="0" w:color="auto"/>
        <w:left w:val="none" w:sz="0" w:space="0" w:color="auto"/>
        <w:bottom w:val="none" w:sz="0" w:space="0" w:color="auto"/>
        <w:right w:val="none" w:sz="0" w:space="0" w:color="auto"/>
      </w:divBdr>
      <w:divsChild>
        <w:div w:id="1617759273">
          <w:marLeft w:val="0"/>
          <w:marRight w:val="0"/>
          <w:marTop w:val="0"/>
          <w:marBottom w:val="0"/>
          <w:divBdr>
            <w:top w:val="none" w:sz="0" w:space="0" w:color="auto"/>
            <w:left w:val="none" w:sz="0" w:space="0" w:color="auto"/>
            <w:bottom w:val="none" w:sz="0" w:space="0" w:color="auto"/>
            <w:right w:val="none" w:sz="0" w:space="0" w:color="auto"/>
          </w:divBdr>
          <w:divsChild>
            <w:div w:id="1671830135">
              <w:marLeft w:val="0"/>
              <w:marRight w:val="0"/>
              <w:marTop w:val="0"/>
              <w:marBottom w:val="0"/>
              <w:divBdr>
                <w:top w:val="none" w:sz="0" w:space="0" w:color="auto"/>
                <w:left w:val="none" w:sz="0" w:space="0" w:color="auto"/>
                <w:bottom w:val="none" w:sz="0" w:space="0" w:color="auto"/>
                <w:right w:val="none" w:sz="0" w:space="0" w:color="auto"/>
              </w:divBdr>
              <w:divsChild>
                <w:div w:id="19223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4784">
      <w:bodyDiv w:val="1"/>
      <w:marLeft w:val="0"/>
      <w:marRight w:val="0"/>
      <w:marTop w:val="0"/>
      <w:marBottom w:val="0"/>
      <w:divBdr>
        <w:top w:val="none" w:sz="0" w:space="0" w:color="auto"/>
        <w:left w:val="none" w:sz="0" w:space="0" w:color="auto"/>
        <w:bottom w:val="none" w:sz="0" w:space="0" w:color="auto"/>
        <w:right w:val="none" w:sz="0" w:space="0" w:color="auto"/>
      </w:divBdr>
      <w:divsChild>
        <w:div w:id="1115100819">
          <w:marLeft w:val="0"/>
          <w:marRight w:val="0"/>
          <w:marTop w:val="0"/>
          <w:marBottom w:val="0"/>
          <w:divBdr>
            <w:top w:val="none" w:sz="0" w:space="0" w:color="auto"/>
            <w:left w:val="none" w:sz="0" w:space="0" w:color="auto"/>
            <w:bottom w:val="none" w:sz="0" w:space="0" w:color="auto"/>
            <w:right w:val="none" w:sz="0" w:space="0" w:color="auto"/>
          </w:divBdr>
          <w:divsChild>
            <w:div w:id="157306644">
              <w:marLeft w:val="0"/>
              <w:marRight w:val="0"/>
              <w:marTop w:val="0"/>
              <w:marBottom w:val="0"/>
              <w:divBdr>
                <w:top w:val="none" w:sz="0" w:space="0" w:color="auto"/>
                <w:left w:val="none" w:sz="0" w:space="0" w:color="auto"/>
                <w:bottom w:val="none" w:sz="0" w:space="0" w:color="auto"/>
                <w:right w:val="none" w:sz="0" w:space="0" w:color="auto"/>
              </w:divBdr>
              <w:divsChild>
                <w:div w:id="68185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27953">
      <w:bodyDiv w:val="1"/>
      <w:marLeft w:val="0"/>
      <w:marRight w:val="0"/>
      <w:marTop w:val="0"/>
      <w:marBottom w:val="0"/>
      <w:divBdr>
        <w:top w:val="none" w:sz="0" w:space="0" w:color="auto"/>
        <w:left w:val="none" w:sz="0" w:space="0" w:color="auto"/>
        <w:bottom w:val="none" w:sz="0" w:space="0" w:color="auto"/>
        <w:right w:val="none" w:sz="0" w:space="0" w:color="auto"/>
      </w:divBdr>
      <w:divsChild>
        <w:div w:id="546262969">
          <w:marLeft w:val="0"/>
          <w:marRight w:val="0"/>
          <w:marTop w:val="0"/>
          <w:marBottom w:val="0"/>
          <w:divBdr>
            <w:top w:val="none" w:sz="0" w:space="0" w:color="auto"/>
            <w:left w:val="none" w:sz="0" w:space="0" w:color="auto"/>
            <w:bottom w:val="none" w:sz="0" w:space="0" w:color="auto"/>
            <w:right w:val="none" w:sz="0" w:space="0" w:color="auto"/>
          </w:divBdr>
          <w:divsChild>
            <w:div w:id="1980571454">
              <w:marLeft w:val="0"/>
              <w:marRight w:val="0"/>
              <w:marTop w:val="0"/>
              <w:marBottom w:val="0"/>
              <w:divBdr>
                <w:top w:val="none" w:sz="0" w:space="0" w:color="auto"/>
                <w:left w:val="none" w:sz="0" w:space="0" w:color="auto"/>
                <w:bottom w:val="none" w:sz="0" w:space="0" w:color="auto"/>
                <w:right w:val="none" w:sz="0" w:space="0" w:color="auto"/>
              </w:divBdr>
              <w:divsChild>
                <w:div w:id="2217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57219">
      <w:bodyDiv w:val="1"/>
      <w:marLeft w:val="0"/>
      <w:marRight w:val="0"/>
      <w:marTop w:val="0"/>
      <w:marBottom w:val="0"/>
      <w:divBdr>
        <w:top w:val="none" w:sz="0" w:space="0" w:color="auto"/>
        <w:left w:val="none" w:sz="0" w:space="0" w:color="auto"/>
        <w:bottom w:val="none" w:sz="0" w:space="0" w:color="auto"/>
        <w:right w:val="none" w:sz="0" w:space="0" w:color="auto"/>
      </w:divBdr>
      <w:divsChild>
        <w:div w:id="747924000">
          <w:marLeft w:val="0"/>
          <w:marRight w:val="0"/>
          <w:marTop w:val="0"/>
          <w:marBottom w:val="0"/>
          <w:divBdr>
            <w:top w:val="none" w:sz="0" w:space="0" w:color="auto"/>
            <w:left w:val="none" w:sz="0" w:space="0" w:color="auto"/>
            <w:bottom w:val="none" w:sz="0" w:space="0" w:color="auto"/>
            <w:right w:val="none" w:sz="0" w:space="0" w:color="auto"/>
          </w:divBdr>
          <w:divsChild>
            <w:div w:id="199630895">
              <w:marLeft w:val="0"/>
              <w:marRight w:val="0"/>
              <w:marTop w:val="0"/>
              <w:marBottom w:val="0"/>
              <w:divBdr>
                <w:top w:val="none" w:sz="0" w:space="0" w:color="auto"/>
                <w:left w:val="none" w:sz="0" w:space="0" w:color="auto"/>
                <w:bottom w:val="none" w:sz="0" w:space="0" w:color="auto"/>
                <w:right w:val="none" w:sz="0" w:space="0" w:color="auto"/>
              </w:divBdr>
              <w:divsChild>
                <w:div w:id="163363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21805">
      <w:bodyDiv w:val="1"/>
      <w:marLeft w:val="0"/>
      <w:marRight w:val="0"/>
      <w:marTop w:val="0"/>
      <w:marBottom w:val="0"/>
      <w:divBdr>
        <w:top w:val="none" w:sz="0" w:space="0" w:color="auto"/>
        <w:left w:val="none" w:sz="0" w:space="0" w:color="auto"/>
        <w:bottom w:val="none" w:sz="0" w:space="0" w:color="auto"/>
        <w:right w:val="none" w:sz="0" w:space="0" w:color="auto"/>
      </w:divBdr>
      <w:divsChild>
        <w:div w:id="1093866240">
          <w:marLeft w:val="0"/>
          <w:marRight w:val="0"/>
          <w:marTop w:val="0"/>
          <w:marBottom w:val="0"/>
          <w:divBdr>
            <w:top w:val="none" w:sz="0" w:space="0" w:color="auto"/>
            <w:left w:val="none" w:sz="0" w:space="0" w:color="auto"/>
            <w:bottom w:val="none" w:sz="0" w:space="0" w:color="auto"/>
            <w:right w:val="none" w:sz="0" w:space="0" w:color="auto"/>
          </w:divBdr>
          <w:divsChild>
            <w:div w:id="508372910">
              <w:marLeft w:val="0"/>
              <w:marRight w:val="0"/>
              <w:marTop w:val="0"/>
              <w:marBottom w:val="0"/>
              <w:divBdr>
                <w:top w:val="none" w:sz="0" w:space="0" w:color="auto"/>
                <w:left w:val="none" w:sz="0" w:space="0" w:color="auto"/>
                <w:bottom w:val="none" w:sz="0" w:space="0" w:color="auto"/>
                <w:right w:val="none" w:sz="0" w:space="0" w:color="auto"/>
              </w:divBdr>
              <w:divsChild>
                <w:div w:id="93717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34557">
      <w:bodyDiv w:val="1"/>
      <w:marLeft w:val="0"/>
      <w:marRight w:val="0"/>
      <w:marTop w:val="0"/>
      <w:marBottom w:val="0"/>
      <w:divBdr>
        <w:top w:val="none" w:sz="0" w:space="0" w:color="auto"/>
        <w:left w:val="none" w:sz="0" w:space="0" w:color="auto"/>
        <w:bottom w:val="none" w:sz="0" w:space="0" w:color="auto"/>
        <w:right w:val="none" w:sz="0" w:space="0" w:color="auto"/>
      </w:divBdr>
    </w:div>
    <w:div w:id="91053600">
      <w:bodyDiv w:val="1"/>
      <w:marLeft w:val="0"/>
      <w:marRight w:val="0"/>
      <w:marTop w:val="0"/>
      <w:marBottom w:val="0"/>
      <w:divBdr>
        <w:top w:val="none" w:sz="0" w:space="0" w:color="auto"/>
        <w:left w:val="none" w:sz="0" w:space="0" w:color="auto"/>
        <w:bottom w:val="none" w:sz="0" w:space="0" w:color="auto"/>
        <w:right w:val="none" w:sz="0" w:space="0" w:color="auto"/>
      </w:divBdr>
    </w:div>
    <w:div w:id="106315164">
      <w:bodyDiv w:val="1"/>
      <w:marLeft w:val="0"/>
      <w:marRight w:val="0"/>
      <w:marTop w:val="0"/>
      <w:marBottom w:val="0"/>
      <w:divBdr>
        <w:top w:val="none" w:sz="0" w:space="0" w:color="auto"/>
        <w:left w:val="none" w:sz="0" w:space="0" w:color="auto"/>
        <w:bottom w:val="none" w:sz="0" w:space="0" w:color="auto"/>
        <w:right w:val="none" w:sz="0" w:space="0" w:color="auto"/>
      </w:divBdr>
      <w:divsChild>
        <w:div w:id="4944641">
          <w:marLeft w:val="0"/>
          <w:marRight w:val="0"/>
          <w:marTop w:val="0"/>
          <w:marBottom w:val="0"/>
          <w:divBdr>
            <w:top w:val="none" w:sz="0" w:space="0" w:color="auto"/>
            <w:left w:val="none" w:sz="0" w:space="0" w:color="auto"/>
            <w:bottom w:val="none" w:sz="0" w:space="0" w:color="auto"/>
            <w:right w:val="none" w:sz="0" w:space="0" w:color="auto"/>
          </w:divBdr>
          <w:divsChild>
            <w:div w:id="195822552">
              <w:marLeft w:val="0"/>
              <w:marRight w:val="0"/>
              <w:marTop w:val="0"/>
              <w:marBottom w:val="0"/>
              <w:divBdr>
                <w:top w:val="none" w:sz="0" w:space="0" w:color="auto"/>
                <w:left w:val="none" w:sz="0" w:space="0" w:color="auto"/>
                <w:bottom w:val="none" w:sz="0" w:space="0" w:color="auto"/>
                <w:right w:val="none" w:sz="0" w:space="0" w:color="auto"/>
              </w:divBdr>
              <w:divsChild>
                <w:div w:id="202770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99431">
      <w:bodyDiv w:val="1"/>
      <w:marLeft w:val="0"/>
      <w:marRight w:val="0"/>
      <w:marTop w:val="0"/>
      <w:marBottom w:val="0"/>
      <w:divBdr>
        <w:top w:val="none" w:sz="0" w:space="0" w:color="auto"/>
        <w:left w:val="none" w:sz="0" w:space="0" w:color="auto"/>
        <w:bottom w:val="none" w:sz="0" w:space="0" w:color="auto"/>
        <w:right w:val="none" w:sz="0" w:space="0" w:color="auto"/>
      </w:divBdr>
      <w:divsChild>
        <w:div w:id="618416333">
          <w:marLeft w:val="0"/>
          <w:marRight w:val="0"/>
          <w:marTop w:val="0"/>
          <w:marBottom w:val="0"/>
          <w:divBdr>
            <w:top w:val="none" w:sz="0" w:space="0" w:color="auto"/>
            <w:left w:val="none" w:sz="0" w:space="0" w:color="auto"/>
            <w:bottom w:val="none" w:sz="0" w:space="0" w:color="auto"/>
            <w:right w:val="none" w:sz="0" w:space="0" w:color="auto"/>
          </w:divBdr>
          <w:divsChild>
            <w:div w:id="69666073">
              <w:marLeft w:val="0"/>
              <w:marRight w:val="0"/>
              <w:marTop w:val="0"/>
              <w:marBottom w:val="0"/>
              <w:divBdr>
                <w:top w:val="none" w:sz="0" w:space="0" w:color="auto"/>
                <w:left w:val="none" w:sz="0" w:space="0" w:color="auto"/>
                <w:bottom w:val="none" w:sz="0" w:space="0" w:color="auto"/>
                <w:right w:val="none" w:sz="0" w:space="0" w:color="auto"/>
              </w:divBdr>
              <w:divsChild>
                <w:div w:id="188798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44430">
      <w:bodyDiv w:val="1"/>
      <w:marLeft w:val="0"/>
      <w:marRight w:val="0"/>
      <w:marTop w:val="0"/>
      <w:marBottom w:val="0"/>
      <w:divBdr>
        <w:top w:val="none" w:sz="0" w:space="0" w:color="auto"/>
        <w:left w:val="none" w:sz="0" w:space="0" w:color="auto"/>
        <w:bottom w:val="none" w:sz="0" w:space="0" w:color="auto"/>
        <w:right w:val="none" w:sz="0" w:space="0" w:color="auto"/>
      </w:divBdr>
    </w:div>
    <w:div w:id="124012385">
      <w:bodyDiv w:val="1"/>
      <w:marLeft w:val="0"/>
      <w:marRight w:val="0"/>
      <w:marTop w:val="0"/>
      <w:marBottom w:val="0"/>
      <w:divBdr>
        <w:top w:val="none" w:sz="0" w:space="0" w:color="auto"/>
        <w:left w:val="none" w:sz="0" w:space="0" w:color="auto"/>
        <w:bottom w:val="none" w:sz="0" w:space="0" w:color="auto"/>
        <w:right w:val="none" w:sz="0" w:space="0" w:color="auto"/>
      </w:divBdr>
      <w:divsChild>
        <w:div w:id="771053991">
          <w:marLeft w:val="0"/>
          <w:marRight w:val="0"/>
          <w:marTop w:val="0"/>
          <w:marBottom w:val="0"/>
          <w:divBdr>
            <w:top w:val="none" w:sz="0" w:space="0" w:color="auto"/>
            <w:left w:val="none" w:sz="0" w:space="0" w:color="auto"/>
            <w:bottom w:val="none" w:sz="0" w:space="0" w:color="auto"/>
            <w:right w:val="none" w:sz="0" w:space="0" w:color="auto"/>
          </w:divBdr>
          <w:divsChild>
            <w:div w:id="1271165828">
              <w:marLeft w:val="0"/>
              <w:marRight w:val="0"/>
              <w:marTop w:val="0"/>
              <w:marBottom w:val="0"/>
              <w:divBdr>
                <w:top w:val="none" w:sz="0" w:space="0" w:color="auto"/>
                <w:left w:val="none" w:sz="0" w:space="0" w:color="auto"/>
                <w:bottom w:val="none" w:sz="0" w:space="0" w:color="auto"/>
                <w:right w:val="none" w:sz="0" w:space="0" w:color="auto"/>
              </w:divBdr>
              <w:divsChild>
                <w:div w:id="805926692">
                  <w:marLeft w:val="0"/>
                  <w:marRight w:val="0"/>
                  <w:marTop w:val="0"/>
                  <w:marBottom w:val="0"/>
                  <w:divBdr>
                    <w:top w:val="none" w:sz="0" w:space="0" w:color="auto"/>
                    <w:left w:val="none" w:sz="0" w:space="0" w:color="auto"/>
                    <w:bottom w:val="none" w:sz="0" w:space="0" w:color="auto"/>
                    <w:right w:val="none" w:sz="0" w:space="0" w:color="auto"/>
                  </w:divBdr>
                  <w:divsChild>
                    <w:div w:id="47148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98394">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59855625">
      <w:bodyDiv w:val="1"/>
      <w:marLeft w:val="0"/>
      <w:marRight w:val="0"/>
      <w:marTop w:val="0"/>
      <w:marBottom w:val="0"/>
      <w:divBdr>
        <w:top w:val="none" w:sz="0" w:space="0" w:color="auto"/>
        <w:left w:val="none" w:sz="0" w:space="0" w:color="auto"/>
        <w:bottom w:val="none" w:sz="0" w:space="0" w:color="auto"/>
        <w:right w:val="none" w:sz="0" w:space="0" w:color="auto"/>
      </w:divBdr>
      <w:divsChild>
        <w:div w:id="1880389797">
          <w:marLeft w:val="0"/>
          <w:marRight w:val="0"/>
          <w:marTop w:val="0"/>
          <w:marBottom w:val="0"/>
          <w:divBdr>
            <w:top w:val="none" w:sz="0" w:space="0" w:color="auto"/>
            <w:left w:val="none" w:sz="0" w:space="0" w:color="auto"/>
            <w:bottom w:val="none" w:sz="0" w:space="0" w:color="auto"/>
            <w:right w:val="none" w:sz="0" w:space="0" w:color="auto"/>
          </w:divBdr>
          <w:divsChild>
            <w:div w:id="939143117">
              <w:marLeft w:val="0"/>
              <w:marRight w:val="0"/>
              <w:marTop w:val="0"/>
              <w:marBottom w:val="0"/>
              <w:divBdr>
                <w:top w:val="none" w:sz="0" w:space="0" w:color="auto"/>
                <w:left w:val="none" w:sz="0" w:space="0" w:color="auto"/>
                <w:bottom w:val="none" w:sz="0" w:space="0" w:color="auto"/>
                <w:right w:val="none" w:sz="0" w:space="0" w:color="auto"/>
              </w:divBdr>
              <w:divsChild>
                <w:div w:id="33445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138">
      <w:bodyDiv w:val="1"/>
      <w:marLeft w:val="0"/>
      <w:marRight w:val="0"/>
      <w:marTop w:val="0"/>
      <w:marBottom w:val="0"/>
      <w:divBdr>
        <w:top w:val="none" w:sz="0" w:space="0" w:color="auto"/>
        <w:left w:val="none" w:sz="0" w:space="0" w:color="auto"/>
        <w:bottom w:val="none" w:sz="0" w:space="0" w:color="auto"/>
        <w:right w:val="none" w:sz="0" w:space="0" w:color="auto"/>
      </w:divBdr>
    </w:div>
    <w:div w:id="180559151">
      <w:bodyDiv w:val="1"/>
      <w:marLeft w:val="0"/>
      <w:marRight w:val="0"/>
      <w:marTop w:val="0"/>
      <w:marBottom w:val="0"/>
      <w:divBdr>
        <w:top w:val="none" w:sz="0" w:space="0" w:color="auto"/>
        <w:left w:val="none" w:sz="0" w:space="0" w:color="auto"/>
        <w:bottom w:val="none" w:sz="0" w:space="0" w:color="auto"/>
        <w:right w:val="none" w:sz="0" w:space="0" w:color="auto"/>
      </w:divBdr>
      <w:divsChild>
        <w:div w:id="1195458258">
          <w:marLeft w:val="0"/>
          <w:marRight w:val="0"/>
          <w:marTop w:val="0"/>
          <w:marBottom w:val="0"/>
          <w:divBdr>
            <w:top w:val="none" w:sz="0" w:space="0" w:color="auto"/>
            <w:left w:val="none" w:sz="0" w:space="0" w:color="auto"/>
            <w:bottom w:val="none" w:sz="0" w:space="0" w:color="auto"/>
            <w:right w:val="none" w:sz="0" w:space="0" w:color="auto"/>
          </w:divBdr>
          <w:divsChild>
            <w:div w:id="1719821371">
              <w:marLeft w:val="0"/>
              <w:marRight w:val="0"/>
              <w:marTop w:val="0"/>
              <w:marBottom w:val="0"/>
              <w:divBdr>
                <w:top w:val="none" w:sz="0" w:space="0" w:color="auto"/>
                <w:left w:val="none" w:sz="0" w:space="0" w:color="auto"/>
                <w:bottom w:val="none" w:sz="0" w:space="0" w:color="auto"/>
                <w:right w:val="none" w:sz="0" w:space="0" w:color="auto"/>
              </w:divBdr>
              <w:divsChild>
                <w:div w:id="191130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33262">
      <w:bodyDiv w:val="1"/>
      <w:marLeft w:val="0"/>
      <w:marRight w:val="0"/>
      <w:marTop w:val="0"/>
      <w:marBottom w:val="0"/>
      <w:divBdr>
        <w:top w:val="none" w:sz="0" w:space="0" w:color="auto"/>
        <w:left w:val="none" w:sz="0" w:space="0" w:color="auto"/>
        <w:bottom w:val="none" w:sz="0" w:space="0" w:color="auto"/>
        <w:right w:val="none" w:sz="0" w:space="0" w:color="auto"/>
      </w:divBdr>
      <w:divsChild>
        <w:div w:id="1918976485">
          <w:marLeft w:val="0"/>
          <w:marRight w:val="0"/>
          <w:marTop w:val="0"/>
          <w:marBottom w:val="0"/>
          <w:divBdr>
            <w:top w:val="none" w:sz="0" w:space="0" w:color="auto"/>
            <w:left w:val="none" w:sz="0" w:space="0" w:color="auto"/>
            <w:bottom w:val="none" w:sz="0" w:space="0" w:color="auto"/>
            <w:right w:val="none" w:sz="0" w:space="0" w:color="auto"/>
          </w:divBdr>
          <w:divsChild>
            <w:div w:id="1387071765">
              <w:marLeft w:val="0"/>
              <w:marRight w:val="0"/>
              <w:marTop w:val="0"/>
              <w:marBottom w:val="0"/>
              <w:divBdr>
                <w:top w:val="none" w:sz="0" w:space="0" w:color="auto"/>
                <w:left w:val="none" w:sz="0" w:space="0" w:color="auto"/>
                <w:bottom w:val="none" w:sz="0" w:space="0" w:color="auto"/>
                <w:right w:val="none" w:sz="0" w:space="0" w:color="auto"/>
              </w:divBdr>
              <w:divsChild>
                <w:div w:id="167552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62045">
      <w:bodyDiv w:val="1"/>
      <w:marLeft w:val="0"/>
      <w:marRight w:val="0"/>
      <w:marTop w:val="0"/>
      <w:marBottom w:val="0"/>
      <w:divBdr>
        <w:top w:val="none" w:sz="0" w:space="0" w:color="auto"/>
        <w:left w:val="none" w:sz="0" w:space="0" w:color="auto"/>
        <w:bottom w:val="none" w:sz="0" w:space="0" w:color="auto"/>
        <w:right w:val="none" w:sz="0" w:space="0" w:color="auto"/>
      </w:divBdr>
    </w:div>
    <w:div w:id="204604106">
      <w:bodyDiv w:val="1"/>
      <w:marLeft w:val="0"/>
      <w:marRight w:val="0"/>
      <w:marTop w:val="0"/>
      <w:marBottom w:val="0"/>
      <w:divBdr>
        <w:top w:val="none" w:sz="0" w:space="0" w:color="auto"/>
        <w:left w:val="none" w:sz="0" w:space="0" w:color="auto"/>
        <w:bottom w:val="none" w:sz="0" w:space="0" w:color="auto"/>
        <w:right w:val="none" w:sz="0" w:space="0" w:color="auto"/>
      </w:divBdr>
      <w:divsChild>
        <w:div w:id="1931767853">
          <w:marLeft w:val="0"/>
          <w:marRight w:val="0"/>
          <w:marTop w:val="0"/>
          <w:marBottom w:val="0"/>
          <w:divBdr>
            <w:top w:val="none" w:sz="0" w:space="0" w:color="auto"/>
            <w:left w:val="none" w:sz="0" w:space="0" w:color="auto"/>
            <w:bottom w:val="none" w:sz="0" w:space="0" w:color="auto"/>
            <w:right w:val="none" w:sz="0" w:space="0" w:color="auto"/>
          </w:divBdr>
          <w:divsChild>
            <w:div w:id="1828595671">
              <w:marLeft w:val="0"/>
              <w:marRight w:val="0"/>
              <w:marTop w:val="0"/>
              <w:marBottom w:val="0"/>
              <w:divBdr>
                <w:top w:val="none" w:sz="0" w:space="0" w:color="auto"/>
                <w:left w:val="none" w:sz="0" w:space="0" w:color="auto"/>
                <w:bottom w:val="none" w:sz="0" w:space="0" w:color="auto"/>
                <w:right w:val="none" w:sz="0" w:space="0" w:color="auto"/>
              </w:divBdr>
              <w:divsChild>
                <w:div w:id="20849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59357">
      <w:bodyDiv w:val="1"/>
      <w:marLeft w:val="0"/>
      <w:marRight w:val="0"/>
      <w:marTop w:val="0"/>
      <w:marBottom w:val="0"/>
      <w:divBdr>
        <w:top w:val="none" w:sz="0" w:space="0" w:color="auto"/>
        <w:left w:val="none" w:sz="0" w:space="0" w:color="auto"/>
        <w:bottom w:val="none" w:sz="0" w:space="0" w:color="auto"/>
        <w:right w:val="none" w:sz="0" w:space="0" w:color="auto"/>
      </w:divBdr>
    </w:div>
    <w:div w:id="241762987">
      <w:bodyDiv w:val="1"/>
      <w:marLeft w:val="0"/>
      <w:marRight w:val="0"/>
      <w:marTop w:val="0"/>
      <w:marBottom w:val="0"/>
      <w:divBdr>
        <w:top w:val="none" w:sz="0" w:space="0" w:color="auto"/>
        <w:left w:val="none" w:sz="0" w:space="0" w:color="auto"/>
        <w:bottom w:val="none" w:sz="0" w:space="0" w:color="auto"/>
        <w:right w:val="none" w:sz="0" w:space="0" w:color="auto"/>
      </w:divBdr>
      <w:divsChild>
        <w:div w:id="1932809953">
          <w:marLeft w:val="0"/>
          <w:marRight w:val="0"/>
          <w:marTop w:val="0"/>
          <w:marBottom w:val="0"/>
          <w:divBdr>
            <w:top w:val="none" w:sz="0" w:space="0" w:color="auto"/>
            <w:left w:val="none" w:sz="0" w:space="0" w:color="auto"/>
            <w:bottom w:val="none" w:sz="0" w:space="0" w:color="auto"/>
            <w:right w:val="none" w:sz="0" w:space="0" w:color="auto"/>
          </w:divBdr>
          <w:divsChild>
            <w:div w:id="1926960836">
              <w:marLeft w:val="0"/>
              <w:marRight w:val="0"/>
              <w:marTop w:val="0"/>
              <w:marBottom w:val="0"/>
              <w:divBdr>
                <w:top w:val="none" w:sz="0" w:space="0" w:color="auto"/>
                <w:left w:val="none" w:sz="0" w:space="0" w:color="auto"/>
                <w:bottom w:val="none" w:sz="0" w:space="0" w:color="auto"/>
                <w:right w:val="none" w:sz="0" w:space="0" w:color="auto"/>
              </w:divBdr>
              <w:divsChild>
                <w:div w:id="16759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387518">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70552071">
      <w:bodyDiv w:val="1"/>
      <w:marLeft w:val="0"/>
      <w:marRight w:val="0"/>
      <w:marTop w:val="0"/>
      <w:marBottom w:val="0"/>
      <w:divBdr>
        <w:top w:val="none" w:sz="0" w:space="0" w:color="auto"/>
        <w:left w:val="none" w:sz="0" w:space="0" w:color="auto"/>
        <w:bottom w:val="none" w:sz="0" w:space="0" w:color="auto"/>
        <w:right w:val="none" w:sz="0" w:space="0" w:color="auto"/>
      </w:divBdr>
      <w:divsChild>
        <w:div w:id="1889761482">
          <w:marLeft w:val="0"/>
          <w:marRight w:val="0"/>
          <w:marTop w:val="0"/>
          <w:marBottom w:val="0"/>
          <w:divBdr>
            <w:top w:val="none" w:sz="0" w:space="0" w:color="auto"/>
            <w:left w:val="none" w:sz="0" w:space="0" w:color="auto"/>
            <w:bottom w:val="none" w:sz="0" w:space="0" w:color="auto"/>
            <w:right w:val="none" w:sz="0" w:space="0" w:color="auto"/>
          </w:divBdr>
          <w:divsChild>
            <w:div w:id="2116517576">
              <w:marLeft w:val="0"/>
              <w:marRight w:val="0"/>
              <w:marTop w:val="0"/>
              <w:marBottom w:val="0"/>
              <w:divBdr>
                <w:top w:val="none" w:sz="0" w:space="0" w:color="auto"/>
                <w:left w:val="none" w:sz="0" w:space="0" w:color="auto"/>
                <w:bottom w:val="none" w:sz="0" w:space="0" w:color="auto"/>
                <w:right w:val="none" w:sz="0" w:space="0" w:color="auto"/>
              </w:divBdr>
              <w:divsChild>
                <w:div w:id="186358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695743">
      <w:bodyDiv w:val="1"/>
      <w:marLeft w:val="0"/>
      <w:marRight w:val="0"/>
      <w:marTop w:val="0"/>
      <w:marBottom w:val="0"/>
      <w:divBdr>
        <w:top w:val="none" w:sz="0" w:space="0" w:color="auto"/>
        <w:left w:val="none" w:sz="0" w:space="0" w:color="auto"/>
        <w:bottom w:val="none" w:sz="0" w:space="0" w:color="auto"/>
        <w:right w:val="none" w:sz="0" w:space="0" w:color="auto"/>
      </w:divBdr>
      <w:divsChild>
        <w:div w:id="1890413252">
          <w:marLeft w:val="0"/>
          <w:marRight w:val="0"/>
          <w:marTop w:val="0"/>
          <w:marBottom w:val="0"/>
          <w:divBdr>
            <w:top w:val="none" w:sz="0" w:space="0" w:color="auto"/>
            <w:left w:val="none" w:sz="0" w:space="0" w:color="auto"/>
            <w:bottom w:val="none" w:sz="0" w:space="0" w:color="auto"/>
            <w:right w:val="none" w:sz="0" w:space="0" w:color="auto"/>
          </w:divBdr>
          <w:divsChild>
            <w:div w:id="1525167047">
              <w:marLeft w:val="0"/>
              <w:marRight w:val="0"/>
              <w:marTop w:val="0"/>
              <w:marBottom w:val="0"/>
              <w:divBdr>
                <w:top w:val="none" w:sz="0" w:space="0" w:color="auto"/>
                <w:left w:val="none" w:sz="0" w:space="0" w:color="auto"/>
                <w:bottom w:val="none" w:sz="0" w:space="0" w:color="auto"/>
                <w:right w:val="none" w:sz="0" w:space="0" w:color="auto"/>
              </w:divBdr>
              <w:divsChild>
                <w:div w:id="116355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964031">
      <w:bodyDiv w:val="1"/>
      <w:marLeft w:val="0"/>
      <w:marRight w:val="0"/>
      <w:marTop w:val="0"/>
      <w:marBottom w:val="0"/>
      <w:divBdr>
        <w:top w:val="none" w:sz="0" w:space="0" w:color="auto"/>
        <w:left w:val="none" w:sz="0" w:space="0" w:color="auto"/>
        <w:bottom w:val="none" w:sz="0" w:space="0" w:color="auto"/>
        <w:right w:val="none" w:sz="0" w:space="0" w:color="auto"/>
      </w:divBdr>
      <w:divsChild>
        <w:div w:id="703405432">
          <w:marLeft w:val="0"/>
          <w:marRight w:val="0"/>
          <w:marTop w:val="0"/>
          <w:marBottom w:val="0"/>
          <w:divBdr>
            <w:top w:val="none" w:sz="0" w:space="0" w:color="auto"/>
            <w:left w:val="none" w:sz="0" w:space="0" w:color="auto"/>
            <w:bottom w:val="none" w:sz="0" w:space="0" w:color="auto"/>
            <w:right w:val="none" w:sz="0" w:space="0" w:color="auto"/>
          </w:divBdr>
          <w:divsChild>
            <w:div w:id="17700383">
              <w:marLeft w:val="0"/>
              <w:marRight w:val="0"/>
              <w:marTop w:val="0"/>
              <w:marBottom w:val="0"/>
              <w:divBdr>
                <w:top w:val="none" w:sz="0" w:space="0" w:color="auto"/>
                <w:left w:val="none" w:sz="0" w:space="0" w:color="auto"/>
                <w:bottom w:val="none" w:sz="0" w:space="0" w:color="auto"/>
                <w:right w:val="none" w:sz="0" w:space="0" w:color="auto"/>
              </w:divBdr>
              <w:divsChild>
                <w:div w:id="20729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201664">
      <w:bodyDiv w:val="1"/>
      <w:marLeft w:val="0"/>
      <w:marRight w:val="0"/>
      <w:marTop w:val="0"/>
      <w:marBottom w:val="0"/>
      <w:divBdr>
        <w:top w:val="none" w:sz="0" w:space="0" w:color="auto"/>
        <w:left w:val="none" w:sz="0" w:space="0" w:color="auto"/>
        <w:bottom w:val="none" w:sz="0" w:space="0" w:color="auto"/>
        <w:right w:val="none" w:sz="0" w:space="0" w:color="auto"/>
      </w:divBdr>
      <w:divsChild>
        <w:div w:id="1850367670">
          <w:marLeft w:val="0"/>
          <w:marRight w:val="0"/>
          <w:marTop w:val="0"/>
          <w:marBottom w:val="0"/>
          <w:divBdr>
            <w:top w:val="none" w:sz="0" w:space="0" w:color="auto"/>
            <w:left w:val="none" w:sz="0" w:space="0" w:color="auto"/>
            <w:bottom w:val="none" w:sz="0" w:space="0" w:color="auto"/>
            <w:right w:val="none" w:sz="0" w:space="0" w:color="auto"/>
          </w:divBdr>
          <w:divsChild>
            <w:div w:id="1716852180">
              <w:marLeft w:val="0"/>
              <w:marRight w:val="0"/>
              <w:marTop w:val="0"/>
              <w:marBottom w:val="0"/>
              <w:divBdr>
                <w:top w:val="none" w:sz="0" w:space="0" w:color="auto"/>
                <w:left w:val="none" w:sz="0" w:space="0" w:color="auto"/>
                <w:bottom w:val="none" w:sz="0" w:space="0" w:color="auto"/>
                <w:right w:val="none" w:sz="0" w:space="0" w:color="auto"/>
              </w:divBdr>
              <w:divsChild>
                <w:div w:id="58407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915405">
      <w:bodyDiv w:val="1"/>
      <w:marLeft w:val="0"/>
      <w:marRight w:val="0"/>
      <w:marTop w:val="0"/>
      <w:marBottom w:val="0"/>
      <w:divBdr>
        <w:top w:val="none" w:sz="0" w:space="0" w:color="auto"/>
        <w:left w:val="none" w:sz="0" w:space="0" w:color="auto"/>
        <w:bottom w:val="none" w:sz="0" w:space="0" w:color="auto"/>
        <w:right w:val="none" w:sz="0" w:space="0" w:color="auto"/>
      </w:divBdr>
    </w:div>
    <w:div w:id="300035723">
      <w:bodyDiv w:val="1"/>
      <w:marLeft w:val="0"/>
      <w:marRight w:val="0"/>
      <w:marTop w:val="0"/>
      <w:marBottom w:val="0"/>
      <w:divBdr>
        <w:top w:val="none" w:sz="0" w:space="0" w:color="auto"/>
        <w:left w:val="none" w:sz="0" w:space="0" w:color="auto"/>
        <w:bottom w:val="none" w:sz="0" w:space="0" w:color="auto"/>
        <w:right w:val="none" w:sz="0" w:space="0" w:color="auto"/>
      </w:divBdr>
      <w:divsChild>
        <w:div w:id="1573736064">
          <w:marLeft w:val="0"/>
          <w:marRight w:val="0"/>
          <w:marTop w:val="0"/>
          <w:marBottom w:val="0"/>
          <w:divBdr>
            <w:top w:val="none" w:sz="0" w:space="0" w:color="auto"/>
            <w:left w:val="none" w:sz="0" w:space="0" w:color="auto"/>
            <w:bottom w:val="none" w:sz="0" w:space="0" w:color="auto"/>
            <w:right w:val="none" w:sz="0" w:space="0" w:color="auto"/>
          </w:divBdr>
          <w:divsChild>
            <w:div w:id="249703436">
              <w:marLeft w:val="0"/>
              <w:marRight w:val="0"/>
              <w:marTop w:val="0"/>
              <w:marBottom w:val="0"/>
              <w:divBdr>
                <w:top w:val="none" w:sz="0" w:space="0" w:color="auto"/>
                <w:left w:val="none" w:sz="0" w:space="0" w:color="auto"/>
                <w:bottom w:val="none" w:sz="0" w:space="0" w:color="auto"/>
                <w:right w:val="none" w:sz="0" w:space="0" w:color="auto"/>
              </w:divBdr>
              <w:divsChild>
                <w:div w:id="209925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7729727">
      <w:bodyDiv w:val="1"/>
      <w:marLeft w:val="0"/>
      <w:marRight w:val="0"/>
      <w:marTop w:val="0"/>
      <w:marBottom w:val="0"/>
      <w:divBdr>
        <w:top w:val="none" w:sz="0" w:space="0" w:color="auto"/>
        <w:left w:val="none" w:sz="0" w:space="0" w:color="auto"/>
        <w:bottom w:val="none" w:sz="0" w:space="0" w:color="auto"/>
        <w:right w:val="none" w:sz="0" w:space="0" w:color="auto"/>
      </w:divBdr>
      <w:divsChild>
        <w:div w:id="18238503">
          <w:marLeft w:val="0"/>
          <w:marRight w:val="0"/>
          <w:marTop w:val="0"/>
          <w:marBottom w:val="0"/>
          <w:divBdr>
            <w:top w:val="none" w:sz="0" w:space="0" w:color="auto"/>
            <w:left w:val="none" w:sz="0" w:space="0" w:color="auto"/>
            <w:bottom w:val="none" w:sz="0" w:space="0" w:color="auto"/>
            <w:right w:val="none" w:sz="0" w:space="0" w:color="auto"/>
          </w:divBdr>
          <w:divsChild>
            <w:div w:id="2039501676">
              <w:marLeft w:val="0"/>
              <w:marRight w:val="0"/>
              <w:marTop w:val="0"/>
              <w:marBottom w:val="0"/>
              <w:divBdr>
                <w:top w:val="none" w:sz="0" w:space="0" w:color="auto"/>
                <w:left w:val="none" w:sz="0" w:space="0" w:color="auto"/>
                <w:bottom w:val="none" w:sz="0" w:space="0" w:color="auto"/>
                <w:right w:val="none" w:sz="0" w:space="0" w:color="auto"/>
              </w:divBdr>
              <w:divsChild>
                <w:div w:id="4144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389299">
      <w:bodyDiv w:val="1"/>
      <w:marLeft w:val="0"/>
      <w:marRight w:val="0"/>
      <w:marTop w:val="0"/>
      <w:marBottom w:val="0"/>
      <w:divBdr>
        <w:top w:val="none" w:sz="0" w:space="0" w:color="auto"/>
        <w:left w:val="none" w:sz="0" w:space="0" w:color="auto"/>
        <w:bottom w:val="none" w:sz="0" w:space="0" w:color="auto"/>
        <w:right w:val="none" w:sz="0" w:space="0" w:color="auto"/>
      </w:divBdr>
    </w:div>
    <w:div w:id="320692506">
      <w:bodyDiv w:val="1"/>
      <w:marLeft w:val="0"/>
      <w:marRight w:val="0"/>
      <w:marTop w:val="0"/>
      <w:marBottom w:val="0"/>
      <w:divBdr>
        <w:top w:val="none" w:sz="0" w:space="0" w:color="auto"/>
        <w:left w:val="none" w:sz="0" w:space="0" w:color="auto"/>
        <w:bottom w:val="none" w:sz="0" w:space="0" w:color="auto"/>
        <w:right w:val="none" w:sz="0" w:space="0" w:color="auto"/>
      </w:divBdr>
      <w:divsChild>
        <w:div w:id="1298147368">
          <w:marLeft w:val="0"/>
          <w:marRight w:val="0"/>
          <w:marTop w:val="0"/>
          <w:marBottom w:val="0"/>
          <w:divBdr>
            <w:top w:val="none" w:sz="0" w:space="0" w:color="auto"/>
            <w:left w:val="none" w:sz="0" w:space="0" w:color="auto"/>
            <w:bottom w:val="none" w:sz="0" w:space="0" w:color="auto"/>
            <w:right w:val="none" w:sz="0" w:space="0" w:color="auto"/>
          </w:divBdr>
          <w:divsChild>
            <w:div w:id="1935820977">
              <w:marLeft w:val="0"/>
              <w:marRight w:val="0"/>
              <w:marTop w:val="0"/>
              <w:marBottom w:val="0"/>
              <w:divBdr>
                <w:top w:val="none" w:sz="0" w:space="0" w:color="auto"/>
                <w:left w:val="none" w:sz="0" w:space="0" w:color="auto"/>
                <w:bottom w:val="none" w:sz="0" w:space="0" w:color="auto"/>
                <w:right w:val="none" w:sz="0" w:space="0" w:color="auto"/>
              </w:divBdr>
              <w:divsChild>
                <w:div w:id="185152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323140">
      <w:bodyDiv w:val="1"/>
      <w:marLeft w:val="0"/>
      <w:marRight w:val="0"/>
      <w:marTop w:val="0"/>
      <w:marBottom w:val="0"/>
      <w:divBdr>
        <w:top w:val="none" w:sz="0" w:space="0" w:color="auto"/>
        <w:left w:val="none" w:sz="0" w:space="0" w:color="auto"/>
        <w:bottom w:val="none" w:sz="0" w:space="0" w:color="auto"/>
        <w:right w:val="none" w:sz="0" w:space="0" w:color="auto"/>
      </w:divBdr>
      <w:divsChild>
        <w:div w:id="1010371769">
          <w:marLeft w:val="0"/>
          <w:marRight w:val="0"/>
          <w:marTop w:val="0"/>
          <w:marBottom w:val="0"/>
          <w:divBdr>
            <w:top w:val="none" w:sz="0" w:space="0" w:color="auto"/>
            <w:left w:val="none" w:sz="0" w:space="0" w:color="auto"/>
            <w:bottom w:val="none" w:sz="0" w:space="0" w:color="auto"/>
            <w:right w:val="none" w:sz="0" w:space="0" w:color="auto"/>
          </w:divBdr>
          <w:divsChild>
            <w:div w:id="589462518">
              <w:marLeft w:val="0"/>
              <w:marRight w:val="0"/>
              <w:marTop w:val="0"/>
              <w:marBottom w:val="0"/>
              <w:divBdr>
                <w:top w:val="none" w:sz="0" w:space="0" w:color="auto"/>
                <w:left w:val="none" w:sz="0" w:space="0" w:color="auto"/>
                <w:bottom w:val="none" w:sz="0" w:space="0" w:color="auto"/>
                <w:right w:val="none" w:sz="0" w:space="0" w:color="auto"/>
              </w:divBdr>
              <w:divsChild>
                <w:div w:id="41937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567686">
      <w:bodyDiv w:val="1"/>
      <w:marLeft w:val="0"/>
      <w:marRight w:val="0"/>
      <w:marTop w:val="0"/>
      <w:marBottom w:val="0"/>
      <w:divBdr>
        <w:top w:val="none" w:sz="0" w:space="0" w:color="auto"/>
        <w:left w:val="none" w:sz="0" w:space="0" w:color="auto"/>
        <w:bottom w:val="none" w:sz="0" w:space="0" w:color="auto"/>
        <w:right w:val="none" w:sz="0" w:space="0" w:color="auto"/>
      </w:divBdr>
      <w:divsChild>
        <w:div w:id="1224685032">
          <w:marLeft w:val="0"/>
          <w:marRight w:val="0"/>
          <w:marTop w:val="0"/>
          <w:marBottom w:val="0"/>
          <w:divBdr>
            <w:top w:val="none" w:sz="0" w:space="0" w:color="auto"/>
            <w:left w:val="none" w:sz="0" w:space="0" w:color="auto"/>
            <w:bottom w:val="none" w:sz="0" w:space="0" w:color="auto"/>
            <w:right w:val="none" w:sz="0" w:space="0" w:color="auto"/>
          </w:divBdr>
          <w:divsChild>
            <w:div w:id="1629624020">
              <w:marLeft w:val="0"/>
              <w:marRight w:val="0"/>
              <w:marTop w:val="0"/>
              <w:marBottom w:val="0"/>
              <w:divBdr>
                <w:top w:val="none" w:sz="0" w:space="0" w:color="auto"/>
                <w:left w:val="none" w:sz="0" w:space="0" w:color="auto"/>
                <w:bottom w:val="none" w:sz="0" w:space="0" w:color="auto"/>
                <w:right w:val="none" w:sz="0" w:space="0" w:color="auto"/>
              </w:divBdr>
              <w:divsChild>
                <w:div w:id="201615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936249">
      <w:bodyDiv w:val="1"/>
      <w:marLeft w:val="0"/>
      <w:marRight w:val="0"/>
      <w:marTop w:val="0"/>
      <w:marBottom w:val="0"/>
      <w:divBdr>
        <w:top w:val="none" w:sz="0" w:space="0" w:color="auto"/>
        <w:left w:val="none" w:sz="0" w:space="0" w:color="auto"/>
        <w:bottom w:val="none" w:sz="0" w:space="0" w:color="auto"/>
        <w:right w:val="none" w:sz="0" w:space="0" w:color="auto"/>
      </w:divBdr>
    </w:div>
    <w:div w:id="345908670">
      <w:bodyDiv w:val="1"/>
      <w:marLeft w:val="0"/>
      <w:marRight w:val="0"/>
      <w:marTop w:val="0"/>
      <w:marBottom w:val="0"/>
      <w:divBdr>
        <w:top w:val="none" w:sz="0" w:space="0" w:color="auto"/>
        <w:left w:val="none" w:sz="0" w:space="0" w:color="auto"/>
        <w:bottom w:val="none" w:sz="0" w:space="0" w:color="auto"/>
        <w:right w:val="none" w:sz="0" w:space="0" w:color="auto"/>
      </w:divBdr>
      <w:divsChild>
        <w:div w:id="1489861841">
          <w:marLeft w:val="0"/>
          <w:marRight w:val="0"/>
          <w:marTop w:val="0"/>
          <w:marBottom w:val="0"/>
          <w:divBdr>
            <w:top w:val="none" w:sz="0" w:space="0" w:color="auto"/>
            <w:left w:val="none" w:sz="0" w:space="0" w:color="auto"/>
            <w:bottom w:val="none" w:sz="0" w:space="0" w:color="auto"/>
            <w:right w:val="none" w:sz="0" w:space="0" w:color="auto"/>
          </w:divBdr>
          <w:divsChild>
            <w:div w:id="1491288948">
              <w:marLeft w:val="0"/>
              <w:marRight w:val="0"/>
              <w:marTop w:val="0"/>
              <w:marBottom w:val="0"/>
              <w:divBdr>
                <w:top w:val="none" w:sz="0" w:space="0" w:color="auto"/>
                <w:left w:val="none" w:sz="0" w:space="0" w:color="auto"/>
                <w:bottom w:val="none" w:sz="0" w:space="0" w:color="auto"/>
                <w:right w:val="none" w:sz="0" w:space="0" w:color="auto"/>
              </w:divBdr>
              <w:divsChild>
                <w:div w:id="165517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368516">
      <w:bodyDiv w:val="1"/>
      <w:marLeft w:val="0"/>
      <w:marRight w:val="0"/>
      <w:marTop w:val="0"/>
      <w:marBottom w:val="0"/>
      <w:divBdr>
        <w:top w:val="none" w:sz="0" w:space="0" w:color="auto"/>
        <w:left w:val="none" w:sz="0" w:space="0" w:color="auto"/>
        <w:bottom w:val="none" w:sz="0" w:space="0" w:color="auto"/>
        <w:right w:val="none" w:sz="0" w:space="0" w:color="auto"/>
      </w:divBdr>
      <w:divsChild>
        <w:div w:id="47075134">
          <w:marLeft w:val="0"/>
          <w:marRight w:val="0"/>
          <w:marTop w:val="0"/>
          <w:marBottom w:val="0"/>
          <w:divBdr>
            <w:top w:val="none" w:sz="0" w:space="0" w:color="auto"/>
            <w:left w:val="none" w:sz="0" w:space="0" w:color="auto"/>
            <w:bottom w:val="none" w:sz="0" w:space="0" w:color="auto"/>
            <w:right w:val="none" w:sz="0" w:space="0" w:color="auto"/>
          </w:divBdr>
          <w:divsChild>
            <w:div w:id="729111205">
              <w:marLeft w:val="0"/>
              <w:marRight w:val="0"/>
              <w:marTop w:val="0"/>
              <w:marBottom w:val="0"/>
              <w:divBdr>
                <w:top w:val="none" w:sz="0" w:space="0" w:color="auto"/>
                <w:left w:val="none" w:sz="0" w:space="0" w:color="auto"/>
                <w:bottom w:val="none" w:sz="0" w:space="0" w:color="auto"/>
                <w:right w:val="none" w:sz="0" w:space="0" w:color="auto"/>
              </w:divBdr>
              <w:divsChild>
                <w:div w:id="213964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5470993">
      <w:bodyDiv w:val="1"/>
      <w:marLeft w:val="0"/>
      <w:marRight w:val="0"/>
      <w:marTop w:val="0"/>
      <w:marBottom w:val="0"/>
      <w:divBdr>
        <w:top w:val="none" w:sz="0" w:space="0" w:color="auto"/>
        <w:left w:val="none" w:sz="0" w:space="0" w:color="auto"/>
        <w:bottom w:val="none" w:sz="0" w:space="0" w:color="auto"/>
        <w:right w:val="none" w:sz="0" w:space="0" w:color="auto"/>
      </w:divBdr>
      <w:divsChild>
        <w:div w:id="2040934137">
          <w:marLeft w:val="0"/>
          <w:marRight w:val="0"/>
          <w:marTop w:val="0"/>
          <w:marBottom w:val="0"/>
          <w:divBdr>
            <w:top w:val="none" w:sz="0" w:space="0" w:color="auto"/>
            <w:left w:val="none" w:sz="0" w:space="0" w:color="auto"/>
            <w:bottom w:val="none" w:sz="0" w:space="0" w:color="auto"/>
            <w:right w:val="none" w:sz="0" w:space="0" w:color="auto"/>
          </w:divBdr>
          <w:divsChild>
            <w:div w:id="1172574339">
              <w:marLeft w:val="0"/>
              <w:marRight w:val="0"/>
              <w:marTop w:val="0"/>
              <w:marBottom w:val="0"/>
              <w:divBdr>
                <w:top w:val="none" w:sz="0" w:space="0" w:color="auto"/>
                <w:left w:val="none" w:sz="0" w:space="0" w:color="auto"/>
                <w:bottom w:val="none" w:sz="0" w:space="0" w:color="auto"/>
                <w:right w:val="none" w:sz="0" w:space="0" w:color="auto"/>
              </w:divBdr>
              <w:divsChild>
                <w:div w:id="14373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654050">
      <w:bodyDiv w:val="1"/>
      <w:marLeft w:val="0"/>
      <w:marRight w:val="0"/>
      <w:marTop w:val="0"/>
      <w:marBottom w:val="0"/>
      <w:divBdr>
        <w:top w:val="none" w:sz="0" w:space="0" w:color="auto"/>
        <w:left w:val="none" w:sz="0" w:space="0" w:color="auto"/>
        <w:bottom w:val="none" w:sz="0" w:space="0" w:color="auto"/>
        <w:right w:val="none" w:sz="0" w:space="0" w:color="auto"/>
      </w:divBdr>
      <w:divsChild>
        <w:div w:id="132069260">
          <w:marLeft w:val="0"/>
          <w:marRight w:val="0"/>
          <w:marTop w:val="0"/>
          <w:marBottom w:val="0"/>
          <w:divBdr>
            <w:top w:val="none" w:sz="0" w:space="0" w:color="auto"/>
            <w:left w:val="none" w:sz="0" w:space="0" w:color="auto"/>
            <w:bottom w:val="none" w:sz="0" w:space="0" w:color="auto"/>
            <w:right w:val="none" w:sz="0" w:space="0" w:color="auto"/>
          </w:divBdr>
          <w:divsChild>
            <w:div w:id="194662929">
              <w:marLeft w:val="0"/>
              <w:marRight w:val="0"/>
              <w:marTop w:val="0"/>
              <w:marBottom w:val="0"/>
              <w:divBdr>
                <w:top w:val="none" w:sz="0" w:space="0" w:color="auto"/>
                <w:left w:val="none" w:sz="0" w:space="0" w:color="auto"/>
                <w:bottom w:val="none" w:sz="0" w:space="0" w:color="auto"/>
                <w:right w:val="none" w:sz="0" w:space="0" w:color="auto"/>
              </w:divBdr>
              <w:divsChild>
                <w:div w:id="30613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805902">
      <w:bodyDiv w:val="1"/>
      <w:marLeft w:val="0"/>
      <w:marRight w:val="0"/>
      <w:marTop w:val="0"/>
      <w:marBottom w:val="0"/>
      <w:divBdr>
        <w:top w:val="none" w:sz="0" w:space="0" w:color="auto"/>
        <w:left w:val="none" w:sz="0" w:space="0" w:color="auto"/>
        <w:bottom w:val="none" w:sz="0" w:space="0" w:color="auto"/>
        <w:right w:val="none" w:sz="0" w:space="0" w:color="auto"/>
      </w:divBdr>
    </w:div>
    <w:div w:id="410733509">
      <w:bodyDiv w:val="1"/>
      <w:marLeft w:val="0"/>
      <w:marRight w:val="0"/>
      <w:marTop w:val="0"/>
      <w:marBottom w:val="0"/>
      <w:divBdr>
        <w:top w:val="none" w:sz="0" w:space="0" w:color="auto"/>
        <w:left w:val="none" w:sz="0" w:space="0" w:color="auto"/>
        <w:bottom w:val="none" w:sz="0" w:space="0" w:color="auto"/>
        <w:right w:val="none" w:sz="0" w:space="0" w:color="auto"/>
      </w:divBdr>
      <w:divsChild>
        <w:div w:id="1544370768">
          <w:marLeft w:val="0"/>
          <w:marRight w:val="0"/>
          <w:marTop w:val="0"/>
          <w:marBottom w:val="0"/>
          <w:divBdr>
            <w:top w:val="none" w:sz="0" w:space="0" w:color="auto"/>
            <w:left w:val="none" w:sz="0" w:space="0" w:color="auto"/>
            <w:bottom w:val="none" w:sz="0" w:space="0" w:color="auto"/>
            <w:right w:val="none" w:sz="0" w:space="0" w:color="auto"/>
          </w:divBdr>
          <w:divsChild>
            <w:div w:id="2042591042">
              <w:marLeft w:val="0"/>
              <w:marRight w:val="0"/>
              <w:marTop w:val="0"/>
              <w:marBottom w:val="0"/>
              <w:divBdr>
                <w:top w:val="none" w:sz="0" w:space="0" w:color="auto"/>
                <w:left w:val="none" w:sz="0" w:space="0" w:color="auto"/>
                <w:bottom w:val="none" w:sz="0" w:space="0" w:color="auto"/>
                <w:right w:val="none" w:sz="0" w:space="0" w:color="auto"/>
              </w:divBdr>
              <w:divsChild>
                <w:div w:id="211107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065775">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92373618">
      <w:bodyDiv w:val="1"/>
      <w:marLeft w:val="0"/>
      <w:marRight w:val="0"/>
      <w:marTop w:val="0"/>
      <w:marBottom w:val="0"/>
      <w:divBdr>
        <w:top w:val="none" w:sz="0" w:space="0" w:color="auto"/>
        <w:left w:val="none" w:sz="0" w:space="0" w:color="auto"/>
        <w:bottom w:val="none" w:sz="0" w:space="0" w:color="auto"/>
        <w:right w:val="none" w:sz="0" w:space="0" w:color="auto"/>
      </w:divBdr>
      <w:divsChild>
        <w:div w:id="703411718">
          <w:marLeft w:val="0"/>
          <w:marRight w:val="0"/>
          <w:marTop w:val="0"/>
          <w:marBottom w:val="0"/>
          <w:divBdr>
            <w:top w:val="none" w:sz="0" w:space="0" w:color="auto"/>
            <w:left w:val="none" w:sz="0" w:space="0" w:color="auto"/>
            <w:bottom w:val="none" w:sz="0" w:space="0" w:color="auto"/>
            <w:right w:val="none" w:sz="0" w:space="0" w:color="auto"/>
          </w:divBdr>
          <w:divsChild>
            <w:div w:id="2120877855">
              <w:marLeft w:val="0"/>
              <w:marRight w:val="0"/>
              <w:marTop w:val="0"/>
              <w:marBottom w:val="0"/>
              <w:divBdr>
                <w:top w:val="none" w:sz="0" w:space="0" w:color="auto"/>
                <w:left w:val="none" w:sz="0" w:space="0" w:color="auto"/>
                <w:bottom w:val="none" w:sz="0" w:space="0" w:color="auto"/>
                <w:right w:val="none" w:sz="0" w:space="0" w:color="auto"/>
              </w:divBdr>
              <w:divsChild>
                <w:div w:id="735129993">
                  <w:marLeft w:val="0"/>
                  <w:marRight w:val="0"/>
                  <w:marTop w:val="0"/>
                  <w:marBottom w:val="0"/>
                  <w:divBdr>
                    <w:top w:val="none" w:sz="0" w:space="0" w:color="auto"/>
                    <w:left w:val="none" w:sz="0" w:space="0" w:color="auto"/>
                    <w:bottom w:val="none" w:sz="0" w:space="0" w:color="auto"/>
                    <w:right w:val="none" w:sz="0" w:space="0" w:color="auto"/>
                  </w:divBdr>
                  <w:divsChild>
                    <w:div w:id="128688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050449">
      <w:bodyDiv w:val="1"/>
      <w:marLeft w:val="0"/>
      <w:marRight w:val="0"/>
      <w:marTop w:val="0"/>
      <w:marBottom w:val="0"/>
      <w:divBdr>
        <w:top w:val="none" w:sz="0" w:space="0" w:color="auto"/>
        <w:left w:val="none" w:sz="0" w:space="0" w:color="auto"/>
        <w:bottom w:val="none" w:sz="0" w:space="0" w:color="auto"/>
        <w:right w:val="none" w:sz="0" w:space="0" w:color="auto"/>
      </w:divBdr>
    </w:div>
    <w:div w:id="542907740">
      <w:bodyDiv w:val="1"/>
      <w:marLeft w:val="0"/>
      <w:marRight w:val="0"/>
      <w:marTop w:val="0"/>
      <w:marBottom w:val="0"/>
      <w:divBdr>
        <w:top w:val="none" w:sz="0" w:space="0" w:color="auto"/>
        <w:left w:val="none" w:sz="0" w:space="0" w:color="auto"/>
        <w:bottom w:val="none" w:sz="0" w:space="0" w:color="auto"/>
        <w:right w:val="none" w:sz="0" w:space="0" w:color="auto"/>
      </w:divBdr>
      <w:divsChild>
        <w:div w:id="953168950">
          <w:marLeft w:val="0"/>
          <w:marRight w:val="0"/>
          <w:marTop w:val="0"/>
          <w:marBottom w:val="0"/>
          <w:divBdr>
            <w:top w:val="none" w:sz="0" w:space="0" w:color="auto"/>
            <w:left w:val="none" w:sz="0" w:space="0" w:color="auto"/>
            <w:bottom w:val="none" w:sz="0" w:space="0" w:color="auto"/>
            <w:right w:val="none" w:sz="0" w:space="0" w:color="auto"/>
          </w:divBdr>
          <w:divsChild>
            <w:div w:id="458306348">
              <w:marLeft w:val="0"/>
              <w:marRight w:val="0"/>
              <w:marTop w:val="0"/>
              <w:marBottom w:val="0"/>
              <w:divBdr>
                <w:top w:val="none" w:sz="0" w:space="0" w:color="auto"/>
                <w:left w:val="none" w:sz="0" w:space="0" w:color="auto"/>
                <w:bottom w:val="none" w:sz="0" w:space="0" w:color="auto"/>
                <w:right w:val="none" w:sz="0" w:space="0" w:color="auto"/>
              </w:divBdr>
              <w:divsChild>
                <w:div w:id="58065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691873">
      <w:bodyDiv w:val="1"/>
      <w:marLeft w:val="0"/>
      <w:marRight w:val="0"/>
      <w:marTop w:val="0"/>
      <w:marBottom w:val="0"/>
      <w:divBdr>
        <w:top w:val="none" w:sz="0" w:space="0" w:color="auto"/>
        <w:left w:val="none" w:sz="0" w:space="0" w:color="auto"/>
        <w:bottom w:val="none" w:sz="0" w:space="0" w:color="auto"/>
        <w:right w:val="none" w:sz="0" w:space="0" w:color="auto"/>
      </w:divBdr>
      <w:divsChild>
        <w:div w:id="1116174635">
          <w:marLeft w:val="0"/>
          <w:marRight w:val="0"/>
          <w:marTop w:val="0"/>
          <w:marBottom w:val="0"/>
          <w:divBdr>
            <w:top w:val="none" w:sz="0" w:space="0" w:color="auto"/>
            <w:left w:val="none" w:sz="0" w:space="0" w:color="auto"/>
            <w:bottom w:val="none" w:sz="0" w:space="0" w:color="auto"/>
            <w:right w:val="none" w:sz="0" w:space="0" w:color="auto"/>
          </w:divBdr>
          <w:divsChild>
            <w:div w:id="1341815982">
              <w:marLeft w:val="0"/>
              <w:marRight w:val="0"/>
              <w:marTop w:val="0"/>
              <w:marBottom w:val="0"/>
              <w:divBdr>
                <w:top w:val="none" w:sz="0" w:space="0" w:color="auto"/>
                <w:left w:val="none" w:sz="0" w:space="0" w:color="auto"/>
                <w:bottom w:val="none" w:sz="0" w:space="0" w:color="auto"/>
                <w:right w:val="none" w:sz="0" w:space="0" w:color="auto"/>
              </w:divBdr>
              <w:divsChild>
                <w:div w:id="31603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361193">
      <w:bodyDiv w:val="1"/>
      <w:marLeft w:val="0"/>
      <w:marRight w:val="0"/>
      <w:marTop w:val="0"/>
      <w:marBottom w:val="0"/>
      <w:divBdr>
        <w:top w:val="none" w:sz="0" w:space="0" w:color="auto"/>
        <w:left w:val="none" w:sz="0" w:space="0" w:color="auto"/>
        <w:bottom w:val="none" w:sz="0" w:space="0" w:color="auto"/>
        <w:right w:val="none" w:sz="0" w:space="0" w:color="auto"/>
      </w:divBdr>
      <w:divsChild>
        <w:div w:id="531694249">
          <w:marLeft w:val="0"/>
          <w:marRight w:val="0"/>
          <w:marTop w:val="0"/>
          <w:marBottom w:val="0"/>
          <w:divBdr>
            <w:top w:val="none" w:sz="0" w:space="0" w:color="auto"/>
            <w:left w:val="none" w:sz="0" w:space="0" w:color="auto"/>
            <w:bottom w:val="none" w:sz="0" w:space="0" w:color="auto"/>
            <w:right w:val="none" w:sz="0" w:space="0" w:color="auto"/>
          </w:divBdr>
          <w:divsChild>
            <w:div w:id="1394502274">
              <w:marLeft w:val="0"/>
              <w:marRight w:val="0"/>
              <w:marTop w:val="0"/>
              <w:marBottom w:val="0"/>
              <w:divBdr>
                <w:top w:val="none" w:sz="0" w:space="0" w:color="auto"/>
                <w:left w:val="none" w:sz="0" w:space="0" w:color="auto"/>
                <w:bottom w:val="none" w:sz="0" w:space="0" w:color="auto"/>
                <w:right w:val="none" w:sz="0" w:space="0" w:color="auto"/>
              </w:divBdr>
              <w:divsChild>
                <w:div w:id="41779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941100">
      <w:bodyDiv w:val="1"/>
      <w:marLeft w:val="0"/>
      <w:marRight w:val="0"/>
      <w:marTop w:val="0"/>
      <w:marBottom w:val="0"/>
      <w:divBdr>
        <w:top w:val="none" w:sz="0" w:space="0" w:color="auto"/>
        <w:left w:val="none" w:sz="0" w:space="0" w:color="auto"/>
        <w:bottom w:val="none" w:sz="0" w:space="0" w:color="auto"/>
        <w:right w:val="none" w:sz="0" w:space="0" w:color="auto"/>
      </w:divBdr>
    </w:div>
    <w:div w:id="561529135">
      <w:bodyDiv w:val="1"/>
      <w:marLeft w:val="0"/>
      <w:marRight w:val="0"/>
      <w:marTop w:val="0"/>
      <w:marBottom w:val="0"/>
      <w:divBdr>
        <w:top w:val="none" w:sz="0" w:space="0" w:color="auto"/>
        <w:left w:val="none" w:sz="0" w:space="0" w:color="auto"/>
        <w:bottom w:val="none" w:sz="0" w:space="0" w:color="auto"/>
        <w:right w:val="none" w:sz="0" w:space="0" w:color="auto"/>
      </w:divBdr>
      <w:divsChild>
        <w:div w:id="293951695">
          <w:marLeft w:val="0"/>
          <w:marRight w:val="0"/>
          <w:marTop w:val="0"/>
          <w:marBottom w:val="0"/>
          <w:divBdr>
            <w:top w:val="none" w:sz="0" w:space="0" w:color="auto"/>
            <w:left w:val="none" w:sz="0" w:space="0" w:color="auto"/>
            <w:bottom w:val="none" w:sz="0" w:space="0" w:color="auto"/>
            <w:right w:val="none" w:sz="0" w:space="0" w:color="auto"/>
          </w:divBdr>
          <w:divsChild>
            <w:div w:id="657654341">
              <w:marLeft w:val="0"/>
              <w:marRight w:val="0"/>
              <w:marTop w:val="0"/>
              <w:marBottom w:val="0"/>
              <w:divBdr>
                <w:top w:val="none" w:sz="0" w:space="0" w:color="auto"/>
                <w:left w:val="none" w:sz="0" w:space="0" w:color="auto"/>
                <w:bottom w:val="none" w:sz="0" w:space="0" w:color="auto"/>
                <w:right w:val="none" w:sz="0" w:space="0" w:color="auto"/>
              </w:divBdr>
              <w:divsChild>
                <w:div w:id="184388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171285">
      <w:bodyDiv w:val="1"/>
      <w:marLeft w:val="0"/>
      <w:marRight w:val="0"/>
      <w:marTop w:val="0"/>
      <w:marBottom w:val="0"/>
      <w:divBdr>
        <w:top w:val="none" w:sz="0" w:space="0" w:color="auto"/>
        <w:left w:val="none" w:sz="0" w:space="0" w:color="auto"/>
        <w:bottom w:val="none" w:sz="0" w:space="0" w:color="auto"/>
        <w:right w:val="none" w:sz="0" w:space="0" w:color="auto"/>
      </w:divBdr>
    </w:div>
    <w:div w:id="606473472">
      <w:bodyDiv w:val="1"/>
      <w:marLeft w:val="0"/>
      <w:marRight w:val="0"/>
      <w:marTop w:val="0"/>
      <w:marBottom w:val="0"/>
      <w:divBdr>
        <w:top w:val="none" w:sz="0" w:space="0" w:color="auto"/>
        <w:left w:val="none" w:sz="0" w:space="0" w:color="auto"/>
        <w:bottom w:val="none" w:sz="0" w:space="0" w:color="auto"/>
        <w:right w:val="none" w:sz="0" w:space="0" w:color="auto"/>
      </w:divBdr>
      <w:divsChild>
        <w:div w:id="1735659011">
          <w:marLeft w:val="0"/>
          <w:marRight w:val="0"/>
          <w:marTop w:val="0"/>
          <w:marBottom w:val="0"/>
          <w:divBdr>
            <w:top w:val="none" w:sz="0" w:space="0" w:color="auto"/>
            <w:left w:val="none" w:sz="0" w:space="0" w:color="auto"/>
            <w:bottom w:val="none" w:sz="0" w:space="0" w:color="auto"/>
            <w:right w:val="none" w:sz="0" w:space="0" w:color="auto"/>
          </w:divBdr>
          <w:divsChild>
            <w:div w:id="1945191888">
              <w:marLeft w:val="0"/>
              <w:marRight w:val="0"/>
              <w:marTop w:val="0"/>
              <w:marBottom w:val="0"/>
              <w:divBdr>
                <w:top w:val="none" w:sz="0" w:space="0" w:color="auto"/>
                <w:left w:val="none" w:sz="0" w:space="0" w:color="auto"/>
                <w:bottom w:val="none" w:sz="0" w:space="0" w:color="auto"/>
                <w:right w:val="none" w:sz="0" w:space="0" w:color="auto"/>
              </w:divBdr>
              <w:divsChild>
                <w:div w:id="131197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169646">
      <w:bodyDiv w:val="1"/>
      <w:marLeft w:val="0"/>
      <w:marRight w:val="0"/>
      <w:marTop w:val="0"/>
      <w:marBottom w:val="0"/>
      <w:divBdr>
        <w:top w:val="none" w:sz="0" w:space="0" w:color="auto"/>
        <w:left w:val="none" w:sz="0" w:space="0" w:color="auto"/>
        <w:bottom w:val="none" w:sz="0" w:space="0" w:color="auto"/>
        <w:right w:val="none" w:sz="0" w:space="0" w:color="auto"/>
      </w:divBdr>
    </w:div>
    <w:div w:id="623124328">
      <w:bodyDiv w:val="1"/>
      <w:marLeft w:val="0"/>
      <w:marRight w:val="0"/>
      <w:marTop w:val="0"/>
      <w:marBottom w:val="0"/>
      <w:divBdr>
        <w:top w:val="none" w:sz="0" w:space="0" w:color="auto"/>
        <w:left w:val="none" w:sz="0" w:space="0" w:color="auto"/>
        <w:bottom w:val="none" w:sz="0" w:space="0" w:color="auto"/>
        <w:right w:val="none" w:sz="0" w:space="0" w:color="auto"/>
      </w:divBdr>
      <w:divsChild>
        <w:div w:id="1881670620">
          <w:marLeft w:val="0"/>
          <w:marRight w:val="0"/>
          <w:marTop w:val="0"/>
          <w:marBottom w:val="0"/>
          <w:divBdr>
            <w:top w:val="none" w:sz="0" w:space="0" w:color="auto"/>
            <w:left w:val="none" w:sz="0" w:space="0" w:color="auto"/>
            <w:bottom w:val="none" w:sz="0" w:space="0" w:color="auto"/>
            <w:right w:val="none" w:sz="0" w:space="0" w:color="auto"/>
          </w:divBdr>
          <w:divsChild>
            <w:div w:id="503086292">
              <w:marLeft w:val="0"/>
              <w:marRight w:val="0"/>
              <w:marTop w:val="0"/>
              <w:marBottom w:val="0"/>
              <w:divBdr>
                <w:top w:val="none" w:sz="0" w:space="0" w:color="auto"/>
                <w:left w:val="none" w:sz="0" w:space="0" w:color="auto"/>
                <w:bottom w:val="none" w:sz="0" w:space="0" w:color="auto"/>
                <w:right w:val="none" w:sz="0" w:space="0" w:color="auto"/>
              </w:divBdr>
              <w:divsChild>
                <w:div w:id="146357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356481">
      <w:bodyDiv w:val="1"/>
      <w:marLeft w:val="0"/>
      <w:marRight w:val="0"/>
      <w:marTop w:val="0"/>
      <w:marBottom w:val="0"/>
      <w:divBdr>
        <w:top w:val="none" w:sz="0" w:space="0" w:color="auto"/>
        <w:left w:val="none" w:sz="0" w:space="0" w:color="auto"/>
        <w:bottom w:val="none" w:sz="0" w:space="0" w:color="auto"/>
        <w:right w:val="none" w:sz="0" w:space="0" w:color="auto"/>
      </w:divBdr>
      <w:divsChild>
        <w:div w:id="2101365506">
          <w:marLeft w:val="0"/>
          <w:marRight w:val="0"/>
          <w:marTop w:val="0"/>
          <w:marBottom w:val="0"/>
          <w:divBdr>
            <w:top w:val="none" w:sz="0" w:space="0" w:color="auto"/>
            <w:left w:val="none" w:sz="0" w:space="0" w:color="auto"/>
            <w:bottom w:val="none" w:sz="0" w:space="0" w:color="auto"/>
            <w:right w:val="none" w:sz="0" w:space="0" w:color="auto"/>
          </w:divBdr>
          <w:divsChild>
            <w:div w:id="1425688030">
              <w:marLeft w:val="0"/>
              <w:marRight w:val="0"/>
              <w:marTop w:val="0"/>
              <w:marBottom w:val="0"/>
              <w:divBdr>
                <w:top w:val="none" w:sz="0" w:space="0" w:color="auto"/>
                <w:left w:val="none" w:sz="0" w:space="0" w:color="auto"/>
                <w:bottom w:val="none" w:sz="0" w:space="0" w:color="auto"/>
                <w:right w:val="none" w:sz="0" w:space="0" w:color="auto"/>
              </w:divBdr>
              <w:divsChild>
                <w:div w:id="106911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592389">
      <w:bodyDiv w:val="1"/>
      <w:marLeft w:val="0"/>
      <w:marRight w:val="0"/>
      <w:marTop w:val="0"/>
      <w:marBottom w:val="0"/>
      <w:divBdr>
        <w:top w:val="none" w:sz="0" w:space="0" w:color="auto"/>
        <w:left w:val="none" w:sz="0" w:space="0" w:color="auto"/>
        <w:bottom w:val="none" w:sz="0" w:space="0" w:color="auto"/>
        <w:right w:val="none" w:sz="0" w:space="0" w:color="auto"/>
      </w:divBdr>
      <w:divsChild>
        <w:div w:id="1308049060">
          <w:marLeft w:val="0"/>
          <w:marRight w:val="0"/>
          <w:marTop w:val="0"/>
          <w:marBottom w:val="0"/>
          <w:divBdr>
            <w:top w:val="none" w:sz="0" w:space="0" w:color="auto"/>
            <w:left w:val="none" w:sz="0" w:space="0" w:color="auto"/>
            <w:bottom w:val="none" w:sz="0" w:space="0" w:color="auto"/>
            <w:right w:val="none" w:sz="0" w:space="0" w:color="auto"/>
          </w:divBdr>
          <w:divsChild>
            <w:div w:id="574124035">
              <w:marLeft w:val="0"/>
              <w:marRight w:val="0"/>
              <w:marTop w:val="0"/>
              <w:marBottom w:val="0"/>
              <w:divBdr>
                <w:top w:val="none" w:sz="0" w:space="0" w:color="auto"/>
                <w:left w:val="none" w:sz="0" w:space="0" w:color="auto"/>
                <w:bottom w:val="none" w:sz="0" w:space="0" w:color="auto"/>
                <w:right w:val="none" w:sz="0" w:space="0" w:color="auto"/>
              </w:divBdr>
              <w:divsChild>
                <w:div w:id="161914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53993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1351182">
      <w:bodyDiv w:val="1"/>
      <w:marLeft w:val="0"/>
      <w:marRight w:val="0"/>
      <w:marTop w:val="0"/>
      <w:marBottom w:val="0"/>
      <w:divBdr>
        <w:top w:val="none" w:sz="0" w:space="0" w:color="auto"/>
        <w:left w:val="none" w:sz="0" w:space="0" w:color="auto"/>
        <w:bottom w:val="none" w:sz="0" w:space="0" w:color="auto"/>
        <w:right w:val="none" w:sz="0" w:space="0" w:color="auto"/>
      </w:divBdr>
      <w:divsChild>
        <w:div w:id="1810436865">
          <w:marLeft w:val="0"/>
          <w:marRight w:val="0"/>
          <w:marTop w:val="0"/>
          <w:marBottom w:val="0"/>
          <w:divBdr>
            <w:top w:val="none" w:sz="0" w:space="0" w:color="auto"/>
            <w:left w:val="none" w:sz="0" w:space="0" w:color="auto"/>
            <w:bottom w:val="none" w:sz="0" w:space="0" w:color="auto"/>
            <w:right w:val="none" w:sz="0" w:space="0" w:color="auto"/>
          </w:divBdr>
          <w:divsChild>
            <w:div w:id="297227012">
              <w:marLeft w:val="0"/>
              <w:marRight w:val="0"/>
              <w:marTop w:val="0"/>
              <w:marBottom w:val="0"/>
              <w:divBdr>
                <w:top w:val="none" w:sz="0" w:space="0" w:color="auto"/>
                <w:left w:val="none" w:sz="0" w:space="0" w:color="auto"/>
                <w:bottom w:val="none" w:sz="0" w:space="0" w:color="auto"/>
                <w:right w:val="none" w:sz="0" w:space="0" w:color="auto"/>
              </w:divBdr>
              <w:divsChild>
                <w:div w:id="422840758">
                  <w:marLeft w:val="0"/>
                  <w:marRight w:val="0"/>
                  <w:marTop w:val="0"/>
                  <w:marBottom w:val="0"/>
                  <w:divBdr>
                    <w:top w:val="none" w:sz="0" w:space="0" w:color="auto"/>
                    <w:left w:val="none" w:sz="0" w:space="0" w:color="auto"/>
                    <w:bottom w:val="none" w:sz="0" w:space="0" w:color="auto"/>
                    <w:right w:val="none" w:sz="0" w:space="0" w:color="auto"/>
                  </w:divBdr>
                  <w:divsChild>
                    <w:div w:id="45143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168922">
      <w:bodyDiv w:val="1"/>
      <w:marLeft w:val="0"/>
      <w:marRight w:val="0"/>
      <w:marTop w:val="0"/>
      <w:marBottom w:val="0"/>
      <w:divBdr>
        <w:top w:val="none" w:sz="0" w:space="0" w:color="auto"/>
        <w:left w:val="none" w:sz="0" w:space="0" w:color="auto"/>
        <w:bottom w:val="none" w:sz="0" w:space="0" w:color="auto"/>
        <w:right w:val="none" w:sz="0" w:space="0" w:color="auto"/>
      </w:divBdr>
      <w:divsChild>
        <w:div w:id="764155693">
          <w:marLeft w:val="0"/>
          <w:marRight w:val="0"/>
          <w:marTop w:val="0"/>
          <w:marBottom w:val="0"/>
          <w:divBdr>
            <w:top w:val="none" w:sz="0" w:space="0" w:color="auto"/>
            <w:left w:val="none" w:sz="0" w:space="0" w:color="auto"/>
            <w:bottom w:val="none" w:sz="0" w:space="0" w:color="auto"/>
            <w:right w:val="none" w:sz="0" w:space="0" w:color="auto"/>
          </w:divBdr>
          <w:divsChild>
            <w:div w:id="1599099901">
              <w:marLeft w:val="0"/>
              <w:marRight w:val="0"/>
              <w:marTop w:val="0"/>
              <w:marBottom w:val="0"/>
              <w:divBdr>
                <w:top w:val="none" w:sz="0" w:space="0" w:color="auto"/>
                <w:left w:val="none" w:sz="0" w:space="0" w:color="auto"/>
                <w:bottom w:val="none" w:sz="0" w:space="0" w:color="auto"/>
                <w:right w:val="none" w:sz="0" w:space="0" w:color="auto"/>
              </w:divBdr>
              <w:divsChild>
                <w:div w:id="176818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83894905">
      <w:bodyDiv w:val="1"/>
      <w:marLeft w:val="0"/>
      <w:marRight w:val="0"/>
      <w:marTop w:val="0"/>
      <w:marBottom w:val="0"/>
      <w:divBdr>
        <w:top w:val="none" w:sz="0" w:space="0" w:color="auto"/>
        <w:left w:val="none" w:sz="0" w:space="0" w:color="auto"/>
        <w:bottom w:val="none" w:sz="0" w:space="0" w:color="auto"/>
        <w:right w:val="none" w:sz="0" w:space="0" w:color="auto"/>
      </w:divBdr>
      <w:divsChild>
        <w:div w:id="1257518628">
          <w:marLeft w:val="0"/>
          <w:marRight w:val="0"/>
          <w:marTop w:val="0"/>
          <w:marBottom w:val="0"/>
          <w:divBdr>
            <w:top w:val="none" w:sz="0" w:space="0" w:color="auto"/>
            <w:left w:val="none" w:sz="0" w:space="0" w:color="auto"/>
            <w:bottom w:val="none" w:sz="0" w:space="0" w:color="auto"/>
            <w:right w:val="none" w:sz="0" w:space="0" w:color="auto"/>
          </w:divBdr>
          <w:divsChild>
            <w:div w:id="1597127783">
              <w:marLeft w:val="0"/>
              <w:marRight w:val="0"/>
              <w:marTop w:val="0"/>
              <w:marBottom w:val="0"/>
              <w:divBdr>
                <w:top w:val="none" w:sz="0" w:space="0" w:color="auto"/>
                <w:left w:val="none" w:sz="0" w:space="0" w:color="auto"/>
                <w:bottom w:val="none" w:sz="0" w:space="0" w:color="auto"/>
                <w:right w:val="none" w:sz="0" w:space="0" w:color="auto"/>
              </w:divBdr>
              <w:divsChild>
                <w:div w:id="328599615">
                  <w:marLeft w:val="0"/>
                  <w:marRight w:val="0"/>
                  <w:marTop w:val="0"/>
                  <w:marBottom w:val="0"/>
                  <w:divBdr>
                    <w:top w:val="none" w:sz="0" w:space="0" w:color="auto"/>
                    <w:left w:val="none" w:sz="0" w:space="0" w:color="auto"/>
                    <w:bottom w:val="none" w:sz="0" w:space="0" w:color="auto"/>
                    <w:right w:val="none" w:sz="0" w:space="0" w:color="auto"/>
                  </w:divBdr>
                  <w:divsChild>
                    <w:div w:id="114381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855083">
      <w:bodyDiv w:val="1"/>
      <w:marLeft w:val="0"/>
      <w:marRight w:val="0"/>
      <w:marTop w:val="0"/>
      <w:marBottom w:val="0"/>
      <w:divBdr>
        <w:top w:val="none" w:sz="0" w:space="0" w:color="auto"/>
        <w:left w:val="none" w:sz="0" w:space="0" w:color="auto"/>
        <w:bottom w:val="none" w:sz="0" w:space="0" w:color="auto"/>
        <w:right w:val="none" w:sz="0" w:space="0" w:color="auto"/>
      </w:divBdr>
      <w:divsChild>
        <w:div w:id="985860341">
          <w:marLeft w:val="0"/>
          <w:marRight w:val="0"/>
          <w:marTop w:val="0"/>
          <w:marBottom w:val="0"/>
          <w:divBdr>
            <w:top w:val="none" w:sz="0" w:space="0" w:color="auto"/>
            <w:left w:val="none" w:sz="0" w:space="0" w:color="auto"/>
            <w:bottom w:val="none" w:sz="0" w:space="0" w:color="auto"/>
            <w:right w:val="none" w:sz="0" w:space="0" w:color="auto"/>
          </w:divBdr>
          <w:divsChild>
            <w:div w:id="1379816702">
              <w:marLeft w:val="0"/>
              <w:marRight w:val="0"/>
              <w:marTop w:val="0"/>
              <w:marBottom w:val="0"/>
              <w:divBdr>
                <w:top w:val="none" w:sz="0" w:space="0" w:color="auto"/>
                <w:left w:val="none" w:sz="0" w:space="0" w:color="auto"/>
                <w:bottom w:val="none" w:sz="0" w:space="0" w:color="auto"/>
                <w:right w:val="none" w:sz="0" w:space="0" w:color="auto"/>
              </w:divBdr>
              <w:divsChild>
                <w:div w:id="213898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495420">
      <w:bodyDiv w:val="1"/>
      <w:marLeft w:val="0"/>
      <w:marRight w:val="0"/>
      <w:marTop w:val="0"/>
      <w:marBottom w:val="0"/>
      <w:divBdr>
        <w:top w:val="none" w:sz="0" w:space="0" w:color="auto"/>
        <w:left w:val="none" w:sz="0" w:space="0" w:color="auto"/>
        <w:bottom w:val="none" w:sz="0" w:space="0" w:color="auto"/>
        <w:right w:val="none" w:sz="0" w:space="0" w:color="auto"/>
      </w:divBdr>
      <w:divsChild>
        <w:div w:id="484786115">
          <w:marLeft w:val="0"/>
          <w:marRight w:val="0"/>
          <w:marTop w:val="0"/>
          <w:marBottom w:val="0"/>
          <w:divBdr>
            <w:top w:val="none" w:sz="0" w:space="0" w:color="auto"/>
            <w:left w:val="none" w:sz="0" w:space="0" w:color="auto"/>
            <w:bottom w:val="none" w:sz="0" w:space="0" w:color="auto"/>
            <w:right w:val="none" w:sz="0" w:space="0" w:color="auto"/>
          </w:divBdr>
          <w:divsChild>
            <w:div w:id="157695741">
              <w:marLeft w:val="0"/>
              <w:marRight w:val="0"/>
              <w:marTop w:val="0"/>
              <w:marBottom w:val="0"/>
              <w:divBdr>
                <w:top w:val="none" w:sz="0" w:space="0" w:color="auto"/>
                <w:left w:val="none" w:sz="0" w:space="0" w:color="auto"/>
                <w:bottom w:val="none" w:sz="0" w:space="0" w:color="auto"/>
                <w:right w:val="none" w:sz="0" w:space="0" w:color="auto"/>
              </w:divBdr>
              <w:divsChild>
                <w:div w:id="64278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153046">
      <w:bodyDiv w:val="1"/>
      <w:marLeft w:val="0"/>
      <w:marRight w:val="0"/>
      <w:marTop w:val="0"/>
      <w:marBottom w:val="0"/>
      <w:divBdr>
        <w:top w:val="none" w:sz="0" w:space="0" w:color="auto"/>
        <w:left w:val="none" w:sz="0" w:space="0" w:color="auto"/>
        <w:bottom w:val="none" w:sz="0" w:space="0" w:color="auto"/>
        <w:right w:val="none" w:sz="0" w:space="0" w:color="auto"/>
      </w:divBdr>
    </w:div>
    <w:div w:id="722338828">
      <w:bodyDiv w:val="1"/>
      <w:marLeft w:val="0"/>
      <w:marRight w:val="0"/>
      <w:marTop w:val="0"/>
      <w:marBottom w:val="0"/>
      <w:divBdr>
        <w:top w:val="none" w:sz="0" w:space="0" w:color="auto"/>
        <w:left w:val="none" w:sz="0" w:space="0" w:color="auto"/>
        <w:bottom w:val="none" w:sz="0" w:space="0" w:color="auto"/>
        <w:right w:val="none" w:sz="0" w:space="0" w:color="auto"/>
      </w:divBdr>
      <w:divsChild>
        <w:div w:id="1881552150">
          <w:marLeft w:val="0"/>
          <w:marRight w:val="0"/>
          <w:marTop w:val="0"/>
          <w:marBottom w:val="0"/>
          <w:divBdr>
            <w:top w:val="none" w:sz="0" w:space="0" w:color="auto"/>
            <w:left w:val="none" w:sz="0" w:space="0" w:color="auto"/>
            <w:bottom w:val="none" w:sz="0" w:space="0" w:color="auto"/>
            <w:right w:val="none" w:sz="0" w:space="0" w:color="auto"/>
          </w:divBdr>
          <w:divsChild>
            <w:div w:id="769356524">
              <w:marLeft w:val="0"/>
              <w:marRight w:val="0"/>
              <w:marTop w:val="0"/>
              <w:marBottom w:val="0"/>
              <w:divBdr>
                <w:top w:val="none" w:sz="0" w:space="0" w:color="auto"/>
                <w:left w:val="none" w:sz="0" w:space="0" w:color="auto"/>
                <w:bottom w:val="none" w:sz="0" w:space="0" w:color="auto"/>
                <w:right w:val="none" w:sz="0" w:space="0" w:color="auto"/>
              </w:divBdr>
              <w:divsChild>
                <w:div w:id="59972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891963">
      <w:bodyDiv w:val="1"/>
      <w:marLeft w:val="0"/>
      <w:marRight w:val="0"/>
      <w:marTop w:val="0"/>
      <w:marBottom w:val="0"/>
      <w:divBdr>
        <w:top w:val="none" w:sz="0" w:space="0" w:color="auto"/>
        <w:left w:val="none" w:sz="0" w:space="0" w:color="auto"/>
        <w:bottom w:val="none" w:sz="0" w:space="0" w:color="auto"/>
        <w:right w:val="none" w:sz="0" w:space="0" w:color="auto"/>
      </w:divBdr>
      <w:divsChild>
        <w:div w:id="977301266">
          <w:marLeft w:val="0"/>
          <w:marRight w:val="0"/>
          <w:marTop w:val="0"/>
          <w:marBottom w:val="0"/>
          <w:divBdr>
            <w:top w:val="none" w:sz="0" w:space="0" w:color="auto"/>
            <w:left w:val="none" w:sz="0" w:space="0" w:color="auto"/>
            <w:bottom w:val="none" w:sz="0" w:space="0" w:color="auto"/>
            <w:right w:val="none" w:sz="0" w:space="0" w:color="auto"/>
          </w:divBdr>
          <w:divsChild>
            <w:div w:id="1061902477">
              <w:marLeft w:val="0"/>
              <w:marRight w:val="0"/>
              <w:marTop w:val="0"/>
              <w:marBottom w:val="0"/>
              <w:divBdr>
                <w:top w:val="none" w:sz="0" w:space="0" w:color="auto"/>
                <w:left w:val="none" w:sz="0" w:space="0" w:color="auto"/>
                <w:bottom w:val="none" w:sz="0" w:space="0" w:color="auto"/>
                <w:right w:val="none" w:sz="0" w:space="0" w:color="auto"/>
              </w:divBdr>
              <w:divsChild>
                <w:div w:id="4176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874951">
      <w:bodyDiv w:val="1"/>
      <w:marLeft w:val="0"/>
      <w:marRight w:val="0"/>
      <w:marTop w:val="0"/>
      <w:marBottom w:val="0"/>
      <w:divBdr>
        <w:top w:val="none" w:sz="0" w:space="0" w:color="auto"/>
        <w:left w:val="none" w:sz="0" w:space="0" w:color="auto"/>
        <w:bottom w:val="none" w:sz="0" w:space="0" w:color="auto"/>
        <w:right w:val="none" w:sz="0" w:space="0" w:color="auto"/>
      </w:divBdr>
      <w:divsChild>
        <w:div w:id="1025249239">
          <w:marLeft w:val="0"/>
          <w:marRight w:val="0"/>
          <w:marTop w:val="0"/>
          <w:marBottom w:val="0"/>
          <w:divBdr>
            <w:top w:val="none" w:sz="0" w:space="0" w:color="auto"/>
            <w:left w:val="none" w:sz="0" w:space="0" w:color="auto"/>
            <w:bottom w:val="none" w:sz="0" w:space="0" w:color="auto"/>
            <w:right w:val="none" w:sz="0" w:space="0" w:color="auto"/>
          </w:divBdr>
          <w:divsChild>
            <w:div w:id="338123320">
              <w:marLeft w:val="0"/>
              <w:marRight w:val="0"/>
              <w:marTop w:val="0"/>
              <w:marBottom w:val="0"/>
              <w:divBdr>
                <w:top w:val="none" w:sz="0" w:space="0" w:color="auto"/>
                <w:left w:val="none" w:sz="0" w:space="0" w:color="auto"/>
                <w:bottom w:val="none" w:sz="0" w:space="0" w:color="auto"/>
                <w:right w:val="none" w:sz="0" w:space="0" w:color="auto"/>
              </w:divBdr>
              <w:divsChild>
                <w:div w:id="78272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787719">
      <w:bodyDiv w:val="1"/>
      <w:marLeft w:val="0"/>
      <w:marRight w:val="0"/>
      <w:marTop w:val="0"/>
      <w:marBottom w:val="0"/>
      <w:divBdr>
        <w:top w:val="none" w:sz="0" w:space="0" w:color="auto"/>
        <w:left w:val="none" w:sz="0" w:space="0" w:color="auto"/>
        <w:bottom w:val="none" w:sz="0" w:space="0" w:color="auto"/>
        <w:right w:val="none" w:sz="0" w:space="0" w:color="auto"/>
      </w:divBdr>
    </w:div>
    <w:div w:id="760217876">
      <w:bodyDiv w:val="1"/>
      <w:marLeft w:val="0"/>
      <w:marRight w:val="0"/>
      <w:marTop w:val="0"/>
      <w:marBottom w:val="0"/>
      <w:divBdr>
        <w:top w:val="none" w:sz="0" w:space="0" w:color="auto"/>
        <w:left w:val="none" w:sz="0" w:space="0" w:color="auto"/>
        <w:bottom w:val="none" w:sz="0" w:space="0" w:color="auto"/>
        <w:right w:val="none" w:sz="0" w:space="0" w:color="auto"/>
      </w:divBdr>
      <w:divsChild>
        <w:div w:id="1782064292">
          <w:marLeft w:val="0"/>
          <w:marRight w:val="0"/>
          <w:marTop w:val="0"/>
          <w:marBottom w:val="0"/>
          <w:divBdr>
            <w:top w:val="none" w:sz="0" w:space="0" w:color="auto"/>
            <w:left w:val="none" w:sz="0" w:space="0" w:color="auto"/>
            <w:bottom w:val="none" w:sz="0" w:space="0" w:color="auto"/>
            <w:right w:val="none" w:sz="0" w:space="0" w:color="auto"/>
          </w:divBdr>
          <w:divsChild>
            <w:div w:id="2115861619">
              <w:marLeft w:val="0"/>
              <w:marRight w:val="0"/>
              <w:marTop w:val="0"/>
              <w:marBottom w:val="0"/>
              <w:divBdr>
                <w:top w:val="none" w:sz="0" w:space="0" w:color="auto"/>
                <w:left w:val="none" w:sz="0" w:space="0" w:color="auto"/>
                <w:bottom w:val="none" w:sz="0" w:space="0" w:color="auto"/>
                <w:right w:val="none" w:sz="0" w:space="0" w:color="auto"/>
              </w:divBdr>
              <w:divsChild>
                <w:div w:id="24865592">
                  <w:marLeft w:val="0"/>
                  <w:marRight w:val="0"/>
                  <w:marTop w:val="0"/>
                  <w:marBottom w:val="0"/>
                  <w:divBdr>
                    <w:top w:val="none" w:sz="0" w:space="0" w:color="auto"/>
                    <w:left w:val="none" w:sz="0" w:space="0" w:color="auto"/>
                    <w:bottom w:val="none" w:sz="0" w:space="0" w:color="auto"/>
                    <w:right w:val="none" w:sz="0" w:space="0" w:color="auto"/>
                  </w:divBdr>
                  <w:divsChild>
                    <w:div w:id="63946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066491">
      <w:bodyDiv w:val="1"/>
      <w:marLeft w:val="0"/>
      <w:marRight w:val="0"/>
      <w:marTop w:val="0"/>
      <w:marBottom w:val="0"/>
      <w:divBdr>
        <w:top w:val="none" w:sz="0" w:space="0" w:color="auto"/>
        <w:left w:val="none" w:sz="0" w:space="0" w:color="auto"/>
        <w:bottom w:val="none" w:sz="0" w:space="0" w:color="auto"/>
        <w:right w:val="none" w:sz="0" w:space="0" w:color="auto"/>
      </w:divBdr>
      <w:divsChild>
        <w:div w:id="1257127474">
          <w:marLeft w:val="0"/>
          <w:marRight w:val="0"/>
          <w:marTop w:val="0"/>
          <w:marBottom w:val="0"/>
          <w:divBdr>
            <w:top w:val="none" w:sz="0" w:space="0" w:color="auto"/>
            <w:left w:val="none" w:sz="0" w:space="0" w:color="auto"/>
            <w:bottom w:val="none" w:sz="0" w:space="0" w:color="auto"/>
            <w:right w:val="none" w:sz="0" w:space="0" w:color="auto"/>
          </w:divBdr>
          <w:divsChild>
            <w:div w:id="424544105">
              <w:marLeft w:val="0"/>
              <w:marRight w:val="0"/>
              <w:marTop w:val="0"/>
              <w:marBottom w:val="0"/>
              <w:divBdr>
                <w:top w:val="none" w:sz="0" w:space="0" w:color="auto"/>
                <w:left w:val="none" w:sz="0" w:space="0" w:color="auto"/>
                <w:bottom w:val="none" w:sz="0" w:space="0" w:color="auto"/>
                <w:right w:val="none" w:sz="0" w:space="0" w:color="auto"/>
              </w:divBdr>
              <w:divsChild>
                <w:div w:id="210772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772350">
      <w:bodyDiv w:val="1"/>
      <w:marLeft w:val="0"/>
      <w:marRight w:val="0"/>
      <w:marTop w:val="0"/>
      <w:marBottom w:val="0"/>
      <w:divBdr>
        <w:top w:val="none" w:sz="0" w:space="0" w:color="auto"/>
        <w:left w:val="none" w:sz="0" w:space="0" w:color="auto"/>
        <w:bottom w:val="none" w:sz="0" w:space="0" w:color="auto"/>
        <w:right w:val="none" w:sz="0" w:space="0" w:color="auto"/>
      </w:divBdr>
    </w:div>
    <w:div w:id="797724354">
      <w:bodyDiv w:val="1"/>
      <w:marLeft w:val="0"/>
      <w:marRight w:val="0"/>
      <w:marTop w:val="0"/>
      <w:marBottom w:val="0"/>
      <w:divBdr>
        <w:top w:val="none" w:sz="0" w:space="0" w:color="auto"/>
        <w:left w:val="none" w:sz="0" w:space="0" w:color="auto"/>
        <w:bottom w:val="none" w:sz="0" w:space="0" w:color="auto"/>
        <w:right w:val="none" w:sz="0" w:space="0" w:color="auto"/>
      </w:divBdr>
      <w:divsChild>
        <w:div w:id="1346132906">
          <w:marLeft w:val="0"/>
          <w:marRight w:val="0"/>
          <w:marTop w:val="0"/>
          <w:marBottom w:val="0"/>
          <w:divBdr>
            <w:top w:val="none" w:sz="0" w:space="0" w:color="auto"/>
            <w:left w:val="none" w:sz="0" w:space="0" w:color="auto"/>
            <w:bottom w:val="none" w:sz="0" w:space="0" w:color="auto"/>
            <w:right w:val="none" w:sz="0" w:space="0" w:color="auto"/>
          </w:divBdr>
          <w:divsChild>
            <w:div w:id="53552406">
              <w:marLeft w:val="0"/>
              <w:marRight w:val="0"/>
              <w:marTop w:val="0"/>
              <w:marBottom w:val="0"/>
              <w:divBdr>
                <w:top w:val="none" w:sz="0" w:space="0" w:color="auto"/>
                <w:left w:val="none" w:sz="0" w:space="0" w:color="auto"/>
                <w:bottom w:val="none" w:sz="0" w:space="0" w:color="auto"/>
                <w:right w:val="none" w:sz="0" w:space="0" w:color="auto"/>
              </w:divBdr>
              <w:divsChild>
                <w:div w:id="69504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581656">
      <w:bodyDiv w:val="1"/>
      <w:marLeft w:val="0"/>
      <w:marRight w:val="0"/>
      <w:marTop w:val="0"/>
      <w:marBottom w:val="0"/>
      <w:divBdr>
        <w:top w:val="none" w:sz="0" w:space="0" w:color="auto"/>
        <w:left w:val="none" w:sz="0" w:space="0" w:color="auto"/>
        <w:bottom w:val="none" w:sz="0" w:space="0" w:color="auto"/>
        <w:right w:val="none" w:sz="0" w:space="0" w:color="auto"/>
      </w:divBdr>
      <w:divsChild>
        <w:div w:id="707099317">
          <w:marLeft w:val="0"/>
          <w:marRight w:val="0"/>
          <w:marTop w:val="0"/>
          <w:marBottom w:val="0"/>
          <w:divBdr>
            <w:top w:val="none" w:sz="0" w:space="0" w:color="auto"/>
            <w:left w:val="none" w:sz="0" w:space="0" w:color="auto"/>
            <w:bottom w:val="none" w:sz="0" w:space="0" w:color="auto"/>
            <w:right w:val="none" w:sz="0" w:space="0" w:color="auto"/>
          </w:divBdr>
          <w:divsChild>
            <w:div w:id="1167212993">
              <w:marLeft w:val="0"/>
              <w:marRight w:val="0"/>
              <w:marTop w:val="0"/>
              <w:marBottom w:val="0"/>
              <w:divBdr>
                <w:top w:val="none" w:sz="0" w:space="0" w:color="auto"/>
                <w:left w:val="none" w:sz="0" w:space="0" w:color="auto"/>
                <w:bottom w:val="none" w:sz="0" w:space="0" w:color="auto"/>
                <w:right w:val="none" w:sz="0" w:space="0" w:color="auto"/>
              </w:divBdr>
              <w:divsChild>
                <w:div w:id="158788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740092">
      <w:bodyDiv w:val="1"/>
      <w:marLeft w:val="0"/>
      <w:marRight w:val="0"/>
      <w:marTop w:val="0"/>
      <w:marBottom w:val="0"/>
      <w:divBdr>
        <w:top w:val="none" w:sz="0" w:space="0" w:color="auto"/>
        <w:left w:val="none" w:sz="0" w:space="0" w:color="auto"/>
        <w:bottom w:val="none" w:sz="0" w:space="0" w:color="auto"/>
        <w:right w:val="none" w:sz="0" w:space="0" w:color="auto"/>
      </w:divBdr>
      <w:divsChild>
        <w:div w:id="1161117775">
          <w:marLeft w:val="0"/>
          <w:marRight w:val="0"/>
          <w:marTop w:val="0"/>
          <w:marBottom w:val="0"/>
          <w:divBdr>
            <w:top w:val="none" w:sz="0" w:space="0" w:color="auto"/>
            <w:left w:val="none" w:sz="0" w:space="0" w:color="auto"/>
            <w:bottom w:val="none" w:sz="0" w:space="0" w:color="auto"/>
            <w:right w:val="none" w:sz="0" w:space="0" w:color="auto"/>
          </w:divBdr>
          <w:divsChild>
            <w:div w:id="156965601">
              <w:marLeft w:val="0"/>
              <w:marRight w:val="0"/>
              <w:marTop w:val="0"/>
              <w:marBottom w:val="0"/>
              <w:divBdr>
                <w:top w:val="none" w:sz="0" w:space="0" w:color="auto"/>
                <w:left w:val="none" w:sz="0" w:space="0" w:color="auto"/>
                <w:bottom w:val="none" w:sz="0" w:space="0" w:color="auto"/>
                <w:right w:val="none" w:sz="0" w:space="0" w:color="auto"/>
              </w:divBdr>
              <w:divsChild>
                <w:div w:id="31483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834242">
      <w:bodyDiv w:val="1"/>
      <w:marLeft w:val="0"/>
      <w:marRight w:val="0"/>
      <w:marTop w:val="0"/>
      <w:marBottom w:val="0"/>
      <w:divBdr>
        <w:top w:val="none" w:sz="0" w:space="0" w:color="auto"/>
        <w:left w:val="none" w:sz="0" w:space="0" w:color="auto"/>
        <w:bottom w:val="none" w:sz="0" w:space="0" w:color="auto"/>
        <w:right w:val="none" w:sz="0" w:space="0" w:color="auto"/>
      </w:divBdr>
    </w:div>
    <w:div w:id="928738603">
      <w:bodyDiv w:val="1"/>
      <w:marLeft w:val="0"/>
      <w:marRight w:val="0"/>
      <w:marTop w:val="0"/>
      <w:marBottom w:val="0"/>
      <w:divBdr>
        <w:top w:val="none" w:sz="0" w:space="0" w:color="auto"/>
        <w:left w:val="none" w:sz="0" w:space="0" w:color="auto"/>
        <w:bottom w:val="none" w:sz="0" w:space="0" w:color="auto"/>
        <w:right w:val="none" w:sz="0" w:space="0" w:color="auto"/>
      </w:divBdr>
      <w:divsChild>
        <w:div w:id="918104055">
          <w:marLeft w:val="0"/>
          <w:marRight w:val="0"/>
          <w:marTop w:val="0"/>
          <w:marBottom w:val="0"/>
          <w:divBdr>
            <w:top w:val="none" w:sz="0" w:space="0" w:color="auto"/>
            <w:left w:val="none" w:sz="0" w:space="0" w:color="auto"/>
            <w:bottom w:val="none" w:sz="0" w:space="0" w:color="auto"/>
            <w:right w:val="none" w:sz="0" w:space="0" w:color="auto"/>
          </w:divBdr>
          <w:divsChild>
            <w:div w:id="1130051663">
              <w:marLeft w:val="0"/>
              <w:marRight w:val="0"/>
              <w:marTop w:val="0"/>
              <w:marBottom w:val="0"/>
              <w:divBdr>
                <w:top w:val="none" w:sz="0" w:space="0" w:color="auto"/>
                <w:left w:val="none" w:sz="0" w:space="0" w:color="auto"/>
                <w:bottom w:val="none" w:sz="0" w:space="0" w:color="auto"/>
                <w:right w:val="none" w:sz="0" w:space="0" w:color="auto"/>
              </w:divBdr>
              <w:divsChild>
                <w:div w:id="207697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952154">
      <w:bodyDiv w:val="1"/>
      <w:marLeft w:val="0"/>
      <w:marRight w:val="0"/>
      <w:marTop w:val="0"/>
      <w:marBottom w:val="0"/>
      <w:divBdr>
        <w:top w:val="none" w:sz="0" w:space="0" w:color="auto"/>
        <w:left w:val="none" w:sz="0" w:space="0" w:color="auto"/>
        <w:bottom w:val="none" w:sz="0" w:space="0" w:color="auto"/>
        <w:right w:val="none" w:sz="0" w:space="0" w:color="auto"/>
      </w:divBdr>
      <w:divsChild>
        <w:div w:id="126164015">
          <w:marLeft w:val="0"/>
          <w:marRight w:val="0"/>
          <w:marTop w:val="0"/>
          <w:marBottom w:val="0"/>
          <w:divBdr>
            <w:top w:val="none" w:sz="0" w:space="0" w:color="auto"/>
            <w:left w:val="none" w:sz="0" w:space="0" w:color="auto"/>
            <w:bottom w:val="none" w:sz="0" w:space="0" w:color="auto"/>
            <w:right w:val="none" w:sz="0" w:space="0" w:color="auto"/>
          </w:divBdr>
          <w:divsChild>
            <w:div w:id="594288535">
              <w:marLeft w:val="0"/>
              <w:marRight w:val="0"/>
              <w:marTop w:val="0"/>
              <w:marBottom w:val="0"/>
              <w:divBdr>
                <w:top w:val="none" w:sz="0" w:space="0" w:color="auto"/>
                <w:left w:val="none" w:sz="0" w:space="0" w:color="auto"/>
                <w:bottom w:val="none" w:sz="0" w:space="0" w:color="auto"/>
                <w:right w:val="none" w:sz="0" w:space="0" w:color="auto"/>
              </w:divBdr>
              <w:divsChild>
                <w:div w:id="1777406117">
                  <w:marLeft w:val="0"/>
                  <w:marRight w:val="0"/>
                  <w:marTop w:val="0"/>
                  <w:marBottom w:val="0"/>
                  <w:divBdr>
                    <w:top w:val="none" w:sz="0" w:space="0" w:color="auto"/>
                    <w:left w:val="none" w:sz="0" w:space="0" w:color="auto"/>
                    <w:bottom w:val="none" w:sz="0" w:space="0" w:color="auto"/>
                    <w:right w:val="none" w:sz="0" w:space="0" w:color="auto"/>
                  </w:divBdr>
                  <w:divsChild>
                    <w:div w:id="2537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172567">
      <w:bodyDiv w:val="1"/>
      <w:marLeft w:val="0"/>
      <w:marRight w:val="0"/>
      <w:marTop w:val="0"/>
      <w:marBottom w:val="0"/>
      <w:divBdr>
        <w:top w:val="none" w:sz="0" w:space="0" w:color="auto"/>
        <w:left w:val="none" w:sz="0" w:space="0" w:color="auto"/>
        <w:bottom w:val="none" w:sz="0" w:space="0" w:color="auto"/>
        <w:right w:val="none" w:sz="0" w:space="0" w:color="auto"/>
      </w:divBdr>
      <w:divsChild>
        <w:div w:id="628097135">
          <w:marLeft w:val="0"/>
          <w:marRight w:val="0"/>
          <w:marTop w:val="0"/>
          <w:marBottom w:val="0"/>
          <w:divBdr>
            <w:top w:val="none" w:sz="0" w:space="0" w:color="auto"/>
            <w:left w:val="none" w:sz="0" w:space="0" w:color="auto"/>
            <w:bottom w:val="none" w:sz="0" w:space="0" w:color="auto"/>
            <w:right w:val="none" w:sz="0" w:space="0" w:color="auto"/>
          </w:divBdr>
          <w:divsChild>
            <w:div w:id="1492991235">
              <w:marLeft w:val="0"/>
              <w:marRight w:val="0"/>
              <w:marTop w:val="0"/>
              <w:marBottom w:val="0"/>
              <w:divBdr>
                <w:top w:val="none" w:sz="0" w:space="0" w:color="auto"/>
                <w:left w:val="none" w:sz="0" w:space="0" w:color="auto"/>
                <w:bottom w:val="none" w:sz="0" w:space="0" w:color="auto"/>
                <w:right w:val="none" w:sz="0" w:space="0" w:color="auto"/>
              </w:divBdr>
              <w:divsChild>
                <w:div w:id="175551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901922">
      <w:bodyDiv w:val="1"/>
      <w:marLeft w:val="0"/>
      <w:marRight w:val="0"/>
      <w:marTop w:val="0"/>
      <w:marBottom w:val="0"/>
      <w:divBdr>
        <w:top w:val="none" w:sz="0" w:space="0" w:color="auto"/>
        <w:left w:val="none" w:sz="0" w:space="0" w:color="auto"/>
        <w:bottom w:val="none" w:sz="0" w:space="0" w:color="auto"/>
        <w:right w:val="none" w:sz="0" w:space="0" w:color="auto"/>
      </w:divBdr>
      <w:divsChild>
        <w:div w:id="819033474">
          <w:marLeft w:val="0"/>
          <w:marRight w:val="0"/>
          <w:marTop w:val="0"/>
          <w:marBottom w:val="0"/>
          <w:divBdr>
            <w:top w:val="none" w:sz="0" w:space="0" w:color="auto"/>
            <w:left w:val="none" w:sz="0" w:space="0" w:color="auto"/>
            <w:bottom w:val="none" w:sz="0" w:space="0" w:color="auto"/>
            <w:right w:val="none" w:sz="0" w:space="0" w:color="auto"/>
          </w:divBdr>
          <w:divsChild>
            <w:div w:id="543299700">
              <w:marLeft w:val="0"/>
              <w:marRight w:val="0"/>
              <w:marTop w:val="0"/>
              <w:marBottom w:val="0"/>
              <w:divBdr>
                <w:top w:val="none" w:sz="0" w:space="0" w:color="auto"/>
                <w:left w:val="none" w:sz="0" w:space="0" w:color="auto"/>
                <w:bottom w:val="none" w:sz="0" w:space="0" w:color="auto"/>
                <w:right w:val="none" w:sz="0" w:space="0" w:color="auto"/>
              </w:divBdr>
              <w:divsChild>
                <w:div w:id="98809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872403">
      <w:bodyDiv w:val="1"/>
      <w:marLeft w:val="0"/>
      <w:marRight w:val="0"/>
      <w:marTop w:val="0"/>
      <w:marBottom w:val="0"/>
      <w:divBdr>
        <w:top w:val="none" w:sz="0" w:space="0" w:color="auto"/>
        <w:left w:val="none" w:sz="0" w:space="0" w:color="auto"/>
        <w:bottom w:val="none" w:sz="0" w:space="0" w:color="auto"/>
        <w:right w:val="none" w:sz="0" w:space="0" w:color="auto"/>
      </w:divBdr>
      <w:divsChild>
        <w:div w:id="1199585606">
          <w:marLeft w:val="0"/>
          <w:marRight w:val="0"/>
          <w:marTop w:val="0"/>
          <w:marBottom w:val="0"/>
          <w:divBdr>
            <w:top w:val="none" w:sz="0" w:space="0" w:color="auto"/>
            <w:left w:val="none" w:sz="0" w:space="0" w:color="auto"/>
            <w:bottom w:val="none" w:sz="0" w:space="0" w:color="auto"/>
            <w:right w:val="none" w:sz="0" w:space="0" w:color="auto"/>
          </w:divBdr>
          <w:divsChild>
            <w:div w:id="739056694">
              <w:marLeft w:val="0"/>
              <w:marRight w:val="0"/>
              <w:marTop w:val="0"/>
              <w:marBottom w:val="0"/>
              <w:divBdr>
                <w:top w:val="none" w:sz="0" w:space="0" w:color="auto"/>
                <w:left w:val="none" w:sz="0" w:space="0" w:color="auto"/>
                <w:bottom w:val="none" w:sz="0" w:space="0" w:color="auto"/>
                <w:right w:val="none" w:sz="0" w:space="0" w:color="auto"/>
              </w:divBdr>
              <w:divsChild>
                <w:div w:id="188609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734607">
      <w:bodyDiv w:val="1"/>
      <w:marLeft w:val="0"/>
      <w:marRight w:val="0"/>
      <w:marTop w:val="0"/>
      <w:marBottom w:val="0"/>
      <w:divBdr>
        <w:top w:val="none" w:sz="0" w:space="0" w:color="auto"/>
        <w:left w:val="none" w:sz="0" w:space="0" w:color="auto"/>
        <w:bottom w:val="none" w:sz="0" w:space="0" w:color="auto"/>
        <w:right w:val="none" w:sz="0" w:space="0" w:color="auto"/>
      </w:divBdr>
      <w:divsChild>
        <w:div w:id="186602336">
          <w:marLeft w:val="0"/>
          <w:marRight w:val="0"/>
          <w:marTop w:val="0"/>
          <w:marBottom w:val="0"/>
          <w:divBdr>
            <w:top w:val="none" w:sz="0" w:space="0" w:color="auto"/>
            <w:left w:val="none" w:sz="0" w:space="0" w:color="auto"/>
            <w:bottom w:val="none" w:sz="0" w:space="0" w:color="auto"/>
            <w:right w:val="none" w:sz="0" w:space="0" w:color="auto"/>
          </w:divBdr>
          <w:divsChild>
            <w:div w:id="683215853">
              <w:marLeft w:val="0"/>
              <w:marRight w:val="0"/>
              <w:marTop w:val="0"/>
              <w:marBottom w:val="0"/>
              <w:divBdr>
                <w:top w:val="none" w:sz="0" w:space="0" w:color="auto"/>
                <w:left w:val="none" w:sz="0" w:space="0" w:color="auto"/>
                <w:bottom w:val="none" w:sz="0" w:space="0" w:color="auto"/>
                <w:right w:val="none" w:sz="0" w:space="0" w:color="auto"/>
              </w:divBdr>
              <w:divsChild>
                <w:div w:id="199946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393277">
      <w:bodyDiv w:val="1"/>
      <w:marLeft w:val="0"/>
      <w:marRight w:val="0"/>
      <w:marTop w:val="0"/>
      <w:marBottom w:val="0"/>
      <w:divBdr>
        <w:top w:val="none" w:sz="0" w:space="0" w:color="auto"/>
        <w:left w:val="none" w:sz="0" w:space="0" w:color="auto"/>
        <w:bottom w:val="none" w:sz="0" w:space="0" w:color="auto"/>
        <w:right w:val="none" w:sz="0" w:space="0" w:color="auto"/>
      </w:divBdr>
      <w:divsChild>
        <w:div w:id="1211116608">
          <w:marLeft w:val="0"/>
          <w:marRight w:val="0"/>
          <w:marTop w:val="0"/>
          <w:marBottom w:val="0"/>
          <w:divBdr>
            <w:top w:val="none" w:sz="0" w:space="0" w:color="auto"/>
            <w:left w:val="none" w:sz="0" w:space="0" w:color="auto"/>
            <w:bottom w:val="none" w:sz="0" w:space="0" w:color="auto"/>
            <w:right w:val="none" w:sz="0" w:space="0" w:color="auto"/>
          </w:divBdr>
          <w:divsChild>
            <w:div w:id="251597066">
              <w:marLeft w:val="0"/>
              <w:marRight w:val="0"/>
              <w:marTop w:val="0"/>
              <w:marBottom w:val="0"/>
              <w:divBdr>
                <w:top w:val="none" w:sz="0" w:space="0" w:color="auto"/>
                <w:left w:val="none" w:sz="0" w:space="0" w:color="auto"/>
                <w:bottom w:val="none" w:sz="0" w:space="0" w:color="auto"/>
                <w:right w:val="none" w:sz="0" w:space="0" w:color="auto"/>
              </w:divBdr>
              <w:divsChild>
                <w:div w:id="1764836244">
                  <w:marLeft w:val="0"/>
                  <w:marRight w:val="0"/>
                  <w:marTop w:val="0"/>
                  <w:marBottom w:val="0"/>
                  <w:divBdr>
                    <w:top w:val="none" w:sz="0" w:space="0" w:color="auto"/>
                    <w:left w:val="none" w:sz="0" w:space="0" w:color="auto"/>
                    <w:bottom w:val="none" w:sz="0" w:space="0" w:color="auto"/>
                    <w:right w:val="none" w:sz="0" w:space="0" w:color="auto"/>
                  </w:divBdr>
                  <w:divsChild>
                    <w:div w:id="118223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050509">
      <w:bodyDiv w:val="1"/>
      <w:marLeft w:val="0"/>
      <w:marRight w:val="0"/>
      <w:marTop w:val="0"/>
      <w:marBottom w:val="0"/>
      <w:divBdr>
        <w:top w:val="none" w:sz="0" w:space="0" w:color="auto"/>
        <w:left w:val="none" w:sz="0" w:space="0" w:color="auto"/>
        <w:bottom w:val="none" w:sz="0" w:space="0" w:color="auto"/>
        <w:right w:val="none" w:sz="0" w:space="0" w:color="auto"/>
      </w:divBdr>
      <w:divsChild>
        <w:div w:id="989213144">
          <w:marLeft w:val="0"/>
          <w:marRight w:val="0"/>
          <w:marTop w:val="0"/>
          <w:marBottom w:val="0"/>
          <w:divBdr>
            <w:top w:val="none" w:sz="0" w:space="0" w:color="auto"/>
            <w:left w:val="none" w:sz="0" w:space="0" w:color="auto"/>
            <w:bottom w:val="none" w:sz="0" w:space="0" w:color="auto"/>
            <w:right w:val="none" w:sz="0" w:space="0" w:color="auto"/>
          </w:divBdr>
          <w:divsChild>
            <w:div w:id="730688988">
              <w:marLeft w:val="0"/>
              <w:marRight w:val="0"/>
              <w:marTop w:val="0"/>
              <w:marBottom w:val="0"/>
              <w:divBdr>
                <w:top w:val="none" w:sz="0" w:space="0" w:color="auto"/>
                <w:left w:val="none" w:sz="0" w:space="0" w:color="auto"/>
                <w:bottom w:val="none" w:sz="0" w:space="0" w:color="auto"/>
                <w:right w:val="none" w:sz="0" w:space="0" w:color="auto"/>
              </w:divBdr>
              <w:divsChild>
                <w:div w:id="171195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098381">
      <w:bodyDiv w:val="1"/>
      <w:marLeft w:val="0"/>
      <w:marRight w:val="0"/>
      <w:marTop w:val="0"/>
      <w:marBottom w:val="0"/>
      <w:divBdr>
        <w:top w:val="none" w:sz="0" w:space="0" w:color="auto"/>
        <w:left w:val="none" w:sz="0" w:space="0" w:color="auto"/>
        <w:bottom w:val="none" w:sz="0" w:space="0" w:color="auto"/>
        <w:right w:val="none" w:sz="0" w:space="0" w:color="auto"/>
      </w:divBdr>
      <w:divsChild>
        <w:div w:id="1013722317">
          <w:marLeft w:val="0"/>
          <w:marRight w:val="0"/>
          <w:marTop w:val="0"/>
          <w:marBottom w:val="0"/>
          <w:divBdr>
            <w:top w:val="none" w:sz="0" w:space="0" w:color="auto"/>
            <w:left w:val="none" w:sz="0" w:space="0" w:color="auto"/>
            <w:bottom w:val="none" w:sz="0" w:space="0" w:color="auto"/>
            <w:right w:val="none" w:sz="0" w:space="0" w:color="auto"/>
          </w:divBdr>
          <w:divsChild>
            <w:div w:id="67922299">
              <w:marLeft w:val="0"/>
              <w:marRight w:val="0"/>
              <w:marTop w:val="0"/>
              <w:marBottom w:val="0"/>
              <w:divBdr>
                <w:top w:val="none" w:sz="0" w:space="0" w:color="auto"/>
                <w:left w:val="none" w:sz="0" w:space="0" w:color="auto"/>
                <w:bottom w:val="none" w:sz="0" w:space="0" w:color="auto"/>
                <w:right w:val="none" w:sz="0" w:space="0" w:color="auto"/>
              </w:divBdr>
              <w:divsChild>
                <w:div w:id="25356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166680">
      <w:bodyDiv w:val="1"/>
      <w:marLeft w:val="0"/>
      <w:marRight w:val="0"/>
      <w:marTop w:val="0"/>
      <w:marBottom w:val="0"/>
      <w:divBdr>
        <w:top w:val="none" w:sz="0" w:space="0" w:color="auto"/>
        <w:left w:val="none" w:sz="0" w:space="0" w:color="auto"/>
        <w:bottom w:val="none" w:sz="0" w:space="0" w:color="auto"/>
        <w:right w:val="none" w:sz="0" w:space="0" w:color="auto"/>
      </w:divBdr>
    </w:div>
    <w:div w:id="1015381199">
      <w:bodyDiv w:val="1"/>
      <w:marLeft w:val="0"/>
      <w:marRight w:val="0"/>
      <w:marTop w:val="0"/>
      <w:marBottom w:val="0"/>
      <w:divBdr>
        <w:top w:val="none" w:sz="0" w:space="0" w:color="auto"/>
        <w:left w:val="none" w:sz="0" w:space="0" w:color="auto"/>
        <w:bottom w:val="none" w:sz="0" w:space="0" w:color="auto"/>
        <w:right w:val="none" w:sz="0" w:space="0" w:color="auto"/>
      </w:divBdr>
    </w:div>
    <w:div w:id="1021980708">
      <w:bodyDiv w:val="1"/>
      <w:marLeft w:val="0"/>
      <w:marRight w:val="0"/>
      <w:marTop w:val="0"/>
      <w:marBottom w:val="0"/>
      <w:divBdr>
        <w:top w:val="none" w:sz="0" w:space="0" w:color="auto"/>
        <w:left w:val="none" w:sz="0" w:space="0" w:color="auto"/>
        <w:bottom w:val="none" w:sz="0" w:space="0" w:color="auto"/>
        <w:right w:val="none" w:sz="0" w:space="0" w:color="auto"/>
      </w:divBdr>
      <w:divsChild>
        <w:div w:id="1090733900">
          <w:marLeft w:val="0"/>
          <w:marRight w:val="0"/>
          <w:marTop w:val="0"/>
          <w:marBottom w:val="0"/>
          <w:divBdr>
            <w:top w:val="none" w:sz="0" w:space="0" w:color="auto"/>
            <w:left w:val="none" w:sz="0" w:space="0" w:color="auto"/>
            <w:bottom w:val="none" w:sz="0" w:space="0" w:color="auto"/>
            <w:right w:val="none" w:sz="0" w:space="0" w:color="auto"/>
          </w:divBdr>
          <w:divsChild>
            <w:div w:id="1303999391">
              <w:marLeft w:val="0"/>
              <w:marRight w:val="0"/>
              <w:marTop w:val="0"/>
              <w:marBottom w:val="0"/>
              <w:divBdr>
                <w:top w:val="none" w:sz="0" w:space="0" w:color="auto"/>
                <w:left w:val="none" w:sz="0" w:space="0" w:color="auto"/>
                <w:bottom w:val="none" w:sz="0" w:space="0" w:color="auto"/>
                <w:right w:val="none" w:sz="0" w:space="0" w:color="auto"/>
              </w:divBdr>
              <w:divsChild>
                <w:div w:id="197933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29645993">
      <w:bodyDiv w:val="1"/>
      <w:marLeft w:val="0"/>
      <w:marRight w:val="0"/>
      <w:marTop w:val="0"/>
      <w:marBottom w:val="0"/>
      <w:divBdr>
        <w:top w:val="none" w:sz="0" w:space="0" w:color="auto"/>
        <w:left w:val="none" w:sz="0" w:space="0" w:color="auto"/>
        <w:bottom w:val="none" w:sz="0" w:space="0" w:color="auto"/>
        <w:right w:val="none" w:sz="0" w:space="0" w:color="auto"/>
      </w:divBdr>
      <w:divsChild>
        <w:div w:id="737897758">
          <w:marLeft w:val="0"/>
          <w:marRight w:val="0"/>
          <w:marTop w:val="0"/>
          <w:marBottom w:val="0"/>
          <w:divBdr>
            <w:top w:val="none" w:sz="0" w:space="0" w:color="auto"/>
            <w:left w:val="none" w:sz="0" w:space="0" w:color="auto"/>
            <w:bottom w:val="none" w:sz="0" w:space="0" w:color="auto"/>
            <w:right w:val="none" w:sz="0" w:space="0" w:color="auto"/>
          </w:divBdr>
          <w:divsChild>
            <w:div w:id="513106378">
              <w:marLeft w:val="0"/>
              <w:marRight w:val="0"/>
              <w:marTop w:val="0"/>
              <w:marBottom w:val="0"/>
              <w:divBdr>
                <w:top w:val="none" w:sz="0" w:space="0" w:color="auto"/>
                <w:left w:val="none" w:sz="0" w:space="0" w:color="auto"/>
                <w:bottom w:val="none" w:sz="0" w:space="0" w:color="auto"/>
                <w:right w:val="none" w:sz="0" w:space="0" w:color="auto"/>
              </w:divBdr>
              <w:divsChild>
                <w:div w:id="35088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788413">
      <w:bodyDiv w:val="1"/>
      <w:marLeft w:val="0"/>
      <w:marRight w:val="0"/>
      <w:marTop w:val="0"/>
      <w:marBottom w:val="0"/>
      <w:divBdr>
        <w:top w:val="none" w:sz="0" w:space="0" w:color="auto"/>
        <w:left w:val="none" w:sz="0" w:space="0" w:color="auto"/>
        <w:bottom w:val="none" w:sz="0" w:space="0" w:color="auto"/>
        <w:right w:val="none" w:sz="0" w:space="0" w:color="auto"/>
      </w:divBdr>
      <w:divsChild>
        <w:div w:id="276760698">
          <w:marLeft w:val="0"/>
          <w:marRight w:val="0"/>
          <w:marTop w:val="0"/>
          <w:marBottom w:val="0"/>
          <w:divBdr>
            <w:top w:val="none" w:sz="0" w:space="0" w:color="auto"/>
            <w:left w:val="none" w:sz="0" w:space="0" w:color="auto"/>
            <w:bottom w:val="none" w:sz="0" w:space="0" w:color="auto"/>
            <w:right w:val="none" w:sz="0" w:space="0" w:color="auto"/>
          </w:divBdr>
          <w:divsChild>
            <w:div w:id="1362122345">
              <w:marLeft w:val="0"/>
              <w:marRight w:val="0"/>
              <w:marTop w:val="0"/>
              <w:marBottom w:val="0"/>
              <w:divBdr>
                <w:top w:val="none" w:sz="0" w:space="0" w:color="auto"/>
                <w:left w:val="none" w:sz="0" w:space="0" w:color="auto"/>
                <w:bottom w:val="none" w:sz="0" w:space="0" w:color="auto"/>
                <w:right w:val="none" w:sz="0" w:space="0" w:color="auto"/>
              </w:divBdr>
              <w:divsChild>
                <w:div w:id="1923641894">
                  <w:marLeft w:val="0"/>
                  <w:marRight w:val="0"/>
                  <w:marTop w:val="0"/>
                  <w:marBottom w:val="0"/>
                  <w:divBdr>
                    <w:top w:val="none" w:sz="0" w:space="0" w:color="auto"/>
                    <w:left w:val="none" w:sz="0" w:space="0" w:color="auto"/>
                    <w:bottom w:val="none" w:sz="0" w:space="0" w:color="auto"/>
                    <w:right w:val="none" w:sz="0" w:space="0" w:color="auto"/>
                  </w:divBdr>
                  <w:divsChild>
                    <w:div w:id="117500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976617">
      <w:bodyDiv w:val="1"/>
      <w:marLeft w:val="0"/>
      <w:marRight w:val="0"/>
      <w:marTop w:val="0"/>
      <w:marBottom w:val="0"/>
      <w:divBdr>
        <w:top w:val="none" w:sz="0" w:space="0" w:color="auto"/>
        <w:left w:val="none" w:sz="0" w:space="0" w:color="auto"/>
        <w:bottom w:val="none" w:sz="0" w:space="0" w:color="auto"/>
        <w:right w:val="none" w:sz="0" w:space="0" w:color="auto"/>
      </w:divBdr>
      <w:divsChild>
        <w:div w:id="1307276251">
          <w:marLeft w:val="0"/>
          <w:marRight w:val="0"/>
          <w:marTop w:val="0"/>
          <w:marBottom w:val="0"/>
          <w:divBdr>
            <w:top w:val="none" w:sz="0" w:space="0" w:color="auto"/>
            <w:left w:val="none" w:sz="0" w:space="0" w:color="auto"/>
            <w:bottom w:val="none" w:sz="0" w:space="0" w:color="auto"/>
            <w:right w:val="none" w:sz="0" w:space="0" w:color="auto"/>
          </w:divBdr>
          <w:divsChild>
            <w:div w:id="1821997250">
              <w:marLeft w:val="0"/>
              <w:marRight w:val="0"/>
              <w:marTop w:val="0"/>
              <w:marBottom w:val="0"/>
              <w:divBdr>
                <w:top w:val="none" w:sz="0" w:space="0" w:color="auto"/>
                <w:left w:val="none" w:sz="0" w:space="0" w:color="auto"/>
                <w:bottom w:val="none" w:sz="0" w:space="0" w:color="auto"/>
                <w:right w:val="none" w:sz="0" w:space="0" w:color="auto"/>
              </w:divBdr>
              <w:divsChild>
                <w:div w:id="26256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734881">
      <w:bodyDiv w:val="1"/>
      <w:marLeft w:val="0"/>
      <w:marRight w:val="0"/>
      <w:marTop w:val="0"/>
      <w:marBottom w:val="0"/>
      <w:divBdr>
        <w:top w:val="none" w:sz="0" w:space="0" w:color="auto"/>
        <w:left w:val="none" w:sz="0" w:space="0" w:color="auto"/>
        <w:bottom w:val="none" w:sz="0" w:space="0" w:color="auto"/>
        <w:right w:val="none" w:sz="0" w:space="0" w:color="auto"/>
      </w:divBdr>
    </w:div>
    <w:div w:id="1108350927">
      <w:bodyDiv w:val="1"/>
      <w:marLeft w:val="0"/>
      <w:marRight w:val="0"/>
      <w:marTop w:val="0"/>
      <w:marBottom w:val="0"/>
      <w:divBdr>
        <w:top w:val="none" w:sz="0" w:space="0" w:color="auto"/>
        <w:left w:val="none" w:sz="0" w:space="0" w:color="auto"/>
        <w:bottom w:val="none" w:sz="0" w:space="0" w:color="auto"/>
        <w:right w:val="none" w:sz="0" w:space="0" w:color="auto"/>
      </w:divBdr>
      <w:divsChild>
        <w:div w:id="1345285686">
          <w:marLeft w:val="0"/>
          <w:marRight w:val="0"/>
          <w:marTop w:val="0"/>
          <w:marBottom w:val="0"/>
          <w:divBdr>
            <w:top w:val="none" w:sz="0" w:space="0" w:color="auto"/>
            <w:left w:val="none" w:sz="0" w:space="0" w:color="auto"/>
            <w:bottom w:val="none" w:sz="0" w:space="0" w:color="auto"/>
            <w:right w:val="none" w:sz="0" w:space="0" w:color="auto"/>
          </w:divBdr>
          <w:divsChild>
            <w:div w:id="375592870">
              <w:marLeft w:val="0"/>
              <w:marRight w:val="0"/>
              <w:marTop w:val="0"/>
              <w:marBottom w:val="0"/>
              <w:divBdr>
                <w:top w:val="none" w:sz="0" w:space="0" w:color="auto"/>
                <w:left w:val="none" w:sz="0" w:space="0" w:color="auto"/>
                <w:bottom w:val="none" w:sz="0" w:space="0" w:color="auto"/>
                <w:right w:val="none" w:sz="0" w:space="0" w:color="auto"/>
              </w:divBdr>
              <w:divsChild>
                <w:div w:id="2141606855">
                  <w:marLeft w:val="0"/>
                  <w:marRight w:val="0"/>
                  <w:marTop w:val="0"/>
                  <w:marBottom w:val="0"/>
                  <w:divBdr>
                    <w:top w:val="none" w:sz="0" w:space="0" w:color="auto"/>
                    <w:left w:val="none" w:sz="0" w:space="0" w:color="auto"/>
                    <w:bottom w:val="none" w:sz="0" w:space="0" w:color="auto"/>
                    <w:right w:val="none" w:sz="0" w:space="0" w:color="auto"/>
                  </w:divBdr>
                  <w:divsChild>
                    <w:div w:id="63144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737636">
      <w:bodyDiv w:val="1"/>
      <w:marLeft w:val="0"/>
      <w:marRight w:val="0"/>
      <w:marTop w:val="0"/>
      <w:marBottom w:val="0"/>
      <w:divBdr>
        <w:top w:val="none" w:sz="0" w:space="0" w:color="auto"/>
        <w:left w:val="none" w:sz="0" w:space="0" w:color="auto"/>
        <w:bottom w:val="none" w:sz="0" w:space="0" w:color="auto"/>
        <w:right w:val="none" w:sz="0" w:space="0" w:color="auto"/>
      </w:divBdr>
      <w:divsChild>
        <w:div w:id="60182161">
          <w:marLeft w:val="0"/>
          <w:marRight w:val="0"/>
          <w:marTop w:val="0"/>
          <w:marBottom w:val="0"/>
          <w:divBdr>
            <w:top w:val="none" w:sz="0" w:space="0" w:color="auto"/>
            <w:left w:val="none" w:sz="0" w:space="0" w:color="auto"/>
            <w:bottom w:val="none" w:sz="0" w:space="0" w:color="auto"/>
            <w:right w:val="none" w:sz="0" w:space="0" w:color="auto"/>
          </w:divBdr>
          <w:divsChild>
            <w:div w:id="957492961">
              <w:marLeft w:val="0"/>
              <w:marRight w:val="0"/>
              <w:marTop w:val="0"/>
              <w:marBottom w:val="0"/>
              <w:divBdr>
                <w:top w:val="none" w:sz="0" w:space="0" w:color="auto"/>
                <w:left w:val="none" w:sz="0" w:space="0" w:color="auto"/>
                <w:bottom w:val="none" w:sz="0" w:space="0" w:color="auto"/>
                <w:right w:val="none" w:sz="0" w:space="0" w:color="auto"/>
              </w:divBdr>
              <w:divsChild>
                <w:div w:id="186660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962949">
      <w:bodyDiv w:val="1"/>
      <w:marLeft w:val="0"/>
      <w:marRight w:val="0"/>
      <w:marTop w:val="0"/>
      <w:marBottom w:val="0"/>
      <w:divBdr>
        <w:top w:val="none" w:sz="0" w:space="0" w:color="auto"/>
        <w:left w:val="none" w:sz="0" w:space="0" w:color="auto"/>
        <w:bottom w:val="none" w:sz="0" w:space="0" w:color="auto"/>
        <w:right w:val="none" w:sz="0" w:space="0" w:color="auto"/>
      </w:divBdr>
      <w:divsChild>
        <w:div w:id="63915258">
          <w:marLeft w:val="0"/>
          <w:marRight w:val="0"/>
          <w:marTop w:val="0"/>
          <w:marBottom w:val="0"/>
          <w:divBdr>
            <w:top w:val="none" w:sz="0" w:space="0" w:color="auto"/>
            <w:left w:val="none" w:sz="0" w:space="0" w:color="auto"/>
            <w:bottom w:val="none" w:sz="0" w:space="0" w:color="auto"/>
            <w:right w:val="none" w:sz="0" w:space="0" w:color="auto"/>
          </w:divBdr>
          <w:divsChild>
            <w:div w:id="430782434">
              <w:marLeft w:val="0"/>
              <w:marRight w:val="0"/>
              <w:marTop w:val="0"/>
              <w:marBottom w:val="0"/>
              <w:divBdr>
                <w:top w:val="none" w:sz="0" w:space="0" w:color="auto"/>
                <w:left w:val="none" w:sz="0" w:space="0" w:color="auto"/>
                <w:bottom w:val="none" w:sz="0" w:space="0" w:color="auto"/>
                <w:right w:val="none" w:sz="0" w:space="0" w:color="auto"/>
              </w:divBdr>
              <w:divsChild>
                <w:div w:id="37736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215388">
      <w:bodyDiv w:val="1"/>
      <w:marLeft w:val="0"/>
      <w:marRight w:val="0"/>
      <w:marTop w:val="0"/>
      <w:marBottom w:val="0"/>
      <w:divBdr>
        <w:top w:val="none" w:sz="0" w:space="0" w:color="auto"/>
        <w:left w:val="none" w:sz="0" w:space="0" w:color="auto"/>
        <w:bottom w:val="none" w:sz="0" w:space="0" w:color="auto"/>
        <w:right w:val="none" w:sz="0" w:space="0" w:color="auto"/>
      </w:divBdr>
      <w:divsChild>
        <w:div w:id="2050641407">
          <w:marLeft w:val="0"/>
          <w:marRight w:val="0"/>
          <w:marTop w:val="0"/>
          <w:marBottom w:val="0"/>
          <w:divBdr>
            <w:top w:val="none" w:sz="0" w:space="0" w:color="auto"/>
            <w:left w:val="none" w:sz="0" w:space="0" w:color="auto"/>
            <w:bottom w:val="none" w:sz="0" w:space="0" w:color="auto"/>
            <w:right w:val="none" w:sz="0" w:space="0" w:color="auto"/>
          </w:divBdr>
          <w:divsChild>
            <w:div w:id="327103451">
              <w:marLeft w:val="0"/>
              <w:marRight w:val="0"/>
              <w:marTop w:val="0"/>
              <w:marBottom w:val="0"/>
              <w:divBdr>
                <w:top w:val="none" w:sz="0" w:space="0" w:color="auto"/>
                <w:left w:val="none" w:sz="0" w:space="0" w:color="auto"/>
                <w:bottom w:val="none" w:sz="0" w:space="0" w:color="auto"/>
                <w:right w:val="none" w:sz="0" w:space="0" w:color="auto"/>
              </w:divBdr>
              <w:divsChild>
                <w:div w:id="1978409486">
                  <w:marLeft w:val="0"/>
                  <w:marRight w:val="0"/>
                  <w:marTop w:val="0"/>
                  <w:marBottom w:val="0"/>
                  <w:divBdr>
                    <w:top w:val="none" w:sz="0" w:space="0" w:color="auto"/>
                    <w:left w:val="none" w:sz="0" w:space="0" w:color="auto"/>
                    <w:bottom w:val="none" w:sz="0" w:space="0" w:color="auto"/>
                    <w:right w:val="none" w:sz="0" w:space="0" w:color="auto"/>
                  </w:divBdr>
                  <w:divsChild>
                    <w:div w:id="111602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374571">
      <w:bodyDiv w:val="1"/>
      <w:marLeft w:val="0"/>
      <w:marRight w:val="0"/>
      <w:marTop w:val="0"/>
      <w:marBottom w:val="0"/>
      <w:divBdr>
        <w:top w:val="none" w:sz="0" w:space="0" w:color="auto"/>
        <w:left w:val="none" w:sz="0" w:space="0" w:color="auto"/>
        <w:bottom w:val="none" w:sz="0" w:space="0" w:color="auto"/>
        <w:right w:val="none" w:sz="0" w:space="0" w:color="auto"/>
      </w:divBdr>
      <w:divsChild>
        <w:div w:id="2057385693">
          <w:marLeft w:val="0"/>
          <w:marRight w:val="0"/>
          <w:marTop w:val="0"/>
          <w:marBottom w:val="0"/>
          <w:divBdr>
            <w:top w:val="none" w:sz="0" w:space="0" w:color="auto"/>
            <w:left w:val="none" w:sz="0" w:space="0" w:color="auto"/>
            <w:bottom w:val="none" w:sz="0" w:space="0" w:color="auto"/>
            <w:right w:val="none" w:sz="0" w:space="0" w:color="auto"/>
          </w:divBdr>
          <w:divsChild>
            <w:div w:id="1043023683">
              <w:marLeft w:val="0"/>
              <w:marRight w:val="0"/>
              <w:marTop w:val="0"/>
              <w:marBottom w:val="0"/>
              <w:divBdr>
                <w:top w:val="none" w:sz="0" w:space="0" w:color="auto"/>
                <w:left w:val="none" w:sz="0" w:space="0" w:color="auto"/>
                <w:bottom w:val="none" w:sz="0" w:space="0" w:color="auto"/>
                <w:right w:val="none" w:sz="0" w:space="0" w:color="auto"/>
              </w:divBdr>
              <w:divsChild>
                <w:div w:id="16767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777372">
      <w:bodyDiv w:val="1"/>
      <w:marLeft w:val="0"/>
      <w:marRight w:val="0"/>
      <w:marTop w:val="0"/>
      <w:marBottom w:val="0"/>
      <w:divBdr>
        <w:top w:val="none" w:sz="0" w:space="0" w:color="auto"/>
        <w:left w:val="none" w:sz="0" w:space="0" w:color="auto"/>
        <w:bottom w:val="none" w:sz="0" w:space="0" w:color="auto"/>
        <w:right w:val="none" w:sz="0" w:space="0" w:color="auto"/>
      </w:divBdr>
      <w:divsChild>
        <w:div w:id="26295529">
          <w:marLeft w:val="0"/>
          <w:marRight w:val="0"/>
          <w:marTop w:val="0"/>
          <w:marBottom w:val="0"/>
          <w:divBdr>
            <w:top w:val="none" w:sz="0" w:space="0" w:color="auto"/>
            <w:left w:val="none" w:sz="0" w:space="0" w:color="auto"/>
            <w:bottom w:val="none" w:sz="0" w:space="0" w:color="auto"/>
            <w:right w:val="none" w:sz="0" w:space="0" w:color="auto"/>
          </w:divBdr>
          <w:divsChild>
            <w:div w:id="1791315029">
              <w:marLeft w:val="0"/>
              <w:marRight w:val="0"/>
              <w:marTop w:val="0"/>
              <w:marBottom w:val="0"/>
              <w:divBdr>
                <w:top w:val="none" w:sz="0" w:space="0" w:color="auto"/>
                <w:left w:val="none" w:sz="0" w:space="0" w:color="auto"/>
                <w:bottom w:val="none" w:sz="0" w:space="0" w:color="auto"/>
                <w:right w:val="none" w:sz="0" w:space="0" w:color="auto"/>
              </w:divBdr>
              <w:divsChild>
                <w:div w:id="154016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8803">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9025848">
      <w:bodyDiv w:val="1"/>
      <w:marLeft w:val="0"/>
      <w:marRight w:val="0"/>
      <w:marTop w:val="0"/>
      <w:marBottom w:val="0"/>
      <w:divBdr>
        <w:top w:val="none" w:sz="0" w:space="0" w:color="auto"/>
        <w:left w:val="none" w:sz="0" w:space="0" w:color="auto"/>
        <w:bottom w:val="none" w:sz="0" w:space="0" w:color="auto"/>
        <w:right w:val="none" w:sz="0" w:space="0" w:color="auto"/>
      </w:divBdr>
    </w:div>
    <w:div w:id="1194541859">
      <w:bodyDiv w:val="1"/>
      <w:marLeft w:val="0"/>
      <w:marRight w:val="0"/>
      <w:marTop w:val="0"/>
      <w:marBottom w:val="0"/>
      <w:divBdr>
        <w:top w:val="none" w:sz="0" w:space="0" w:color="auto"/>
        <w:left w:val="none" w:sz="0" w:space="0" w:color="auto"/>
        <w:bottom w:val="none" w:sz="0" w:space="0" w:color="auto"/>
        <w:right w:val="none" w:sz="0" w:space="0" w:color="auto"/>
      </w:divBdr>
    </w:div>
    <w:div w:id="1201093407">
      <w:bodyDiv w:val="1"/>
      <w:marLeft w:val="0"/>
      <w:marRight w:val="0"/>
      <w:marTop w:val="0"/>
      <w:marBottom w:val="0"/>
      <w:divBdr>
        <w:top w:val="none" w:sz="0" w:space="0" w:color="auto"/>
        <w:left w:val="none" w:sz="0" w:space="0" w:color="auto"/>
        <w:bottom w:val="none" w:sz="0" w:space="0" w:color="auto"/>
        <w:right w:val="none" w:sz="0" w:space="0" w:color="auto"/>
      </w:divBdr>
      <w:divsChild>
        <w:div w:id="677074408">
          <w:marLeft w:val="0"/>
          <w:marRight w:val="0"/>
          <w:marTop w:val="0"/>
          <w:marBottom w:val="0"/>
          <w:divBdr>
            <w:top w:val="none" w:sz="0" w:space="0" w:color="auto"/>
            <w:left w:val="none" w:sz="0" w:space="0" w:color="auto"/>
            <w:bottom w:val="none" w:sz="0" w:space="0" w:color="auto"/>
            <w:right w:val="none" w:sz="0" w:space="0" w:color="auto"/>
          </w:divBdr>
          <w:divsChild>
            <w:div w:id="1610509617">
              <w:marLeft w:val="0"/>
              <w:marRight w:val="0"/>
              <w:marTop w:val="0"/>
              <w:marBottom w:val="0"/>
              <w:divBdr>
                <w:top w:val="none" w:sz="0" w:space="0" w:color="auto"/>
                <w:left w:val="none" w:sz="0" w:space="0" w:color="auto"/>
                <w:bottom w:val="none" w:sz="0" w:space="0" w:color="auto"/>
                <w:right w:val="none" w:sz="0" w:space="0" w:color="auto"/>
              </w:divBdr>
              <w:divsChild>
                <w:div w:id="413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273650">
      <w:bodyDiv w:val="1"/>
      <w:marLeft w:val="0"/>
      <w:marRight w:val="0"/>
      <w:marTop w:val="0"/>
      <w:marBottom w:val="0"/>
      <w:divBdr>
        <w:top w:val="none" w:sz="0" w:space="0" w:color="auto"/>
        <w:left w:val="none" w:sz="0" w:space="0" w:color="auto"/>
        <w:bottom w:val="none" w:sz="0" w:space="0" w:color="auto"/>
        <w:right w:val="none" w:sz="0" w:space="0" w:color="auto"/>
      </w:divBdr>
      <w:divsChild>
        <w:div w:id="531267278">
          <w:marLeft w:val="0"/>
          <w:marRight w:val="0"/>
          <w:marTop w:val="0"/>
          <w:marBottom w:val="0"/>
          <w:divBdr>
            <w:top w:val="none" w:sz="0" w:space="0" w:color="auto"/>
            <w:left w:val="none" w:sz="0" w:space="0" w:color="auto"/>
            <w:bottom w:val="none" w:sz="0" w:space="0" w:color="auto"/>
            <w:right w:val="none" w:sz="0" w:space="0" w:color="auto"/>
          </w:divBdr>
          <w:divsChild>
            <w:div w:id="1774981782">
              <w:marLeft w:val="0"/>
              <w:marRight w:val="0"/>
              <w:marTop w:val="0"/>
              <w:marBottom w:val="0"/>
              <w:divBdr>
                <w:top w:val="none" w:sz="0" w:space="0" w:color="auto"/>
                <w:left w:val="none" w:sz="0" w:space="0" w:color="auto"/>
                <w:bottom w:val="none" w:sz="0" w:space="0" w:color="auto"/>
                <w:right w:val="none" w:sz="0" w:space="0" w:color="auto"/>
              </w:divBdr>
              <w:divsChild>
                <w:div w:id="21890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439168">
      <w:bodyDiv w:val="1"/>
      <w:marLeft w:val="0"/>
      <w:marRight w:val="0"/>
      <w:marTop w:val="0"/>
      <w:marBottom w:val="0"/>
      <w:divBdr>
        <w:top w:val="none" w:sz="0" w:space="0" w:color="auto"/>
        <w:left w:val="none" w:sz="0" w:space="0" w:color="auto"/>
        <w:bottom w:val="none" w:sz="0" w:space="0" w:color="auto"/>
        <w:right w:val="none" w:sz="0" w:space="0" w:color="auto"/>
      </w:divBdr>
    </w:div>
    <w:div w:id="1238784725">
      <w:bodyDiv w:val="1"/>
      <w:marLeft w:val="0"/>
      <w:marRight w:val="0"/>
      <w:marTop w:val="0"/>
      <w:marBottom w:val="0"/>
      <w:divBdr>
        <w:top w:val="none" w:sz="0" w:space="0" w:color="auto"/>
        <w:left w:val="none" w:sz="0" w:space="0" w:color="auto"/>
        <w:bottom w:val="none" w:sz="0" w:space="0" w:color="auto"/>
        <w:right w:val="none" w:sz="0" w:space="0" w:color="auto"/>
      </w:divBdr>
      <w:divsChild>
        <w:div w:id="207228564">
          <w:marLeft w:val="0"/>
          <w:marRight w:val="0"/>
          <w:marTop w:val="0"/>
          <w:marBottom w:val="0"/>
          <w:divBdr>
            <w:top w:val="none" w:sz="0" w:space="0" w:color="auto"/>
            <w:left w:val="none" w:sz="0" w:space="0" w:color="auto"/>
            <w:bottom w:val="none" w:sz="0" w:space="0" w:color="auto"/>
            <w:right w:val="none" w:sz="0" w:space="0" w:color="auto"/>
          </w:divBdr>
          <w:divsChild>
            <w:div w:id="413164915">
              <w:marLeft w:val="0"/>
              <w:marRight w:val="0"/>
              <w:marTop w:val="0"/>
              <w:marBottom w:val="0"/>
              <w:divBdr>
                <w:top w:val="none" w:sz="0" w:space="0" w:color="auto"/>
                <w:left w:val="none" w:sz="0" w:space="0" w:color="auto"/>
                <w:bottom w:val="none" w:sz="0" w:space="0" w:color="auto"/>
                <w:right w:val="none" w:sz="0" w:space="0" w:color="auto"/>
              </w:divBdr>
              <w:divsChild>
                <w:div w:id="202231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97369752">
      <w:bodyDiv w:val="1"/>
      <w:marLeft w:val="0"/>
      <w:marRight w:val="0"/>
      <w:marTop w:val="0"/>
      <w:marBottom w:val="0"/>
      <w:divBdr>
        <w:top w:val="none" w:sz="0" w:space="0" w:color="auto"/>
        <w:left w:val="none" w:sz="0" w:space="0" w:color="auto"/>
        <w:bottom w:val="none" w:sz="0" w:space="0" w:color="auto"/>
        <w:right w:val="none" w:sz="0" w:space="0" w:color="auto"/>
      </w:divBdr>
      <w:divsChild>
        <w:div w:id="1867596453">
          <w:marLeft w:val="0"/>
          <w:marRight w:val="0"/>
          <w:marTop w:val="0"/>
          <w:marBottom w:val="0"/>
          <w:divBdr>
            <w:top w:val="none" w:sz="0" w:space="0" w:color="auto"/>
            <w:left w:val="none" w:sz="0" w:space="0" w:color="auto"/>
            <w:bottom w:val="none" w:sz="0" w:space="0" w:color="auto"/>
            <w:right w:val="none" w:sz="0" w:space="0" w:color="auto"/>
          </w:divBdr>
          <w:divsChild>
            <w:div w:id="704065842">
              <w:marLeft w:val="0"/>
              <w:marRight w:val="0"/>
              <w:marTop w:val="0"/>
              <w:marBottom w:val="0"/>
              <w:divBdr>
                <w:top w:val="none" w:sz="0" w:space="0" w:color="auto"/>
                <w:left w:val="none" w:sz="0" w:space="0" w:color="auto"/>
                <w:bottom w:val="none" w:sz="0" w:space="0" w:color="auto"/>
                <w:right w:val="none" w:sz="0" w:space="0" w:color="auto"/>
              </w:divBdr>
              <w:divsChild>
                <w:div w:id="150917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079349">
      <w:bodyDiv w:val="1"/>
      <w:marLeft w:val="0"/>
      <w:marRight w:val="0"/>
      <w:marTop w:val="0"/>
      <w:marBottom w:val="0"/>
      <w:divBdr>
        <w:top w:val="none" w:sz="0" w:space="0" w:color="auto"/>
        <w:left w:val="none" w:sz="0" w:space="0" w:color="auto"/>
        <w:bottom w:val="none" w:sz="0" w:space="0" w:color="auto"/>
        <w:right w:val="none" w:sz="0" w:space="0" w:color="auto"/>
      </w:divBdr>
      <w:divsChild>
        <w:div w:id="1410924899">
          <w:marLeft w:val="0"/>
          <w:marRight w:val="0"/>
          <w:marTop w:val="0"/>
          <w:marBottom w:val="0"/>
          <w:divBdr>
            <w:top w:val="none" w:sz="0" w:space="0" w:color="auto"/>
            <w:left w:val="none" w:sz="0" w:space="0" w:color="auto"/>
            <w:bottom w:val="none" w:sz="0" w:space="0" w:color="auto"/>
            <w:right w:val="none" w:sz="0" w:space="0" w:color="auto"/>
          </w:divBdr>
          <w:divsChild>
            <w:div w:id="2105104756">
              <w:marLeft w:val="0"/>
              <w:marRight w:val="0"/>
              <w:marTop w:val="0"/>
              <w:marBottom w:val="0"/>
              <w:divBdr>
                <w:top w:val="none" w:sz="0" w:space="0" w:color="auto"/>
                <w:left w:val="none" w:sz="0" w:space="0" w:color="auto"/>
                <w:bottom w:val="none" w:sz="0" w:space="0" w:color="auto"/>
                <w:right w:val="none" w:sz="0" w:space="0" w:color="auto"/>
              </w:divBdr>
              <w:divsChild>
                <w:div w:id="152078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579313">
      <w:bodyDiv w:val="1"/>
      <w:marLeft w:val="0"/>
      <w:marRight w:val="0"/>
      <w:marTop w:val="0"/>
      <w:marBottom w:val="0"/>
      <w:divBdr>
        <w:top w:val="none" w:sz="0" w:space="0" w:color="auto"/>
        <w:left w:val="none" w:sz="0" w:space="0" w:color="auto"/>
        <w:bottom w:val="none" w:sz="0" w:space="0" w:color="auto"/>
        <w:right w:val="none" w:sz="0" w:space="0" w:color="auto"/>
      </w:divBdr>
      <w:divsChild>
        <w:div w:id="1312714698">
          <w:marLeft w:val="0"/>
          <w:marRight w:val="0"/>
          <w:marTop w:val="0"/>
          <w:marBottom w:val="0"/>
          <w:divBdr>
            <w:top w:val="none" w:sz="0" w:space="0" w:color="auto"/>
            <w:left w:val="none" w:sz="0" w:space="0" w:color="auto"/>
            <w:bottom w:val="none" w:sz="0" w:space="0" w:color="auto"/>
            <w:right w:val="none" w:sz="0" w:space="0" w:color="auto"/>
          </w:divBdr>
          <w:divsChild>
            <w:div w:id="1957983636">
              <w:marLeft w:val="0"/>
              <w:marRight w:val="0"/>
              <w:marTop w:val="0"/>
              <w:marBottom w:val="0"/>
              <w:divBdr>
                <w:top w:val="none" w:sz="0" w:space="0" w:color="auto"/>
                <w:left w:val="none" w:sz="0" w:space="0" w:color="auto"/>
                <w:bottom w:val="none" w:sz="0" w:space="0" w:color="auto"/>
                <w:right w:val="none" w:sz="0" w:space="0" w:color="auto"/>
              </w:divBdr>
              <w:divsChild>
                <w:div w:id="1080563316">
                  <w:marLeft w:val="0"/>
                  <w:marRight w:val="0"/>
                  <w:marTop w:val="0"/>
                  <w:marBottom w:val="0"/>
                  <w:divBdr>
                    <w:top w:val="none" w:sz="0" w:space="0" w:color="auto"/>
                    <w:left w:val="none" w:sz="0" w:space="0" w:color="auto"/>
                    <w:bottom w:val="none" w:sz="0" w:space="0" w:color="auto"/>
                    <w:right w:val="none" w:sz="0" w:space="0" w:color="auto"/>
                  </w:divBdr>
                  <w:divsChild>
                    <w:div w:id="127725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411207">
      <w:bodyDiv w:val="1"/>
      <w:marLeft w:val="0"/>
      <w:marRight w:val="0"/>
      <w:marTop w:val="0"/>
      <w:marBottom w:val="0"/>
      <w:divBdr>
        <w:top w:val="none" w:sz="0" w:space="0" w:color="auto"/>
        <w:left w:val="none" w:sz="0" w:space="0" w:color="auto"/>
        <w:bottom w:val="none" w:sz="0" w:space="0" w:color="auto"/>
        <w:right w:val="none" w:sz="0" w:space="0" w:color="auto"/>
      </w:divBdr>
      <w:divsChild>
        <w:div w:id="337657772">
          <w:marLeft w:val="0"/>
          <w:marRight w:val="0"/>
          <w:marTop w:val="0"/>
          <w:marBottom w:val="0"/>
          <w:divBdr>
            <w:top w:val="none" w:sz="0" w:space="0" w:color="auto"/>
            <w:left w:val="none" w:sz="0" w:space="0" w:color="auto"/>
            <w:bottom w:val="none" w:sz="0" w:space="0" w:color="auto"/>
            <w:right w:val="none" w:sz="0" w:space="0" w:color="auto"/>
          </w:divBdr>
          <w:divsChild>
            <w:div w:id="1859733609">
              <w:marLeft w:val="0"/>
              <w:marRight w:val="0"/>
              <w:marTop w:val="0"/>
              <w:marBottom w:val="0"/>
              <w:divBdr>
                <w:top w:val="none" w:sz="0" w:space="0" w:color="auto"/>
                <w:left w:val="none" w:sz="0" w:space="0" w:color="auto"/>
                <w:bottom w:val="none" w:sz="0" w:space="0" w:color="auto"/>
                <w:right w:val="none" w:sz="0" w:space="0" w:color="auto"/>
              </w:divBdr>
              <w:divsChild>
                <w:div w:id="187048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412004">
      <w:bodyDiv w:val="1"/>
      <w:marLeft w:val="0"/>
      <w:marRight w:val="0"/>
      <w:marTop w:val="0"/>
      <w:marBottom w:val="0"/>
      <w:divBdr>
        <w:top w:val="none" w:sz="0" w:space="0" w:color="auto"/>
        <w:left w:val="none" w:sz="0" w:space="0" w:color="auto"/>
        <w:bottom w:val="none" w:sz="0" w:space="0" w:color="auto"/>
        <w:right w:val="none" w:sz="0" w:space="0" w:color="auto"/>
      </w:divBdr>
    </w:div>
    <w:div w:id="1353605052">
      <w:bodyDiv w:val="1"/>
      <w:marLeft w:val="0"/>
      <w:marRight w:val="0"/>
      <w:marTop w:val="0"/>
      <w:marBottom w:val="0"/>
      <w:divBdr>
        <w:top w:val="none" w:sz="0" w:space="0" w:color="auto"/>
        <w:left w:val="none" w:sz="0" w:space="0" w:color="auto"/>
        <w:bottom w:val="none" w:sz="0" w:space="0" w:color="auto"/>
        <w:right w:val="none" w:sz="0" w:space="0" w:color="auto"/>
      </w:divBdr>
      <w:divsChild>
        <w:div w:id="1517427239">
          <w:marLeft w:val="0"/>
          <w:marRight w:val="0"/>
          <w:marTop w:val="0"/>
          <w:marBottom w:val="0"/>
          <w:divBdr>
            <w:top w:val="none" w:sz="0" w:space="0" w:color="auto"/>
            <w:left w:val="none" w:sz="0" w:space="0" w:color="auto"/>
            <w:bottom w:val="none" w:sz="0" w:space="0" w:color="auto"/>
            <w:right w:val="none" w:sz="0" w:space="0" w:color="auto"/>
          </w:divBdr>
          <w:divsChild>
            <w:div w:id="1545946116">
              <w:marLeft w:val="0"/>
              <w:marRight w:val="0"/>
              <w:marTop w:val="0"/>
              <w:marBottom w:val="0"/>
              <w:divBdr>
                <w:top w:val="none" w:sz="0" w:space="0" w:color="auto"/>
                <w:left w:val="none" w:sz="0" w:space="0" w:color="auto"/>
                <w:bottom w:val="none" w:sz="0" w:space="0" w:color="auto"/>
                <w:right w:val="none" w:sz="0" w:space="0" w:color="auto"/>
              </w:divBdr>
              <w:divsChild>
                <w:div w:id="181043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052384">
      <w:bodyDiv w:val="1"/>
      <w:marLeft w:val="0"/>
      <w:marRight w:val="0"/>
      <w:marTop w:val="0"/>
      <w:marBottom w:val="0"/>
      <w:divBdr>
        <w:top w:val="none" w:sz="0" w:space="0" w:color="auto"/>
        <w:left w:val="none" w:sz="0" w:space="0" w:color="auto"/>
        <w:bottom w:val="none" w:sz="0" w:space="0" w:color="auto"/>
        <w:right w:val="none" w:sz="0" w:space="0" w:color="auto"/>
      </w:divBdr>
    </w:div>
    <w:div w:id="1368797493">
      <w:bodyDiv w:val="1"/>
      <w:marLeft w:val="0"/>
      <w:marRight w:val="0"/>
      <w:marTop w:val="0"/>
      <w:marBottom w:val="0"/>
      <w:divBdr>
        <w:top w:val="none" w:sz="0" w:space="0" w:color="auto"/>
        <w:left w:val="none" w:sz="0" w:space="0" w:color="auto"/>
        <w:bottom w:val="none" w:sz="0" w:space="0" w:color="auto"/>
        <w:right w:val="none" w:sz="0" w:space="0" w:color="auto"/>
      </w:divBdr>
      <w:divsChild>
        <w:div w:id="337007641">
          <w:marLeft w:val="0"/>
          <w:marRight w:val="0"/>
          <w:marTop w:val="0"/>
          <w:marBottom w:val="0"/>
          <w:divBdr>
            <w:top w:val="none" w:sz="0" w:space="0" w:color="auto"/>
            <w:left w:val="none" w:sz="0" w:space="0" w:color="auto"/>
            <w:bottom w:val="none" w:sz="0" w:space="0" w:color="auto"/>
            <w:right w:val="none" w:sz="0" w:space="0" w:color="auto"/>
          </w:divBdr>
          <w:divsChild>
            <w:div w:id="277416477">
              <w:marLeft w:val="0"/>
              <w:marRight w:val="0"/>
              <w:marTop w:val="0"/>
              <w:marBottom w:val="0"/>
              <w:divBdr>
                <w:top w:val="none" w:sz="0" w:space="0" w:color="auto"/>
                <w:left w:val="none" w:sz="0" w:space="0" w:color="auto"/>
                <w:bottom w:val="none" w:sz="0" w:space="0" w:color="auto"/>
                <w:right w:val="none" w:sz="0" w:space="0" w:color="auto"/>
              </w:divBdr>
              <w:divsChild>
                <w:div w:id="199383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822926">
      <w:bodyDiv w:val="1"/>
      <w:marLeft w:val="0"/>
      <w:marRight w:val="0"/>
      <w:marTop w:val="0"/>
      <w:marBottom w:val="0"/>
      <w:divBdr>
        <w:top w:val="none" w:sz="0" w:space="0" w:color="auto"/>
        <w:left w:val="none" w:sz="0" w:space="0" w:color="auto"/>
        <w:bottom w:val="none" w:sz="0" w:space="0" w:color="auto"/>
        <w:right w:val="none" w:sz="0" w:space="0" w:color="auto"/>
      </w:divBdr>
      <w:divsChild>
        <w:div w:id="151918886">
          <w:marLeft w:val="0"/>
          <w:marRight w:val="0"/>
          <w:marTop w:val="0"/>
          <w:marBottom w:val="0"/>
          <w:divBdr>
            <w:top w:val="none" w:sz="0" w:space="0" w:color="auto"/>
            <w:left w:val="none" w:sz="0" w:space="0" w:color="auto"/>
            <w:bottom w:val="none" w:sz="0" w:space="0" w:color="auto"/>
            <w:right w:val="none" w:sz="0" w:space="0" w:color="auto"/>
          </w:divBdr>
          <w:divsChild>
            <w:div w:id="402142055">
              <w:marLeft w:val="0"/>
              <w:marRight w:val="0"/>
              <w:marTop w:val="0"/>
              <w:marBottom w:val="0"/>
              <w:divBdr>
                <w:top w:val="none" w:sz="0" w:space="0" w:color="auto"/>
                <w:left w:val="none" w:sz="0" w:space="0" w:color="auto"/>
                <w:bottom w:val="none" w:sz="0" w:space="0" w:color="auto"/>
                <w:right w:val="none" w:sz="0" w:space="0" w:color="auto"/>
              </w:divBdr>
              <w:divsChild>
                <w:div w:id="1662611301">
                  <w:marLeft w:val="0"/>
                  <w:marRight w:val="0"/>
                  <w:marTop w:val="0"/>
                  <w:marBottom w:val="0"/>
                  <w:divBdr>
                    <w:top w:val="none" w:sz="0" w:space="0" w:color="auto"/>
                    <w:left w:val="none" w:sz="0" w:space="0" w:color="auto"/>
                    <w:bottom w:val="none" w:sz="0" w:space="0" w:color="auto"/>
                    <w:right w:val="none" w:sz="0" w:space="0" w:color="auto"/>
                  </w:divBdr>
                  <w:divsChild>
                    <w:div w:id="90807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816346">
      <w:bodyDiv w:val="1"/>
      <w:marLeft w:val="0"/>
      <w:marRight w:val="0"/>
      <w:marTop w:val="0"/>
      <w:marBottom w:val="0"/>
      <w:divBdr>
        <w:top w:val="none" w:sz="0" w:space="0" w:color="auto"/>
        <w:left w:val="none" w:sz="0" w:space="0" w:color="auto"/>
        <w:bottom w:val="none" w:sz="0" w:space="0" w:color="auto"/>
        <w:right w:val="none" w:sz="0" w:space="0" w:color="auto"/>
      </w:divBdr>
      <w:divsChild>
        <w:div w:id="27144074">
          <w:marLeft w:val="0"/>
          <w:marRight w:val="0"/>
          <w:marTop w:val="0"/>
          <w:marBottom w:val="0"/>
          <w:divBdr>
            <w:top w:val="none" w:sz="0" w:space="0" w:color="auto"/>
            <w:left w:val="none" w:sz="0" w:space="0" w:color="auto"/>
            <w:bottom w:val="none" w:sz="0" w:space="0" w:color="auto"/>
            <w:right w:val="none" w:sz="0" w:space="0" w:color="auto"/>
          </w:divBdr>
          <w:divsChild>
            <w:div w:id="1416441809">
              <w:marLeft w:val="0"/>
              <w:marRight w:val="0"/>
              <w:marTop w:val="0"/>
              <w:marBottom w:val="0"/>
              <w:divBdr>
                <w:top w:val="none" w:sz="0" w:space="0" w:color="auto"/>
                <w:left w:val="none" w:sz="0" w:space="0" w:color="auto"/>
                <w:bottom w:val="none" w:sz="0" w:space="0" w:color="auto"/>
                <w:right w:val="none" w:sz="0" w:space="0" w:color="auto"/>
              </w:divBdr>
              <w:divsChild>
                <w:div w:id="108299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077645">
      <w:bodyDiv w:val="1"/>
      <w:marLeft w:val="0"/>
      <w:marRight w:val="0"/>
      <w:marTop w:val="0"/>
      <w:marBottom w:val="0"/>
      <w:divBdr>
        <w:top w:val="none" w:sz="0" w:space="0" w:color="auto"/>
        <w:left w:val="none" w:sz="0" w:space="0" w:color="auto"/>
        <w:bottom w:val="none" w:sz="0" w:space="0" w:color="auto"/>
        <w:right w:val="none" w:sz="0" w:space="0" w:color="auto"/>
      </w:divBdr>
    </w:div>
    <w:div w:id="1399866217">
      <w:bodyDiv w:val="1"/>
      <w:marLeft w:val="0"/>
      <w:marRight w:val="0"/>
      <w:marTop w:val="0"/>
      <w:marBottom w:val="0"/>
      <w:divBdr>
        <w:top w:val="none" w:sz="0" w:space="0" w:color="auto"/>
        <w:left w:val="none" w:sz="0" w:space="0" w:color="auto"/>
        <w:bottom w:val="none" w:sz="0" w:space="0" w:color="auto"/>
        <w:right w:val="none" w:sz="0" w:space="0" w:color="auto"/>
      </w:divBdr>
      <w:divsChild>
        <w:div w:id="722024244">
          <w:marLeft w:val="0"/>
          <w:marRight w:val="0"/>
          <w:marTop w:val="0"/>
          <w:marBottom w:val="0"/>
          <w:divBdr>
            <w:top w:val="none" w:sz="0" w:space="0" w:color="auto"/>
            <w:left w:val="none" w:sz="0" w:space="0" w:color="auto"/>
            <w:bottom w:val="none" w:sz="0" w:space="0" w:color="auto"/>
            <w:right w:val="none" w:sz="0" w:space="0" w:color="auto"/>
          </w:divBdr>
          <w:divsChild>
            <w:div w:id="1060443142">
              <w:marLeft w:val="0"/>
              <w:marRight w:val="0"/>
              <w:marTop w:val="0"/>
              <w:marBottom w:val="0"/>
              <w:divBdr>
                <w:top w:val="none" w:sz="0" w:space="0" w:color="auto"/>
                <w:left w:val="none" w:sz="0" w:space="0" w:color="auto"/>
                <w:bottom w:val="none" w:sz="0" w:space="0" w:color="auto"/>
                <w:right w:val="none" w:sz="0" w:space="0" w:color="auto"/>
              </w:divBdr>
              <w:divsChild>
                <w:div w:id="67452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3400346">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9154523">
      <w:bodyDiv w:val="1"/>
      <w:marLeft w:val="0"/>
      <w:marRight w:val="0"/>
      <w:marTop w:val="0"/>
      <w:marBottom w:val="0"/>
      <w:divBdr>
        <w:top w:val="none" w:sz="0" w:space="0" w:color="auto"/>
        <w:left w:val="none" w:sz="0" w:space="0" w:color="auto"/>
        <w:bottom w:val="none" w:sz="0" w:space="0" w:color="auto"/>
        <w:right w:val="none" w:sz="0" w:space="0" w:color="auto"/>
      </w:divBdr>
      <w:divsChild>
        <w:div w:id="243034829">
          <w:marLeft w:val="0"/>
          <w:marRight w:val="0"/>
          <w:marTop w:val="0"/>
          <w:marBottom w:val="0"/>
          <w:divBdr>
            <w:top w:val="none" w:sz="0" w:space="0" w:color="auto"/>
            <w:left w:val="none" w:sz="0" w:space="0" w:color="auto"/>
            <w:bottom w:val="none" w:sz="0" w:space="0" w:color="auto"/>
            <w:right w:val="none" w:sz="0" w:space="0" w:color="auto"/>
          </w:divBdr>
          <w:divsChild>
            <w:div w:id="741876225">
              <w:marLeft w:val="0"/>
              <w:marRight w:val="0"/>
              <w:marTop w:val="0"/>
              <w:marBottom w:val="0"/>
              <w:divBdr>
                <w:top w:val="none" w:sz="0" w:space="0" w:color="auto"/>
                <w:left w:val="none" w:sz="0" w:space="0" w:color="auto"/>
                <w:bottom w:val="none" w:sz="0" w:space="0" w:color="auto"/>
                <w:right w:val="none" w:sz="0" w:space="0" w:color="auto"/>
              </w:divBdr>
              <w:divsChild>
                <w:div w:id="1264415246">
                  <w:marLeft w:val="0"/>
                  <w:marRight w:val="0"/>
                  <w:marTop w:val="0"/>
                  <w:marBottom w:val="0"/>
                  <w:divBdr>
                    <w:top w:val="none" w:sz="0" w:space="0" w:color="auto"/>
                    <w:left w:val="none" w:sz="0" w:space="0" w:color="auto"/>
                    <w:bottom w:val="none" w:sz="0" w:space="0" w:color="auto"/>
                    <w:right w:val="none" w:sz="0" w:space="0" w:color="auto"/>
                  </w:divBdr>
                  <w:divsChild>
                    <w:div w:id="158907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593953">
      <w:bodyDiv w:val="1"/>
      <w:marLeft w:val="0"/>
      <w:marRight w:val="0"/>
      <w:marTop w:val="0"/>
      <w:marBottom w:val="0"/>
      <w:divBdr>
        <w:top w:val="none" w:sz="0" w:space="0" w:color="auto"/>
        <w:left w:val="none" w:sz="0" w:space="0" w:color="auto"/>
        <w:bottom w:val="none" w:sz="0" w:space="0" w:color="auto"/>
        <w:right w:val="none" w:sz="0" w:space="0" w:color="auto"/>
      </w:divBdr>
    </w:div>
    <w:div w:id="1542748330">
      <w:bodyDiv w:val="1"/>
      <w:marLeft w:val="0"/>
      <w:marRight w:val="0"/>
      <w:marTop w:val="0"/>
      <w:marBottom w:val="0"/>
      <w:divBdr>
        <w:top w:val="none" w:sz="0" w:space="0" w:color="auto"/>
        <w:left w:val="none" w:sz="0" w:space="0" w:color="auto"/>
        <w:bottom w:val="none" w:sz="0" w:space="0" w:color="auto"/>
        <w:right w:val="none" w:sz="0" w:space="0" w:color="auto"/>
      </w:divBdr>
      <w:divsChild>
        <w:div w:id="1003048074">
          <w:marLeft w:val="0"/>
          <w:marRight w:val="0"/>
          <w:marTop w:val="0"/>
          <w:marBottom w:val="0"/>
          <w:divBdr>
            <w:top w:val="none" w:sz="0" w:space="0" w:color="auto"/>
            <w:left w:val="none" w:sz="0" w:space="0" w:color="auto"/>
            <w:bottom w:val="none" w:sz="0" w:space="0" w:color="auto"/>
            <w:right w:val="none" w:sz="0" w:space="0" w:color="auto"/>
          </w:divBdr>
          <w:divsChild>
            <w:div w:id="1381129107">
              <w:marLeft w:val="0"/>
              <w:marRight w:val="0"/>
              <w:marTop w:val="0"/>
              <w:marBottom w:val="0"/>
              <w:divBdr>
                <w:top w:val="none" w:sz="0" w:space="0" w:color="auto"/>
                <w:left w:val="none" w:sz="0" w:space="0" w:color="auto"/>
                <w:bottom w:val="none" w:sz="0" w:space="0" w:color="auto"/>
                <w:right w:val="none" w:sz="0" w:space="0" w:color="auto"/>
              </w:divBdr>
              <w:divsChild>
                <w:div w:id="1685666135">
                  <w:marLeft w:val="0"/>
                  <w:marRight w:val="0"/>
                  <w:marTop w:val="0"/>
                  <w:marBottom w:val="0"/>
                  <w:divBdr>
                    <w:top w:val="none" w:sz="0" w:space="0" w:color="auto"/>
                    <w:left w:val="none" w:sz="0" w:space="0" w:color="auto"/>
                    <w:bottom w:val="none" w:sz="0" w:space="0" w:color="auto"/>
                    <w:right w:val="none" w:sz="0" w:space="0" w:color="auto"/>
                  </w:divBdr>
                  <w:divsChild>
                    <w:div w:id="193581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56088350">
      <w:bodyDiv w:val="1"/>
      <w:marLeft w:val="0"/>
      <w:marRight w:val="0"/>
      <w:marTop w:val="0"/>
      <w:marBottom w:val="0"/>
      <w:divBdr>
        <w:top w:val="none" w:sz="0" w:space="0" w:color="auto"/>
        <w:left w:val="none" w:sz="0" w:space="0" w:color="auto"/>
        <w:bottom w:val="none" w:sz="0" w:space="0" w:color="auto"/>
        <w:right w:val="none" w:sz="0" w:space="0" w:color="auto"/>
      </w:divBdr>
      <w:divsChild>
        <w:div w:id="171994442">
          <w:marLeft w:val="0"/>
          <w:marRight w:val="0"/>
          <w:marTop w:val="0"/>
          <w:marBottom w:val="0"/>
          <w:divBdr>
            <w:top w:val="none" w:sz="0" w:space="0" w:color="auto"/>
            <w:left w:val="none" w:sz="0" w:space="0" w:color="auto"/>
            <w:bottom w:val="none" w:sz="0" w:space="0" w:color="auto"/>
            <w:right w:val="none" w:sz="0" w:space="0" w:color="auto"/>
          </w:divBdr>
          <w:divsChild>
            <w:div w:id="348719211">
              <w:marLeft w:val="0"/>
              <w:marRight w:val="0"/>
              <w:marTop w:val="0"/>
              <w:marBottom w:val="0"/>
              <w:divBdr>
                <w:top w:val="none" w:sz="0" w:space="0" w:color="auto"/>
                <w:left w:val="none" w:sz="0" w:space="0" w:color="auto"/>
                <w:bottom w:val="none" w:sz="0" w:space="0" w:color="auto"/>
                <w:right w:val="none" w:sz="0" w:space="0" w:color="auto"/>
              </w:divBdr>
              <w:divsChild>
                <w:div w:id="188305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948199">
      <w:bodyDiv w:val="1"/>
      <w:marLeft w:val="0"/>
      <w:marRight w:val="0"/>
      <w:marTop w:val="0"/>
      <w:marBottom w:val="0"/>
      <w:divBdr>
        <w:top w:val="none" w:sz="0" w:space="0" w:color="auto"/>
        <w:left w:val="none" w:sz="0" w:space="0" w:color="auto"/>
        <w:bottom w:val="none" w:sz="0" w:space="0" w:color="auto"/>
        <w:right w:val="none" w:sz="0" w:space="0" w:color="auto"/>
      </w:divBdr>
      <w:divsChild>
        <w:div w:id="525171206">
          <w:marLeft w:val="0"/>
          <w:marRight w:val="0"/>
          <w:marTop w:val="0"/>
          <w:marBottom w:val="0"/>
          <w:divBdr>
            <w:top w:val="none" w:sz="0" w:space="0" w:color="auto"/>
            <w:left w:val="none" w:sz="0" w:space="0" w:color="auto"/>
            <w:bottom w:val="none" w:sz="0" w:space="0" w:color="auto"/>
            <w:right w:val="none" w:sz="0" w:space="0" w:color="auto"/>
          </w:divBdr>
          <w:divsChild>
            <w:div w:id="2068607885">
              <w:marLeft w:val="0"/>
              <w:marRight w:val="0"/>
              <w:marTop w:val="0"/>
              <w:marBottom w:val="0"/>
              <w:divBdr>
                <w:top w:val="none" w:sz="0" w:space="0" w:color="auto"/>
                <w:left w:val="none" w:sz="0" w:space="0" w:color="auto"/>
                <w:bottom w:val="none" w:sz="0" w:space="0" w:color="auto"/>
                <w:right w:val="none" w:sz="0" w:space="0" w:color="auto"/>
              </w:divBdr>
              <w:divsChild>
                <w:div w:id="1575240748">
                  <w:marLeft w:val="0"/>
                  <w:marRight w:val="0"/>
                  <w:marTop w:val="0"/>
                  <w:marBottom w:val="0"/>
                  <w:divBdr>
                    <w:top w:val="none" w:sz="0" w:space="0" w:color="auto"/>
                    <w:left w:val="none" w:sz="0" w:space="0" w:color="auto"/>
                    <w:bottom w:val="none" w:sz="0" w:space="0" w:color="auto"/>
                    <w:right w:val="none" w:sz="0" w:space="0" w:color="auto"/>
                  </w:divBdr>
                  <w:divsChild>
                    <w:div w:id="187546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605537">
      <w:bodyDiv w:val="1"/>
      <w:marLeft w:val="0"/>
      <w:marRight w:val="0"/>
      <w:marTop w:val="0"/>
      <w:marBottom w:val="0"/>
      <w:divBdr>
        <w:top w:val="none" w:sz="0" w:space="0" w:color="auto"/>
        <w:left w:val="none" w:sz="0" w:space="0" w:color="auto"/>
        <w:bottom w:val="none" w:sz="0" w:space="0" w:color="auto"/>
        <w:right w:val="none" w:sz="0" w:space="0" w:color="auto"/>
      </w:divBdr>
      <w:divsChild>
        <w:div w:id="1664623834">
          <w:marLeft w:val="0"/>
          <w:marRight w:val="0"/>
          <w:marTop w:val="0"/>
          <w:marBottom w:val="0"/>
          <w:divBdr>
            <w:top w:val="none" w:sz="0" w:space="0" w:color="auto"/>
            <w:left w:val="none" w:sz="0" w:space="0" w:color="auto"/>
            <w:bottom w:val="none" w:sz="0" w:space="0" w:color="auto"/>
            <w:right w:val="none" w:sz="0" w:space="0" w:color="auto"/>
          </w:divBdr>
          <w:divsChild>
            <w:div w:id="1181628679">
              <w:marLeft w:val="0"/>
              <w:marRight w:val="0"/>
              <w:marTop w:val="0"/>
              <w:marBottom w:val="0"/>
              <w:divBdr>
                <w:top w:val="none" w:sz="0" w:space="0" w:color="auto"/>
                <w:left w:val="none" w:sz="0" w:space="0" w:color="auto"/>
                <w:bottom w:val="none" w:sz="0" w:space="0" w:color="auto"/>
                <w:right w:val="none" w:sz="0" w:space="0" w:color="auto"/>
              </w:divBdr>
              <w:divsChild>
                <w:div w:id="857349134">
                  <w:marLeft w:val="0"/>
                  <w:marRight w:val="0"/>
                  <w:marTop w:val="0"/>
                  <w:marBottom w:val="0"/>
                  <w:divBdr>
                    <w:top w:val="none" w:sz="0" w:space="0" w:color="auto"/>
                    <w:left w:val="none" w:sz="0" w:space="0" w:color="auto"/>
                    <w:bottom w:val="none" w:sz="0" w:space="0" w:color="auto"/>
                    <w:right w:val="none" w:sz="0" w:space="0" w:color="auto"/>
                  </w:divBdr>
                  <w:divsChild>
                    <w:div w:id="128603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458192">
      <w:bodyDiv w:val="1"/>
      <w:marLeft w:val="0"/>
      <w:marRight w:val="0"/>
      <w:marTop w:val="0"/>
      <w:marBottom w:val="0"/>
      <w:divBdr>
        <w:top w:val="none" w:sz="0" w:space="0" w:color="auto"/>
        <w:left w:val="none" w:sz="0" w:space="0" w:color="auto"/>
        <w:bottom w:val="none" w:sz="0" w:space="0" w:color="auto"/>
        <w:right w:val="none" w:sz="0" w:space="0" w:color="auto"/>
      </w:divBdr>
      <w:divsChild>
        <w:div w:id="387146114">
          <w:marLeft w:val="0"/>
          <w:marRight w:val="0"/>
          <w:marTop w:val="0"/>
          <w:marBottom w:val="0"/>
          <w:divBdr>
            <w:top w:val="none" w:sz="0" w:space="0" w:color="auto"/>
            <w:left w:val="none" w:sz="0" w:space="0" w:color="auto"/>
            <w:bottom w:val="none" w:sz="0" w:space="0" w:color="auto"/>
            <w:right w:val="none" w:sz="0" w:space="0" w:color="auto"/>
          </w:divBdr>
          <w:divsChild>
            <w:div w:id="1494569590">
              <w:marLeft w:val="0"/>
              <w:marRight w:val="0"/>
              <w:marTop w:val="0"/>
              <w:marBottom w:val="0"/>
              <w:divBdr>
                <w:top w:val="none" w:sz="0" w:space="0" w:color="auto"/>
                <w:left w:val="none" w:sz="0" w:space="0" w:color="auto"/>
                <w:bottom w:val="none" w:sz="0" w:space="0" w:color="auto"/>
                <w:right w:val="none" w:sz="0" w:space="0" w:color="auto"/>
              </w:divBdr>
              <w:divsChild>
                <w:div w:id="67253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519726">
      <w:bodyDiv w:val="1"/>
      <w:marLeft w:val="0"/>
      <w:marRight w:val="0"/>
      <w:marTop w:val="0"/>
      <w:marBottom w:val="0"/>
      <w:divBdr>
        <w:top w:val="none" w:sz="0" w:space="0" w:color="auto"/>
        <w:left w:val="none" w:sz="0" w:space="0" w:color="auto"/>
        <w:bottom w:val="none" w:sz="0" w:space="0" w:color="auto"/>
        <w:right w:val="none" w:sz="0" w:space="0" w:color="auto"/>
      </w:divBdr>
      <w:divsChild>
        <w:div w:id="1888712318">
          <w:marLeft w:val="0"/>
          <w:marRight w:val="0"/>
          <w:marTop w:val="0"/>
          <w:marBottom w:val="0"/>
          <w:divBdr>
            <w:top w:val="none" w:sz="0" w:space="0" w:color="auto"/>
            <w:left w:val="none" w:sz="0" w:space="0" w:color="auto"/>
            <w:bottom w:val="none" w:sz="0" w:space="0" w:color="auto"/>
            <w:right w:val="none" w:sz="0" w:space="0" w:color="auto"/>
          </w:divBdr>
          <w:divsChild>
            <w:div w:id="181744706">
              <w:marLeft w:val="0"/>
              <w:marRight w:val="0"/>
              <w:marTop w:val="0"/>
              <w:marBottom w:val="0"/>
              <w:divBdr>
                <w:top w:val="none" w:sz="0" w:space="0" w:color="auto"/>
                <w:left w:val="none" w:sz="0" w:space="0" w:color="auto"/>
                <w:bottom w:val="none" w:sz="0" w:space="0" w:color="auto"/>
                <w:right w:val="none" w:sz="0" w:space="0" w:color="auto"/>
              </w:divBdr>
              <w:divsChild>
                <w:div w:id="8272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247159">
      <w:bodyDiv w:val="1"/>
      <w:marLeft w:val="0"/>
      <w:marRight w:val="0"/>
      <w:marTop w:val="0"/>
      <w:marBottom w:val="0"/>
      <w:divBdr>
        <w:top w:val="none" w:sz="0" w:space="0" w:color="auto"/>
        <w:left w:val="none" w:sz="0" w:space="0" w:color="auto"/>
        <w:bottom w:val="none" w:sz="0" w:space="0" w:color="auto"/>
        <w:right w:val="none" w:sz="0" w:space="0" w:color="auto"/>
      </w:divBdr>
      <w:divsChild>
        <w:div w:id="630522446">
          <w:marLeft w:val="0"/>
          <w:marRight w:val="0"/>
          <w:marTop w:val="0"/>
          <w:marBottom w:val="0"/>
          <w:divBdr>
            <w:top w:val="none" w:sz="0" w:space="0" w:color="auto"/>
            <w:left w:val="none" w:sz="0" w:space="0" w:color="auto"/>
            <w:bottom w:val="none" w:sz="0" w:space="0" w:color="auto"/>
            <w:right w:val="none" w:sz="0" w:space="0" w:color="auto"/>
          </w:divBdr>
          <w:divsChild>
            <w:div w:id="1970742112">
              <w:marLeft w:val="0"/>
              <w:marRight w:val="0"/>
              <w:marTop w:val="0"/>
              <w:marBottom w:val="0"/>
              <w:divBdr>
                <w:top w:val="none" w:sz="0" w:space="0" w:color="auto"/>
                <w:left w:val="none" w:sz="0" w:space="0" w:color="auto"/>
                <w:bottom w:val="none" w:sz="0" w:space="0" w:color="auto"/>
                <w:right w:val="none" w:sz="0" w:space="0" w:color="auto"/>
              </w:divBdr>
              <w:divsChild>
                <w:div w:id="180993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214609">
      <w:bodyDiv w:val="1"/>
      <w:marLeft w:val="0"/>
      <w:marRight w:val="0"/>
      <w:marTop w:val="0"/>
      <w:marBottom w:val="0"/>
      <w:divBdr>
        <w:top w:val="none" w:sz="0" w:space="0" w:color="auto"/>
        <w:left w:val="none" w:sz="0" w:space="0" w:color="auto"/>
        <w:bottom w:val="none" w:sz="0" w:space="0" w:color="auto"/>
        <w:right w:val="none" w:sz="0" w:space="0" w:color="auto"/>
      </w:divBdr>
      <w:divsChild>
        <w:div w:id="848300999">
          <w:marLeft w:val="0"/>
          <w:marRight w:val="0"/>
          <w:marTop w:val="0"/>
          <w:marBottom w:val="0"/>
          <w:divBdr>
            <w:top w:val="none" w:sz="0" w:space="0" w:color="auto"/>
            <w:left w:val="none" w:sz="0" w:space="0" w:color="auto"/>
            <w:bottom w:val="none" w:sz="0" w:space="0" w:color="auto"/>
            <w:right w:val="none" w:sz="0" w:space="0" w:color="auto"/>
          </w:divBdr>
          <w:divsChild>
            <w:div w:id="1634823994">
              <w:marLeft w:val="0"/>
              <w:marRight w:val="0"/>
              <w:marTop w:val="0"/>
              <w:marBottom w:val="0"/>
              <w:divBdr>
                <w:top w:val="none" w:sz="0" w:space="0" w:color="auto"/>
                <w:left w:val="none" w:sz="0" w:space="0" w:color="auto"/>
                <w:bottom w:val="none" w:sz="0" w:space="0" w:color="auto"/>
                <w:right w:val="none" w:sz="0" w:space="0" w:color="auto"/>
              </w:divBdr>
              <w:divsChild>
                <w:div w:id="135057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841022">
      <w:bodyDiv w:val="1"/>
      <w:marLeft w:val="0"/>
      <w:marRight w:val="0"/>
      <w:marTop w:val="0"/>
      <w:marBottom w:val="0"/>
      <w:divBdr>
        <w:top w:val="none" w:sz="0" w:space="0" w:color="auto"/>
        <w:left w:val="none" w:sz="0" w:space="0" w:color="auto"/>
        <w:bottom w:val="none" w:sz="0" w:space="0" w:color="auto"/>
        <w:right w:val="none" w:sz="0" w:space="0" w:color="auto"/>
      </w:divBdr>
      <w:divsChild>
        <w:div w:id="1190951283">
          <w:marLeft w:val="0"/>
          <w:marRight w:val="0"/>
          <w:marTop w:val="0"/>
          <w:marBottom w:val="0"/>
          <w:divBdr>
            <w:top w:val="none" w:sz="0" w:space="0" w:color="auto"/>
            <w:left w:val="none" w:sz="0" w:space="0" w:color="auto"/>
            <w:bottom w:val="none" w:sz="0" w:space="0" w:color="auto"/>
            <w:right w:val="none" w:sz="0" w:space="0" w:color="auto"/>
          </w:divBdr>
          <w:divsChild>
            <w:div w:id="1902670124">
              <w:marLeft w:val="0"/>
              <w:marRight w:val="0"/>
              <w:marTop w:val="0"/>
              <w:marBottom w:val="0"/>
              <w:divBdr>
                <w:top w:val="none" w:sz="0" w:space="0" w:color="auto"/>
                <w:left w:val="none" w:sz="0" w:space="0" w:color="auto"/>
                <w:bottom w:val="none" w:sz="0" w:space="0" w:color="auto"/>
                <w:right w:val="none" w:sz="0" w:space="0" w:color="auto"/>
              </w:divBdr>
              <w:divsChild>
                <w:div w:id="161173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236196">
      <w:bodyDiv w:val="1"/>
      <w:marLeft w:val="0"/>
      <w:marRight w:val="0"/>
      <w:marTop w:val="0"/>
      <w:marBottom w:val="0"/>
      <w:divBdr>
        <w:top w:val="none" w:sz="0" w:space="0" w:color="auto"/>
        <w:left w:val="none" w:sz="0" w:space="0" w:color="auto"/>
        <w:bottom w:val="none" w:sz="0" w:space="0" w:color="auto"/>
        <w:right w:val="none" w:sz="0" w:space="0" w:color="auto"/>
      </w:divBdr>
    </w:div>
    <w:div w:id="1644576491">
      <w:bodyDiv w:val="1"/>
      <w:marLeft w:val="0"/>
      <w:marRight w:val="0"/>
      <w:marTop w:val="0"/>
      <w:marBottom w:val="0"/>
      <w:divBdr>
        <w:top w:val="none" w:sz="0" w:space="0" w:color="auto"/>
        <w:left w:val="none" w:sz="0" w:space="0" w:color="auto"/>
        <w:bottom w:val="none" w:sz="0" w:space="0" w:color="auto"/>
        <w:right w:val="none" w:sz="0" w:space="0" w:color="auto"/>
      </w:divBdr>
    </w:div>
    <w:div w:id="1648051633">
      <w:bodyDiv w:val="1"/>
      <w:marLeft w:val="0"/>
      <w:marRight w:val="0"/>
      <w:marTop w:val="0"/>
      <w:marBottom w:val="0"/>
      <w:divBdr>
        <w:top w:val="none" w:sz="0" w:space="0" w:color="auto"/>
        <w:left w:val="none" w:sz="0" w:space="0" w:color="auto"/>
        <w:bottom w:val="none" w:sz="0" w:space="0" w:color="auto"/>
        <w:right w:val="none" w:sz="0" w:space="0" w:color="auto"/>
      </w:divBdr>
      <w:divsChild>
        <w:div w:id="292443648">
          <w:marLeft w:val="0"/>
          <w:marRight w:val="0"/>
          <w:marTop w:val="0"/>
          <w:marBottom w:val="0"/>
          <w:divBdr>
            <w:top w:val="none" w:sz="0" w:space="0" w:color="auto"/>
            <w:left w:val="none" w:sz="0" w:space="0" w:color="auto"/>
            <w:bottom w:val="none" w:sz="0" w:space="0" w:color="auto"/>
            <w:right w:val="none" w:sz="0" w:space="0" w:color="auto"/>
          </w:divBdr>
          <w:divsChild>
            <w:div w:id="1184898938">
              <w:marLeft w:val="0"/>
              <w:marRight w:val="0"/>
              <w:marTop w:val="0"/>
              <w:marBottom w:val="0"/>
              <w:divBdr>
                <w:top w:val="none" w:sz="0" w:space="0" w:color="auto"/>
                <w:left w:val="none" w:sz="0" w:space="0" w:color="auto"/>
                <w:bottom w:val="none" w:sz="0" w:space="0" w:color="auto"/>
                <w:right w:val="none" w:sz="0" w:space="0" w:color="auto"/>
              </w:divBdr>
              <w:divsChild>
                <w:div w:id="351881773">
                  <w:marLeft w:val="0"/>
                  <w:marRight w:val="0"/>
                  <w:marTop w:val="0"/>
                  <w:marBottom w:val="0"/>
                  <w:divBdr>
                    <w:top w:val="none" w:sz="0" w:space="0" w:color="auto"/>
                    <w:left w:val="none" w:sz="0" w:space="0" w:color="auto"/>
                    <w:bottom w:val="none" w:sz="0" w:space="0" w:color="auto"/>
                    <w:right w:val="none" w:sz="0" w:space="0" w:color="auto"/>
                  </w:divBdr>
                  <w:divsChild>
                    <w:div w:id="67700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287062">
      <w:bodyDiv w:val="1"/>
      <w:marLeft w:val="0"/>
      <w:marRight w:val="0"/>
      <w:marTop w:val="0"/>
      <w:marBottom w:val="0"/>
      <w:divBdr>
        <w:top w:val="none" w:sz="0" w:space="0" w:color="auto"/>
        <w:left w:val="none" w:sz="0" w:space="0" w:color="auto"/>
        <w:bottom w:val="none" w:sz="0" w:space="0" w:color="auto"/>
        <w:right w:val="none" w:sz="0" w:space="0" w:color="auto"/>
      </w:divBdr>
    </w:div>
    <w:div w:id="1658221019">
      <w:bodyDiv w:val="1"/>
      <w:marLeft w:val="0"/>
      <w:marRight w:val="0"/>
      <w:marTop w:val="0"/>
      <w:marBottom w:val="0"/>
      <w:divBdr>
        <w:top w:val="none" w:sz="0" w:space="0" w:color="auto"/>
        <w:left w:val="none" w:sz="0" w:space="0" w:color="auto"/>
        <w:bottom w:val="none" w:sz="0" w:space="0" w:color="auto"/>
        <w:right w:val="none" w:sz="0" w:space="0" w:color="auto"/>
      </w:divBdr>
      <w:divsChild>
        <w:div w:id="1360083768">
          <w:marLeft w:val="0"/>
          <w:marRight w:val="0"/>
          <w:marTop w:val="0"/>
          <w:marBottom w:val="0"/>
          <w:divBdr>
            <w:top w:val="none" w:sz="0" w:space="0" w:color="auto"/>
            <w:left w:val="none" w:sz="0" w:space="0" w:color="auto"/>
            <w:bottom w:val="none" w:sz="0" w:space="0" w:color="auto"/>
            <w:right w:val="none" w:sz="0" w:space="0" w:color="auto"/>
          </w:divBdr>
          <w:divsChild>
            <w:div w:id="2100713590">
              <w:marLeft w:val="0"/>
              <w:marRight w:val="0"/>
              <w:marTop w:val="0"/>
              <w:marBottom w:val="0"/>
              <w:divBdr>
                <w:top w:val="none" w:sz="0" w:space="0" w:color="auto"/>
                <w:left w:val="none" w:sz="0" w:space="0" w:color="auto"/>
                <w:bottom w:val="none" w:sz="0" w:space="0" w:color="auto"/>
                <w:right w:val="none" w:sz="0" w:space="0" w:color="auto"/>
              </w:divBdr>
              <w:divsChild>
                <w:div w:id="176155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077624">
      <w:bodyDiv w:val="1"/>
      <w:marLeft w:val="0"/>
      <w:marRight w:val="0"/>
      <w:marTop w:val="0"/>
      <w:marBottom w:val="0"/>
      <w:divBdr>
        <w:top w:val="none" w:sz="0" w:space="0" w:color="auto"/>
        <w:left w:val="none" w:sz="0" w:space="0" w:color="auto"/>
        <w:bottom w:val="none" w:sz="0" w:space="0" w:color="auto"/>
        <w:right w:val="none" w:sz="0" w:space="0" w:color="auto"/>
      </w:divBdr>
    </w:div>
    <w:div w:id="1686904551">
      <w:bodyDiv w:val="1"/>
      <w:marLeft w:val="0"/>
      <w:marRight w:val="0"/>
      <w:marTop w:val="0"/>
      <w:marBottom w:val="0"/>
      <w:divBdr>
        <w:top w:val="none" w:sz="0" w:space="0" w:color="auto"/>
        <w:left w:val="none" w:sz="0" w:space="0" w:color="auto"/>
        <w:bottom w:val="none" w:sz="0" w:space="0" w:color="auto"/>
        <w:right w:val="none" w:sz="0" w:space="0" w:color="auto"/>
      </w:divBdr>
      <w:divsChild>
        <w:div w:id="1236741075">
          <w:marLeft w:val="0"/>
          <w:marRight w:val="0"/>
          <w:marTop w:val="0"/>
          <w:marBottom w:val="0"/>
          <w:divBdr>
            <w:top w:val="none" w:sz="0" w:space="0" w:color="auto"/>
            <w:left w:val="none" w:sz="0" w:space="0" w:color="auto"/>
            <w:bottom w:val="none" w:sz="0" w:space="0" w:color="auto"/>
            <w:right w:val="none" w:sz="0" w:space="0" w:color="auto"/>
          </w:divBdr>
          <w:divsChild>
            <w:div w:id="391538050">
              <w:marLeft w:val="0"/>
              <w:marRight w:val="0"/>
              <w:marTop w:val="0"/>
              <w:marBottom w:val="0"/>
              <w:divBdr>
                <w:top w:val="none" w:sz="0" w:space="0" w:color="auto"/>
                <w:left w:val="none" w:sz="0" w:space="0" w:color="auto"/>
                <w:bottom w:val="none" w:sz="0" w:space="0" w:color="auto"/>
                <w:right w:val="none" w:sz="0" w:space="0" w:color="auto"/>
              </w:divBdr>
              <w:divsChild>
                <w:div w:id="94492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00356952">
      <w:bodyDiv w:val="1"/>
      <w:marLeft w:val="0"/>
      <w:marRight w:val="0"/>
      <w:marTop w:val="0"/>
      <w:marBottom w:val="0"/>
      <w:divBdr>
        <w:top w:val="none" w:sz="0" w:space="0" w:color="auto"/>
        <w:left w:val="none" w:sz="0" w:space="0" w:color="auto"/>
        <w:bottom w:val="none" w:sz="0" w:space="0" w:color="auto"/>
        <w:right w:val="none" w:sz="0" w:space="0" w:color="auto"/>
      </w:divBdr>
      <w:divsChild>
        <w:div w:id="279000003">
          <w:marLeft w:val="0"/>
          <w:marRight w:val="0"/>
          <w:marTop w:val="0"/>
          <w:marBottom w:val="0"/>
          <w:divBdr>
            <w:top w:val="none" w:sz="0" w:space="0" w:color="auto"/>
            <w:left w:val="none" w:sz="0" w:space="0" w:color="auto"/>
            <w:bottom w:val="none" w:sz="0" w:space="0" w:color="auto"/>
            <w:right w:val="none" w:sz="0" w:space="0" w:color="auto"/>
          </w:divBdr>
          <w:divsChild>
            <w:div w:id="1809861107">
              <w:marLeft w:val="0"/>
              <w:marRight w:val="0"/>
              <w:marTop w:val="0"/>
              <w:marBottom w:val="0"/>
              <w:divBdr>
                <w:top w:val="none" w:sz="0" w:space="0" w:color="auto"/>
                <w:left w:val="none" w:sz="0" w:space="0" w:color="auto"/>
                <w:bottom w:val="none" w:sz="0" w:space="0" w:color="auto"/>
                <w:right w:val="none" w:sz="0" w:space="0" w:color="auto"/>
              </w:divBdr>
              <w:divsChild>
                <w:div w:id="9342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734670">
      <w:bodyDiv w:val="1"/>
      <w:marLeft w:val="0"/>
      <w:marRight w:val="0"/>
      <w:marTop w:val="0"/>
      <w:marBottom w:val="0"/>
      <w:divBdr>
        <w:top w:val="none" w:sz="0" w:space="0" w:color="auto"/>
        <w:left w:val="none" w:sz="0" w:space="0" w:color="auto"/>
        <w:bottom w:val="none" w:sz="0" w:space="0" w:color="auto"/>
        <w:right w:val="none" w:sz="0" w:space="0" w:color="auto"/>
      </w:divBdr>
      <w:divsChild>
        <w:div w:id="864549">
          <w:marLeft w:val="0"/>
          <w:marRight w:val="0"/>
          <w:marTop w:val="0"/>
          <w:marBottom w:val="0"/>
          <w:divBdr>
            <w:top w:val="none" w:sz="0" w:space="0" w:color="auto"/>
            <w:left w:val="none" w:sz="0" w:space="0" w:color="auto"/>
            <w:bottom w:val="none" w:sz="0" w:space="0" w:color="auto"/>
            <w:right w:val="none" w:sz="0" w:space="0" w:color="auto"/>
          </w:divBdr>
          <w:divsChild>
            <w:div w:id="222957295">
              <w:marLeft w:val="0"/>
              <w:marRight w:val="0"/>
              <w:marTop w:val="0"/>
              <w:marBottom w:val="0"/>
              <w:divBdr>
                <w:top w:val="none" w:sz="0" w:space="0" w:color="auto"/>
                <w:left w:val="none" w:sz="0" w:space="0" w:color="auto"/>
                <w:bottom w:val="none" w:sz="0" w:space="0" w:color="auto"/>
                <w:right w:val="none" w:sz="0" w:space="0" w:color="auto"/>
              </w:divBdr>
              <w:divsChild>
                <w:div w:id="32729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808188">
      <w:bodyDiv w:val="1"/>
      <w:marLeft w:val="0"/>
      <w:marRight w:val="0"/>
      <w:marTop w:val="0"/>
      <w:marBottom w:val="0"/>
      <w:divBdr>
        <w:top w:val="none" w:sz="0" w:space="0" w:color="auto"/>
        <w:left w:val="none" w:sz="0" w:space="0" w:color="auto"/>
        <w:bottom w:val="none" w:sz="0" w:space="0" w:color="auto"/>
        <w:right w:val="none" w:sz="0" w:space="0" w:color="auto"/>
      </w:divBdr>
    </w:div>
    <w:div w:id="1747141629">
      <w:bodyDiv w:val="1"/>
      <w:marLeft w:val="0"/>
      <w:marRight w:val="0"/>
      <w:marTop w:val="0"/>
      <w:marBottom w:val="0"/>
      <w:divBdr>
        <w:top w:val="none" w:sz="0" w:space="0" w:color="auto"/>
        <w:left w:val="none" w:sz="0" w:space="0" w:color="auto"/>
        <w:bottom w:val="none" w:sz="0" w:space="0" w:color="auto"/>
        <w:right w:val="none" w:sz="0" w:space="0" w:color="auto"/>
      </w:divBdr>
      <w:divsChild>
        <w:div w:id="1409810745">
          <w:marLeft w:val="0"/>
          <w:marRight w:val="0"/>
          <w:marTop w:val="0"/>
          <w:marBottom w:val="0"/>
          <w:divBdr>
            <w:top w:val="none" w:sz="0" w:space="0" w:color="auto"/>
            <w:left w:val="none" w:sz="0" w:space="0" w:color="auto"/>
            <w:bottom w:val="none" w:sz="0" w:space="0" w:color="auto"/>
            <w:right w:val="none" w:sz="0" w:space="0" w:color="auto"/>
          </w:divBdr>
          <w:divsChild>
            <w:div w:id="155925423">
              <w:marLeft w:val="0"/>
              <w:marRight w:val="0"/>
              <w:marTop w:val="0"/>
              <w:marBottom w:val="0"/>
              <w:divBdr>
                <w:top w:val="none" w:sz="0" w:space="0" w:color="auto"/>
                <w:left w:val="none" w:sz="0" w:space="0" w:color="auto"/>
                <w:bottom w:val="none" w:sz="0" w:space="0" w:color="auto"/>
                <w:right w:val="none" w:sz="0" w:space="0" w:color="auto"/>
              </w:divBdr>
              <w:divsChild>
                <w:div w:id="64095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6146233">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3283928">
      <w:bodyDiv w:val="1"/>
      <w:marLeft w:val="0"/>
      <w:marRight w:val="0"/>
      <w:marTop w:val="0"/>
      <w:marBottom w:val="0"/>
      <w:divBdr>
        <w:top w:val="none" w:sz="0" w:space="0" w:color="auto"/>
        <w:left w:val="none" w:sz="0" w:space="0" w:color="auto"/>
        <w:bottom w:val="none" w:sz="0" w:space="0" w:color="auto"/>
        <w:right w:val="none" w:sz="0" w:space="0" w:color="auto"/>
      </w:divBdr>
    </w:div>
    <w:div w:id="1804499081">
      <w:bodyDiv w:val="1"/>
      <w:marLeft w:val="0"/>
      <w:marRight w:val="0"/>
      <w:marTop w:val="0"/>
      <w:marBottom w:val="0"/>
      <w:divBdr>
        <w:top w:val="none" w:sz="0" w:space="0" w:color="auto"/>
        <w:left w:val="none" w:sz="0" w:space="0" w:color="auto"/>
        <w:bottom w:val="none" w:sz="0" w:space="0" w:color="auto"/>
        <w:right w:val="none" w:sz="0" w:space="0" w:color="auto"/>
      </w:divBdr>
      <w:divsChild>
        <w:div w:id="958682614">
          <w:marLeft w:val="0"/>
          <w:marRight w:val="0"/>
          <w:marTop w:val="0"/>
          <w:marBottom w:val="0"/>
          <w:divBdr>
            <w:top w:val="none" w:sz="0" w:space="0" w:color="auto"/>
            <w:left w:val="none" w:sz="0" w:space="0" w:color="auto"/>
            <w:bottom w:val="none" w:sz="0" w:space="0" w:color="auto"/>
            <w:right w:val="none" w:sz="0" w:space="0" w:color="auto"/>
          </w:divBdr>
          <w:divsChild>
            <w:div w:id="726221403">
              <w:marLeft w:val="0"/>
              <w:marRight w:val="0"/>
              <w:marTop w:val="0"/>
              <w:marBottom w:val="0"/>
              <w:divBdr>
                <w:top w:val="none" w:sz="0" w:space="0" w:color="auto"/>
                <w:left w:val="none" w:sz="0" w:space="0" w:color="auto"/>
                <w:bottom w:val="none" w:sz="0" w:space="0" w:color="auto"/>
                <w:right w:val="none" w:sz="0" w:space="0" w:color="auto"/>
              </w:divBdr>
              <w:divsChild>
                <w:div w:id="87308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465436">
      <w:bodyDiv w:val="1"/>
      <w:marLeft w:val="0"/>
      <w:marRight w:val="0"/>
      <w:marTop w:val="0"/>
      <w:marBottom w:val="0"/>
      <w:divBdr>
        <w:top w:val="none" w:sz="0" w:space="0" w:color="auto"/>
        <w:left w:val="none" w:sz="0" w:space="0" w:color="auto"/>
        <w:bottom w:val="none" w:sz="0" w:space="0" w:color="auto"/>
        <w:right w:val="none" w:sz="0" w:space="0" w:color="auto"/>
      </w:divBdr>
      <w:divsChild>
        <w:div w:id="2106730558">
          <w:marLeft w:val="0"/>
          <w:marRight w:val="0"/>
          <w:marTop w:val="0"/>
          <w:marBottom w:val="0"/>
          <w:divBdr>
            <w:top w:val="none" w:sz="0" w:space="0" w:color="auto"/>
            <w:left w:val="none" w:sz="0" w:space="0" w:color="auto"/>
            <w:bottom w:val="none" w:sz="0" w:space="0" w:color="auto"/>
            <w:right w:val="none" w:sz="0" w:space="0" w:color="auto"/>
          </w:divBdr>
          <w:divsChild>
            <w:div w:id="757143400">
              <w:marLeft w:val="0"/>
              <w:marRight w:val="0"/>
              <w:marTop w:val="0"/>
              <w:marBottom w:val="0"/>
              <w:divBdr>
                <w:top w:val="none" w:sz="0" w:space="0" w:color="auto"/>
                <w:left w:val="none" w:sz="0" w:space="0" w:color="auto"/>
                <w:bottom w:val="none" w:sz="0" w:space="0" w:color="auto"/>
                <w:right w:val="none" w:sz="0" w:space="0" w:color="auto"/>
              </w:divBdr>
              <w:divsChild>
                <w:div w:id="192086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783507">
      <w:bodyDiv w:val="1"/>
      <w:marLeft w:val="0"/>
      <w:marRight w:val="0"/>
      <w:marTop w:val="0"/>
      <w:marBottom w:val="0"/>
      <w:divBdr>
        <w:top w:val="none" w:sz="0" w:space="0" w:color="auto"/>
        <w:left w:val="none" w:sz="0" w:space="0" w:color="auto"/>
        <w:bottom w:val="none" w:sz="0" w:space="0" w:color="auto"/>
        <w:right w:val="none" w:sz="0" w:space="0" w:color="auto"/>
      </w:divBdr>
      <w:divsChild>
        <w:div w:id="286546976">
          <w:marLeft w:val="0"/>
          <w:marRight w:val="0"/>
          <w:marTop w:val="0"/>
          <w:marBottom w:val="0"/>
          <w:divBdr>
            <w:top w:val="none" w:sz="0" w:space="0" w:color="auto"/>
            <w:left w:val="none" w:sz="0" w:space="0" w:color="auto"/>
            <w:bottom w:val="none" w:sz="0" w:space="0" w:color="auto"/>
            <w:right w:val="none" w:sz="0" w:space="0" w:color="auto"/>
          </w:divBdr>
          <w:divsChild>
            <w:div w:id="1368144066">
              <w:marLeft w:val="0"/>
              <w:marRight w:val="0"/>
              <w:marTop w:val="0"/>
              <w:marBottom w:val="0"/>
              <w:divBdr>
                <w:top w:val="none" w:sz="0" w:space="0" w:color="auto"/>
                <w:left w:val="none" w:sz="0" w:space="0" w:color="auto"/>
                <w:bottom w:val="none" w:sz="0" w:space="0" w:color="auto"/>
                <w:right w:val="none" w:sz="0" w:space="0" w:color="auto"/>
              </w:divBdr>
              <w:divsChild>
                <w:div w:id="57258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131663">
      <w:bodyDiv w:val="1"/>
      <w:marLeft w:val="0"/>
      <w:marRight w:val="0"/>
      <w:marTop w:val="0"/>
      <w:marBottom w:val="0"/>
      <w:divBdr>
        <w:top w:val="none" w:sz="0" w:space="0" w:color="auto"/>
        <w:left w:val="none" w:sz="0" w:space="0" w:color="auto"/>
        <w:bottom w:val="none" w:sz="0" w:space="0" w:color="auto"/>
        <w:right w:val="none" w:sz="0" w:space="0" w:color="auto"/>
      </w:divBdr>
      <w:divsChild>
        <w:div w:id="843395175">
          <w:marLeft w:val="0"/>
          <w:marRight w:val="0"/>
          <w:marTop w:val="0"/>
          <w:marBottom w:val="0"/>
          <w:divBdr>
            <w:top w:val="none" w:sz="0" w:space="0" w:color="auto"/>
            <w:left w:val="none" w:sz="0" w:space="0" w:color="auto"/>
            <w:bottom w:val="none" w:sz="0" w:space="0" w:color="auto"/>
            <w:right w:val="none" w:sz="0" w:space="0" w:color="auto"/>
          </w:divBdr>
          <w:divsChild>
            <w:div w:id="1055392896">
              <w:marLeft w:val="0"/>
              <w:marRight w:val="0"/>
              <w:marTop w:val="0"/>
              <w:marBottom w:val="0"/>
              <w:divBdr>
                <w:top w:val="none" w:sz="0" w:space="0" w:color="auto"/>
                <w:left w:val="none" w:sz="0" w:space="0" w:color="auto"/>
                <w:bottom w:val="none" w:sz="0" w:space="0" w:color="auto"/>
                <w:right w:val="none" w:sz="0" w:space="0" w:color="auto"/>
              </w:divBdr>
              <w:divsChild>
                <w:div w:id="168907757">
                  <w:marLeft w:val="0"/>
                  <w:marRight w:val="0"/>
                  <w:marTop w:val="0"/>
                  <w:marBottom w:val="0"/>
                  <w:divBdr>
                    <w:top w:val="none" w:sz="0" w:space="0" w:color="auto"/>
                    <w:left w:val="none" w:sz="0" w:space="0" w:color="auto"/>
                    <w:bottom w:val="none" w:sz="0" w:space="0" w:color="auto"/>
                    <w:right w:val="none" w:sz="0" w:space="0" w:color="auto"/>
                  </w:divBdr>
                  <w:divsChild>
                    <w:div w:id="66809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60467574">
      <w:bodyDiv w:val="1"/>
      <w:marLeft w:val="0"/>
      <w:marRight w:val="0"/>
      <w:marTop w:val="0"/>
      <w:marBottom w:val="0"/>
      <w:divBdr>
        <w:top w:val="none" w:sz="0" w:space="0" w:color="auto"/>
        <w:left w:val="none" w:sz="0" w:space="0" w:color="auto"/>
        <w:bottom w:val="none" w:sz="0" w:space="0" w:color="auto"/>
        <w:right w:val="none" w:sz="0" w:space="0" w:color="auto"/>
      </w:divBdr>
      <w:divsChild>
        <w:div w:id="1987927897">
          <w:marLeft w:val="0"/>
          <w:marRight w:val="0"/>
          <w:marTop w:val="0"/>
          <w:marBottom w:val="0"/>
          <w:divBdr>
            <w:top w:val="none" w:sz="0" w:space="0" w:color="auto"/>
            <w:left w:val="none" w:sz="0" w:space="0" w:color="auto"/>
            <w:bottom w:val="none" w:sz="0" w:space="0" w:color="auto"/>
            <w:right w:val="none" w:sz="0" w:space="0" w:color="auto"/>
          </w:divBdr>
          <w:divsChild>
            <w:div w:id="653530533">
              <w:marLeft w:val="0"/>
              <w:marRight w:val="0"/>
              <w:marTop w:val="0"/>
              <w:marBottom w:val="0"/>
              <w:divBdr>
                <w:top w:val="none" w:sz="0" w:space="0" w:color="auto"/>
                <w:left w:val="none" w:sz="0" w:space="0" w:color="auto"/>
                <w:bottom w:val="none" w:sz="0" w:space="0" w:color="auto"/>
                <w:right w:val="none" w:sz="0" w:space="0" w:color="auto"/>
              </w:divBdr>
              <w:divsChild>
                <w:div w:id="83915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514431">
      <w:bodyDiv w:val="1"/>
      <w:marLeft w:val="0"/>
      <w:marRight w:val="0"/>
      <w:marTop w:val="0"/>
      <w:marBottom w:val="0"/>
      <w:divBdr>
        <w:top w:val="none" w:sz="0" w:space="0" w:color="auto"/>
        <w:left w:val="none" w:sz="0" w:space="0" w:color="auto"/>
        <w:bottom w:val="none" w:sz="0" w:space="0" w:color="auto"/>
        <w:right w:val="none" w:sz="0" w:space="0" w:color="auto"/>
      </w:divBdr>
      <w:divsChild>
        <w:div w:id="1309703029">
          <w:marLeft w:val="0"/>
          <w:marRight w:val="0"/>
          <w:marTop w:val="0"/>
          <w:marBottom w:val="0"/>
          <w:divBdr>
            <w:top w:val="none" w:sz="0" w:space="0" w:color="auto"/>
            <w:left w:val="none" w:sz="0" w:space="0" w:color="auto"/>
            <w:bottom w:val="none" w:sz="0" w:space="0" w:color="auto"/>
            <w:right w:val="none" w:sz="0" w:space="0" w:color="auto"/>
          </w:divBdr>
          <w:divsChild>
            <w:div w:id="2079129682">
              <w:marLeft w:val="0"/>
              <w:marRight w:val="0"/>
              <w:marTop w:val="0"/>
              <w:marBottom w:val="0"/>
              <w:divBdr>
                <w:top w:val="none" w:sz="0" w:space="0" w:color="auto"/>
                <w:left w:val="none" w:sz="0" w:space="0" w:color="auto"/>
                <w:bottom w:val="none" w:sz="0" w:space="0" w:color="auto"/>
                <w:right w:val="none" w:sz="0" w:space="0" w:color="auto"/>
              </w:divBdr>
              <w:divsChild>
                <w:div w:id="148538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774253">
      <w:bodyDiv w:val="1"/>
      <w:marLeft w:val="0"/>
      <w:marRight w:val="0"/>
      <w:marTop w:val="0"/>
      <w:marBottom w:val="0"/>
      <w:divBdr>
        <w:top w:val="none" w:sz="0" w:space="0" w:color="auto"/>
        <w:left w:val="none" w:sz="0" w:space="0" w:color="auto"/>
        <w:bottom w:val="none" w:sz="0" w:space="0" w:color="auto"/>
        <w:right w:val="none" w:sz="0" w:space="0" w:color="auto"/>
      </w:divBdr>
      <w:divsChild>
        <w:div w:id="1519149890">
          <w:marLeft w:val="0"/>
          <w:marRight w:val="0"/>
          <w:marTop w:val="0"/>
          <w:marBottom w:val="0"/>
          <w:divBdr>
            <w:top w:val="none" w:sz="0" w:space="0" w:color="auto"/>
            <w:left w:val="none" w:sz="0" w:space="0" w:color="auto"/>
            <w:bottom w:val="none" w:sz="0" w:space="0" w:color="auto"/>
            <w:right w:val="none" w:sz="0" w:space="0" w:color="auto"/>
          </w:divBdr>
          <w:divsChild>
            <w:div w:id="854883139">
              <w:marLeft w:val="0"/>
              <w:marRight w:val="0"/>
              <w:marTop w:val="0"/>
              <w:marBottom w:val="0"/>
              <w:divBdr>
                <w:top w:val="none" w:sz="0" w:space="0" w:color="auto"/>
                <w:left w:val="none" w:sz="0" w:space="0" w:color="auto"/>
                <w:bottom w:val="none" w:sz="0" w:space="0" w:color="auto"/>
                <w:right w:val="none" w:sz="0" w:space="0" w:color="auto"/>
              </w:divBdr>
              <w:divsChild>
                <w:div w:id="130528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042986">
      <w:bodyDiv w:val="1"/>
      <w:marLeft w:val="0"/>
      <w:marRight w:val="0"/>
      <w:marTop w:val="0"/>
      <w:marBottom w:val="0"/>
      <w:divBdr>
        <w:top w:val="none" w:sz="0" w:space="0" w:color="auto"/>
        <w:left w:val="none" w:sz="0" w:space="0" w:color="auto"/>
        <w:bottom w:val="none" w:sz="0" w:space="0" w:color="auto"/>
        <w:right w:val="none" w:sz="0" w:space="0" w:color="auto"/>
      </w:divBdr>
      <w:divsChild>
        <w:div w:id="1602639934">
          <w:marLeft w:val="0"/>
          <w:marRight w:val="0"/>
          <w:marTop w:val="0"/>
          <w:marBottom w:val="0"/>
          <w:divBdr>
            <w:top w:val="none" w:sz="0" w:space="0" w:color="auto"/>
            <w:left w:val="none" w:sz="0" w:space="0" w:color="auto"/>
            <w:bottom w:val="none" w:sz="0" w:space="0" w:color="auto"/>
            <w:right w:val="none" w:sz="0" w:space="0" w:color="auto"/>
          </w:divBdr>
          <w:divsChild>
            <w:div w:id="2098138195">
              <w:marLeft w:val="0"/>
              <w:marRight w:val="0"/>
              <w:marTop w:val="0"/>
              <w:marBottom w:val="0"/>
              <w:divBdr>
                <w:top w:val="none" w:sz="0" w:space="0" w:color="auto"/>
                <w:left w:val="none" w:sz="0" w:space="0" w:color="auto"/>
                <w:bottom w:val="none" w:sz="0" w:space="0" w:color="auto"/>
                <w:right w:val="none" w:sz="0" w:space="0" w:color="auto"/>
              </w:divBdr>
              <w:divsChild>
                <w:div w:id="97020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705679">
      <w:bodyDiv w:val="1"/>
      <w:marLeft w:val="0"/>
      <w:marRight w:val="0"/>
      <w:marTop w:val="0"/>
      <w:marBottom w:val="0"/>
      <w:divBdr>
        <w:top w:val="none" w:sz="0" w:space="0" w:color="auto"/>
        <w:left w:val="none" w:sz="0" w:space="0" w:color="auto"/>
        <w:bottom w:val="none" w:sz="0" w:space="0" w:color="auto"/>
        <w:right w:val="none" w:sz="0" w:space="0" w:color="auto"/>
      </w:divBdr>
      <w:divsChild>
        <w:div w:id="281152572">
          <w:marLeft w:val="0"/>
          <w:marRight w:val="0"/>
          <w:marTop w:val="0"/>
          <w:marBottom w:val="0"/>
          <w:divBdr>
            <w:top w:val="none" w:sz="0" w:space="0" w:color="auto"/>
            <w:left w:val="none" w:sz="0" w:space="0" w:color="auto"/>
            <w:bottom w:val="none" w:sz="0" w:space="0" w:color="auto"/>
            <w:right w:val="none" w:sz="0" w:space="0" w:color="auto"/>
          </w:divBdr>
          <w:divsChild>
            <w:div w:id="1502965384">
              <w:marLeft w:val="0"/>
              <w:marRight w:val="0"/>
              <w:marTop w:val="0"/>
              <w:marBottom w:val="0"/>
              <w:divBdr>
                <w:top w:val="none" w:sz="0" w:space="0" w:color="auto"/>
                <w:left w:val="none" w:sz="0" w:space="0" w:color="auto"/>
                <w:bottom w:val="none" w:sz="0" w:space="0" w:color="auto"/>
                <w:right w:val="none" w:sz="0" w:space="0" w:color="auto"/>
              </w:divBdr>
              <w:divsChild>
                <w:div w:id="1162697463">
                  <w:marLeft w:val="0"/>
                  <w:marRight w:val="0"/>
                  <w:marTop w:val="0"/>
                  <w:marBottom w:val="0"/>
                  <w:divBdr>
                    <w:top w:val="none" w:sz="0" w:space="0" w:color="auto"/>
                    <w:left w:val="none" w:sz="0" w:space="0" w:color="auto"/>
                    <w:bottom w:val="none" w:sz="0" w:space="0" w:color="auto"/>
                    <w:right w:val="none" w:sz="0" w:space="0" w:color="auto"/>
                  </w:divBdr>
                  <w:divsChild>
                    <w:div w:id="187203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599220">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47881738">
      <w:bodyDiv w:val="1"/>
      <w:marLeft w:val="0"/>
      <w:marRight w:val="0"/>
      <w:marTop w:val="0"/>
      <w:marBottom w:val="0"/>
      <w:divBdr>
        <w:top w:val="none" w:sz="0" w:space="0" w:color="auto"/>
        <w:left w:val="none" w:sz="0" w:space="0" w:color="auto"/>
        <w:bottom w:val="none" w:sz="0" w:space="0" w:color="auto"/>
        <w:right w:val="none" w:sz="0" w:space="0" w:color="auto"/>
      </w:divBdr>
      <w:divsChild>
        <w:div w:id="702901939">
          <w:marLeft w:val="0"/>
          <w:marRight w:val="0"/>
          <w:marTop w:val="0"/>
          <w:marBottom w:val="0"/>
          <w:divBdr>
            <w:top w:val="none" w:sz="0" w:space="0" w:color="auto"/>
            <w:left w:val="none" w:sz="0" w:space="0" w:color="auto"/>
            <w:bottom w:val="none" w:sz="0" w:space="0" w:color="auto"/>
            <w:right w:val="none" w:sz="0" w:space="0" w:color="auto"/>
          </w:divBdr>
          <w:divsChild>
            <w:div w:id="701519809">
              <w:marLeft w:val="0"/>
              <w:marRight w:val="0"/>
              <w:marTop w:val="0"/>
              <w:marBottom w:val="0"/>
              <w:divBdr>
                <w:top w:val="none" w:sz="0" w:space="0" w:color="auto"/>
                <w:left w:val="none" w:sz="0" w:space="0" w:color="auto"/>
                <w:bottom w:val="none" w:sz="0" w:space="0" w:color="auto"/>
                <w:right w:val="none" w:sz="0" w:space="0" w:color="auto"/>
              </w:divBdr>
              <w:divsChild>
                <w:div w:id="167584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559454">
      <w:bodyDiv w:val="1"/>
      <w:marLeft w:val="0"/>
      <w:marRight w:val="0"/>
      <w:marTop w:val="0"/>
      <w:marBottom w:val="0"/>
      <w:divBdr>
        <w:top w:val="none" w:sz="0" w:space="0" w:color="auto"/>
        <w:left w:val="none" w:sz="0" w:space="0" w:color="auto"/>
        <w:bottom w:val="none" w:sz="0" w:space="0" w:color="auto"/>
        <w:right w:val="none" w:sz="0" w:space="0" w:color="auto"/>
      </w:divBdr>
      <w:divsChild>
        <w:div w:id="1486124130">
          <w:marLeft w:val="0"/>
          <w:marRight w:val="0"/>
          <w:marTop w:val="0"/>
          <w:marBottom w:val="0"/>
          <w:divBdr>
            <w:top w:val="none" w:sz="0" w:space="0" w:color="auto"/>
            <w:left w:val="none" w:sz="0" w:space="0" w:color="auto"/>
            <w:bottom w:val="none" w:sz="0" w:space="0" w:color="auto"/>
            <w:right w:val="none" w:sz="0" w:space="0" w:color="auto"/>
          </w:divBdr>
          <w:divsChild>
            <w:div w:id="1141924653">
              <w:marLeft w:val="0"/>
              <w:marRight w:val="0"/>
              <w:marTop w:val="0"/>
              <w:marBottom w:val="0"/>
              <w:divBdr>
                <w:top w:val="none" w:sz="0" w:space="0" w:color="auto"/>
                <w:left w:val="none" w:sz="0" w:space="0" w:color="auto"/>
                <w:bottom w:val="none" w:sz="0" w:space="0" w:color="auto"/>
                <w:right w:val="none" w:sz="0" w:space="0" w:color="auto"/>
              </w:divBdr>
              <w:divsChild>
                <w:div w:id="245919490">
                  <w:marLeft w:val="0"/>
                  <w:marRight w:val="0"/>
                  <w:marTop w:val="0"/>
                  <w:marBottom w:val="0"/>
                  <w:divBdr>
                    <w:top w:val="none" w:sz="0" w:space="0" w:color="auto"/>
                    <w:left w:val="none" w:sz="0" w:space="0" w:color="auto"/>
                    <w:bottom w:val="none" w:sz="0" w:space="0" w:color="auto"/>
                    <w:right w:val="none" w:sz="0" w:space="0" w:color="auto"/>
                  </w:divBdr>
                  <w:divsChild>
                    <w:div w:id="14268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713948">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3582263">
      <w:bodyDiv w:val="1"/>
      <w:marLeft w:val="0"/>
      <w:marRight w:val="0"/>
      <w:marTop w:val="0"/>
      <w:marBottom w:val="0"/>
      <w:divBdr>
        <w:top w:val="none" w:sz="0" w:space="0" w:color="auto"/>
        <w:left w:val="none" w:sz="0" w:space="0" w:color="auto"/>
        <w:bottom w:val="none" w:sz="0" w:space="0" w:color="auto"/>
        <w:right w:val="none" w:sz="0" w:space="0" w:color="auto"/>
      </w:divBdr>
      <w:divsChild>
        <w:div w:id="986326999">
          <w:marLeft w:val="0"/>
          <w:marRight w:val="0"/>
          <w:marTop w:val="0"/>
          <w:marBottom w:val="0"/>
          <w:divBdr>
            <w:top w:val="none" w:sz="0" w:space="0" w:color="auto"/>
            <w:left w:val="none" w:sz="0" w:space="0" w:color="auto"/>
            <w:bottom w:val="none" w:sz="0" w:space="0" w:color="auto"/>
            <w:right w:val="none" w:sz="0" w:space="0" w:color="auto"/>
          </w:divBdr>
          <w:divsChild>
            <w:div w:id="1333995778">
              <w:marLeft w:val="0"/>
              <w:marRight w:val="0"/>
              <w:marTop w:val="0"/>
              <w:marBottom w:val="0"/>
              <w:divBdr>
                <w:top w:val="none" w:sz="0" w:space="0" w:color="auto"/>
                <w:left w:val="none" w:sz="0" w:space="0" w:color="auto"/>
                <w:bottom w:val="none" w:sz="0" w:space="0" w:color="auto"/>
                <w:right w:val="none" w:sz="0" w:space="0" w:color="auto"/>
              </w:divBdr>
              <w:divsChild>
                <w:div w:id="739058883">
                  <w:marLeft w:val="0"/>
                  <w:marRight w:val="0"/>
                  <w:marTop w:val="0"/>
                  <w:marBottom w:val="0"/>
                  <w:divBdr>
                    <w:top w:val="none" w:sz="0" w:space="0" w:color="auto"/>
                    <w:left w:val="none" w:sz="0" w:space="0" w:color="auto"/>
                    <w:bottom w:val="none" w:sz="0" w:space="0" w:color="auto"/>
                    <w:right w:val="none" w:sz="0" w:space="0" w:color="auto"/>
                  </w:divBdr>
                  <w:divsChild>
                    <w:div w:id="721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933032">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17265044">
      <w:bodyDiv w:val="1"/>
      <w:marLeft w:val="0"/>
      <w:marRight w:val="0"/>
      <w:marTop w:val="0"/>
      <w:marBottom w:val="0"/>
      <w:divBdr>
        <w:top w:val="none" w:sz="0" w:space="0" w:color="auto"/>
        <w:left w:val="none" w:sz="0" w:space="0" w:color="auto"/>
        <w:bottom w:val="none" w:sz="0" w:space="0" w:color="auto"/>
        <w:right w:val="none" w:sz="0" w:space="0" w:color="auto"/>
      </w:divBdr>
      <w:divsChild>
        <w:div w:id="110831802">
          <w:marLeft w:val="0"/>
          <w:marRight w:val="0"/>
          <w:marTop w:val="0"/>
          <w:marBottom w:val="0"/>
          <w:divBdr>
            <w:top w:val="none" w:sz="0" w:space="0" w:color="auto"/>
            <w:left w:val="none" w:sz="0" w:space="0" w:color="auto"/>
            <w:bottom w:val="none" w:sz="0" w:space="0" w:color="auto"/>
            <w:right w:val="none" w:sz="0" w:space="0" w:color="auto"/>
          </w:divBdr>
          <w:divsChild>
            <w:div w:id="768695673">
              <w:marLeft w:val="0"/>
              <w:marRight w:val="0"/>
              <w:marTop w:val="0"/>
              <w:marBottom w:val="0"/>
              <w:divBdr>
                <w:top w:val="none" w:sz="0" w:space="0" w:color="auto"/>
                <w:left w:val="none" w:sz="0" w:space="0" w:color="auto"/>
                <w:bottom w:val="none" w:sz="0" w:space="0" w:color="auto"/>
                <w:right w:val="none" w:sz="0" w:space="0" w:color="auto"/>
              </w:divBdr>
              <w:divsChild>
                <w:div w:id="1612122681">
                  <w:marLeft w:val="0"/>
                  <w:marRight w:val="0"/>
                  <w:marTop w:val="0"/>
                  <w:marBottom w:val="0"/>
                  <w:divBdr>
                    <w:top w:val="none" w:sz="0" w:space="0" w:color="auto"/>
                    <w:left w:val="none" w:sz="0" w:space="0" w:color="auto"/>
                    <w:bottom w:val="none" w:sz="0" w:space="0" w:color="auto"/>
                    <w:right w:val="none" w:sz="0" w:space="0" w:color="auto"/>
                  </w:divBdr>
                  <w:divsChild>
                    <w:div w:id="176706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550141">
      <w:bodyDiv w:val="1"/>
      <w:marLeft w:val="0"/>
      <w:marRight w:val="0"/>
      <w:marTop w:val="0"/>
      <w:marBottom w:val="0"/>
      <w:divBdr>
        <w:top w:val="none" w:sz="0" w:space="0" w:color="auto"/>
        <w:left w:val="none" w:sz="0" w:space="0" w:color="auto"/>
        <w:bottom w:val="none" w:sz="0" w:space="0" w:color="auto"/>
        <w:right w:val="none" w:sz="0" w:space="0" w:color="auto"/>
      </w:divBdr>
      <w:divsChild>
        <w:div w:id="400567632">
          <w:marLeft w:val="0"/>
          <w:marRight w:val="0"/>
          <w:marTop w:val="0"/>
          <w:marBottom w:val="0"/>
          <w:divBdr>
            <w:top w:val="none" w:sz="0" w:space="0" w:color="auto"/>
            <w:left w:val="none" w:sz="0" w:space="0" w:color="auto"/>
            <w:bottom w:val="none" w:sz="0" w:space="0" w:color="auto"/>
            <w:right w:val="none" w:sz="0" w:space="0" w:color="auto"/>
          </w:divBdr>
          <w:divsChild>
            <w:div w:id="801115131">
              <w:marLeft w:val="0"/>
              <w:marRight w:val="0"/>
              <w:marTop w:val="0"/>
              <w:marBottom w:val="0"/>
              <w:divBdr>
                <w:top w:val="none" w:sz="0" w:space="0" w:color="auto"/>
                <w:left w:val="none" w:sz="0" w:space="0" w:color="auto"/>
                <w:bottom w:val="none" w:sz="0" w:space="0" w:color="auto"/>
                <w:right w:val="none" w:sz="0" w:space="0" w:color="auto"/>
              </w:divBdr>
              <w:divsChild>
                <w:div w:id="139226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216226">
      <w:bodyDiv w:val="1"/>
      <w:marLeft w:val="0"/>
      <w:marRight w:val="0"/>
      <w:marTop w:val="0"/>
      <w:marBottom w:val="0"/>
      <w:divBdr>
        <w:top w:val="none" w:sz="0" w:space="0" w:color="auto"/>
        <w:left w:val="none" w:sz="0" w:space="0" w:color="auto"/>
        <w:bottom w:val="none" w:sz="0" w:space="0" w:color="auto"/>
        <w:right w:val="none" w:sz="0" w:space="0" w:color="auto"/>
      </w:divBdr>
      <w:divsChild>
        <w:div w:id="1980987227">
          <w:marLeft w:val="0"/>
          <w:marRight w:val="0"/>
          <w:marTop w:val="0"/>
          <w:marBottom w:val="0"/>
          <w:divBdr>
            <w:top w:val="none" w:sz="0" w:space="0" w:color="auto"/>
            <w:left w:val="none" w:sz="0" w:space="0" w:color="auto"/>
            <w:bottom w:val="none" w:sz="0" w:space="0" w:color="auto"/>
            <w:right w:val="none" w:sz="0" w:space="0" w:color="auto"/>
          </w:divBdr>
          <w:divsChild>
            <w:div w:id="898518194">
              <w:marLeft w:val="0"/>
              <w:marRight w:val="0"/>
              <w:marTop w:val="0"/>
              <w:marBottom w:val="0"/>
              <w:divBdr>
                <w:top w:val="none" w:sz="0" w:space="0" w:color="auto"/>
                <w:left w:val="none" w:sz="0" w:space="0" w:color="auto"/>
                <w:bottom w:val="none" w:sz="0" w:space="0" w:color="auto"/>
                <w:right w:val="none" w:sz="0" w:space="0" w:color="auto"/>
              </w:divBdr>
              <w:divsChild>
                <w:div w:id="96030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811970">
      <w:bodyDiv w:val="1"/>
      <w:marLeft w:val="0"/>
      <w:marRight w:val="0"/>
      <w:marTop w:val="0"/>
      <w:marBottom w:val="0"/>
      <w:divBdr>
        <w:top w:val="none" w:sz="0" w:space="0" w:color="auto"/>
        <w:left w:val="none" w:sz="0" w:space="0" w:color="auto"/>
        <w:bottom w:val="none" w:sz="0" w:space="0" w:color="auto"/>
        <w:right w:val="none" w:sz="0" w:space="0" w:color="auto"/>
      </w:divBdr>
      <w:divsChild>
        <w:div w:id="1079863293">
          <w:marLeft w:val="0"/>
          <w:marRight w:val="0"/>
          <w:marTop w:val="0"/>
          <w:marBottom w:val="0"/>
          <w:divBdr>
            <w:top w:val="none" w:sz="0" w:space="0" w:color="auto"/>
            <w:left w:val="none" w:sz="0" w:space="0" w:color="auto"/>
            <w:bottom w:val="none" w:sz="0" w:space="0" w:color="auto"/>
            <w:right w:val="none" w:sz="0" w:space="0" w:color="auto"/>
          </w:divBdr>
          <w:divsChild>
            <w:div w:id="1624922420">
              <w:marLeft w:val="0"/>
              <w:marRight w:val="0"/>
              <w:marTop w:val="0"/>
              <w:marBottom w:val="0"/>
              <w:divBdr>
                <w:top w:val="none" w:sz="0" w:space="0" w:color="auto"/>
                <w:left w:val="none" w:sz="0" w:space="0" w:color="auto"/>
                <w:bottom w:val="none" w:sz="0" w:space="0" w:color="auto"/>
                <w:right w:val="none" w:sz="0" w:space="0" w:color="auto"/>
              </w:divBdr>
              <w:divsChild>
                <w:div w:id="189677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959820">
      <w:bodyDiv w:val="1"/>
      <w:marLeft w:val="0"/>
      <w:marRight w:val="0"/>
      <w:marTop w:val="0"/>
      <w:marBottom w:val="0"/>
      <w:divBdr>
        <w:top w:val="none" w:sz="0" w:space="0" w:color="auto"/>
        <w:left w:val="none" w:sz="0" w:space="0" w:color="auto"/>
        <w:bottom w:val="none" w:sz="0" w:space="0" w:color="auto"/>
        <w:right w:val="none" w:sz="0" w:space="0" w:color="auto"/>
      </w:divBdr>
      <w:divsChild>
        <w:div w:id="1866674022">
          <w:marLeft w:val="0"/>
          <w:marRight w:val="0"/>
          <w:marTop w:val="0"/>
          <w:marBottom w:val="0"/>
          <w:divBdr>
            <w:top w:val="none" w:sz="0" w:space="0" w:color="auto"/>
            <w:left w:val="none" w:sz="0" w:space="0" w:color="auto"/>
            <w:bottom w:val="none" w:sz="0" w:space="0" w:color="auto"/>
            <w:right w:val="none" w:sz="0" w:space="0" w:color="auto"/>
          </w:divBdr>
          <w:divsChild>
            <w:div w:id="1561670639">
              <w:marLeft w:val="0"/>
              <w:marRight w:val="0"/>
              <w:marTop w:val="0"/>
              <w:marBottom w:val="0"/>
              <w:divBdr>
                <w:top w:val="none" w:sz="0" w:space="0" w:color="auto"/>
                <w:left w:val="none" w:sz="0" w:space="0" w:color="auto"/>
                <w:bottom w:val="none" w:sz="0" w:space="0" w:color="auto"/>
                <w:right w:val="none" w:sz="0" w:space="0" w:color="auto"/>
              </w:divBdr>
              <w:divsChild>
                <w:div w:id="131598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920377">
      <w:bodyDiv w:val="1"/>
      <w:marLeft w:val="0"/>
      <w:marRight w:val="0"/>
      <w:marTop w:val="0"/>
      <w:marBottom w:val="0"/>
      <w:divBdr>
        <w:top w:val="none" w:sz="0" w:space="0" w:color="auto"/>
        <w:left w:val="none" w:sz="0" w:space="0" w:color="auto"/>
        <w:bottom w:val="none" w:sz="0" w:space="0" w:color="auto"/>
        <w:right w:val="none" w:sz="0" w:space="0" w:color="auto"/>
      </w:divBdr>
      <w:divsChild>
        <w:div w:id="255865576">
          <w:marLeft w:val="0"/>
          <w:marRight w:val="0"/>
          <w:marTop w:val="0"/>
          <w:marBottom w:val="0"/>
          <w:divBdr>
            <w:top w:val="none" w:sz="0" w:space="0" w:color="auto"/>
            <w:left w:val="none" w:sz="0" w:space="0" w:color="auto"/>
            <w:bottom w:val="none" w:sz="0" w:space="0" w:color="auto"/>
            <w:right w:val="none" w:sz="0" w:space="0" w:color="auto"/>
          </w:divBdr>
          <w:divsChild>
            <w:div w:id="544223966">
              <w:marLeft w:val="0"/>
              <w:marRight w:val="0"/>
              <w:marTop w:val="0"/>
              <w:marBottom w:val="0"/>
              <w:divBdr>
                <w:top w:val="none" w:sz="0" w:space="0" w:color="auto"/>
                <w:left w:val="none" w:sz="0" w:space="0" w:color="auto"/>
                <w:bottom w:val="none" w:sz="0" w:space="0" w:color="auto"/>
                <w:right w:val="none" w:sz="0" w:space="0" w:color="auto"/>
              </w:divBdr>
              <w:divsChild>
                <w:div w:id="199787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794408">
      <w:bodyDiv w:val="1"/>
      <w:marLeft w:val="0"/>
      <w:marRight w:val="0"/>
      <w:marTop w:val="0"/>
      <w:marBottom w:val="0"/>
      <w:divBdr>
        <w:top w:val="none" w:sz="0" w:space="0" w:color="auto"/>
        <w:left w:val="none" w:sz="0" w:space="0" w:color="auto"/>
        <w:bottom w:val="none" w:sz="0" w:space="0" w:color="auto"/>
        <w:right w:val="none" w:sz="0" w:space="0" w:color="auto"/>
      </w:divBdr>
      <w:divsChild>
        <w:div w:id="1591888504">
          <w:marLeft w:val="0"/>
          <w:marRight w:val="0"/>
          <w:marTop w:val="0"/>
          <w:marBottom w:val="0"/>
          <w:divBdr>
            <w:top w:val="none" w:sz="0" w:space="0" w:color="auto"/>
            <w:left w:val="none" w:sz="0" w:space="0" w:color="auto"/>
            <w:bottom w:val="none" w:sz="0" w:space="0" w:color="auto"/>
            <w:right w:val="none" w:sz="0" w:space="0" w:color="auto"/>
          </w:divBdr>
          <w:divsChild>
            <w:div w:id="1631859451">
              <w:marLeft w:val="0"/>
              <w:marRight w:val="0"/>
              <w:marTop w:val="0"/>
              <w:marBottom w:val="0"/>
              <w:divBdr>
                <w:top w:val="none" w:sz="0" w:space="0" w:color="auto"/>
                <w:left w:val="none" w:sz="0" w:space="0" w:color="auto"/>
                <w:bottom w:val="none" w:sz="0" w:space="0" w:color="auto"/>
                <w:right w:val="none" w:sz="0" w:space="0" w:color="auto"/>
              </w:divBdr>
              <w:divsChild>
                <w:div w:id="149664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438928">
      <w:bodyDiv w:val="1"/>
      <w:marLeft w:val="0"/>
      <w:marRight w:val="0"/>
      <w:marTop w:val="0"/>
      <w:marBottom w:val="0"/>
      <w:divBdr>
        <w:top w:val="none" w:sz="0" w:space="0" w:color="auto"/>
        <w:left w:val="none" w:sz="0" w:space="0" w:color="auto"/>
        <w:bottom w:val="none" w:sz="0" w:space="0" w:color="auto"/>
        <w:right w:val="none" w:sz="0" w:space="0" w:color="auto"/>
      </w:divBdr>
      <w:divsChild>
        <w:div w:id="108941284">
          <w:marLeft w:val="0"/>
          <w:marRight w:val="0"/>
          <w:marTop w:val="0"/>
          <w:marBottom w:val="0"/>
          <w:divBdr>
            <w:top w:val="none" w:sz="0" w:space="0" w:color="auto"/>
            <w:left w:val="none" w:sz="0" w:space="0" w:color="auto"/>
            <w:bottom w:val="none" w:sz="0" w:space="0" w:color="auto"/>
            <w:right w:val="none" w:sz="0" w:space="0" w:color="auto"/>
          </w:divBdr>
          <w:divsChild>
            <w:div w:id="812479670">
              <w:marLeft w:val="0"/>
              <w:marRight w:val="0"/>
              <w:marTop w:val="0"/>
              <w:marBottom w:val="0"/>
              <w:divBdr>
                <w:top w:val="none" w:sz="0" w:space="0" w:color="auto"/>
                <w:left w:val="none" w:sz="0" w:space="0" w:color="auto"/>
                <w:bottom w:val="none" w:sz="0" w:space="0" w:color="auto"/>
                <w:right w:val="none" w:sz="0" w:space="0" w:color="auto"/>
              </w:divBdr>
              <w:divsChild>
                <w:div w:id="1542522471">
                  <w:marLeft w:val="0"/>
                  <w:marRight w:val="0"/>
                  <w:marTop w:val="0"/>
                  <w:marBottom w:val="0"/>
                  <w:divBdr>
                    <w:top w:val="none" w:sz="0" w:space="0" w:color="auto"/>
                    <w:left w:val="none" w:sz="0" w:space="0" w:color="auto"/>
                    <w:bottom w:val="none" w:sz="0" w:space="0" w:color="auto"/>
                    <w:right w:val="none" w:sz="0" w:space="0" w:color="auto"/>
                  </w:divBdr>
                  <w:divsChild>
                    <w:div w:id="38163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yichen/Downloads/tf0398235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D4088F4FF286343AE47D9D6625A2EEC"/>
        <w:category>
          <w:name w:val="General"/>
          <w:gallery w:val="placeholder"/>
        </w:category>
        <w:types>
          <w:type w:val="bbPlcHdr"/>
        </w:types>
        <w:behaviors>
          <w:behavior w:val="content"/>
        </w:behaviors>
        <w:guid w:val="{0A6434FA-CF9A-2049-A5FE-D41155F09858}"/>
      </w:docPartPr>
      <w:docPartBody>
        <w:p w:rsidR="00AF6F5E" w:rsidRDefault="00AF6F5E">
          <w:pPr>
            <w:pStyle w:val="AD4088F4FF286343AE47D9D6625A2EEC"/>
          </w:pPr>
          <w:r>
            <w:t>[Title Here, up to 12 Words, on One to Two Lines]</w:t>
          </w:r>
        </w:p>
      </w:docPartBody>
    </w:docPart>
    <w:docPart>
      <w:docPartPr>
        <w:name w:val="D797462078F4C14D86058EDECC12220D"/>
        <w:category>
          <w:name w:val="General"/>
          <w:gallery w:val="placeholder"/>
        </w:category>
        <w:types>
          <w:type w:val="bbPlcHdr"/>
        </w:types>
        <w:behaviors>
          <w:behavior w:val="content"/>
        </w:behaviors>
        <w:guid w:val="{8E90BB59-5C5B-A040-B76E-E652D8C76D7C}"/>
      </w:docPartPr>
      <w:docPartBody>
        <w:p w:rsidR="00AF6F5E" w:rsidRDefault="00AF6F5E">
          <w:pPr>
            <w:pStyle w:val="D797462078F4C14D86058EDECC12220D"/>
          </w:pPr>
          <w:r w:rsidRPr="005D3A03">
            <w:t>Figures title:</w:t>
          </w:r>
        </w:p>
      </w:docPartBody>
    </w:docPart>
    <w:docPart>
      <w:docPartPr>
        <w:name w:val="B3185F7706A1C14795B732E7B03D4606"/>
        <w:category>
          <w:name w:val="General"/>
          <w:gallery w:val="placeholder"/>
        </w:category>
        <w:types>
          <w:type w:val="bbPlcHdr"/>
        </w:types>
        <w:behaviors>
          <w:behavior w:val="content"/>
        </w:behaviors>
        <w:guid w:val="{93B81AD5-139A-0244-A26C-A1B41512707D}"/>
      </w:docPartPr>
      <w:docPartBody>
        <w:p w:rsidR="00AF6F5E" w:rsidRDefault="00AF6F5E">
          <w:pPr>
            <w:pStyle w:val="B3185F7706A1C14795B732E7B03D4606"/>
          </w:pPr>
          <w:r>
            <w:t>[Include all figures in their own section, following references (and footnotes and tables, if applicable).  Include a numbered caption for each figure.  Use the Table/Figure style for easy spacing between figure and caption.]</w:t>
          </w:r>
        </w:p>
      </w:docPartBody>
    </w:docPart>
    <w:docPart>
      <w:docPartPr>
        <w:name w:val="CE6F8C43A1561A4C9F75BC266D506C04"/>
        <w:category>
          <w:name w:val="General"/>
          <w:gallery w:val="placeholder"/>
        </w:category>
        <w:types>
          <w:type w:val="bbPlcHdr"/>
        </w:types>
        <w:behaviors>
          <w:behavior w:val="content"/>
        </w:behaviors>
        <w:guid w:val="{1D874C0D-5345-0747-AB63-702C8F0155A8}"/>
      </w:docPartPr>
      <w:docPartBody>
        <w:p w:rsidR="004674E3" w:rsidRDefault="004674E3" w:rsidP="004674E3">
          <w:pPr>
            <w:pStyle w:val="CE6F8C43A1561A4C9F75BC266D506C04"/>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altName w:val="Calibr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F5E"/>
    <w:rsid w:val="00064434"/>
    <w:rsid w:val="002101D2"/>
    <w:rsid w:val="00222398"/>
    <w:rsid w:val="003106FA"/>
    <w:rsid w:val="0033793B"/>
    <w:rsid w:val="003649F9"/>
    <w:rsid w:val="004674E3"/>
    <w:rsid w:val="00476500"/>
    <w:rsid w:val="00522EF6"/>
    <w:rsid w:val="005A7FE1"/>
    <w:rsid w:val="005E0E9C"/>
    <w:rsid w:val="005F3CE4"/>
    <w:rsid w:val="0060232A"/>
    <w:rsid w:val="00611B96"/>
    <w:rsid w:val="00737D8C"/>
    <w:rsid w:val="00753AC0"/>
    <w:rsid w:val="008102BF"/>
    <w:rsid w:val="00834C18"/>
    <w:rsid w:val="00876934"/>
    <w:rsid w:val="008877E9"/>
    <w:rsid w:val="008A0E5F"/>
    <w:rsid w:val="009A1691"/>
    <w:rsid w:val="00AB1F6D"/>
    <w:rsid w:val="00AD6D90"/>
    <w:rsid w:val="00AF6F5E"/>
    <w:rsid w:val="00B401DA"/>
    <w:rsid w:val="00B91E32"/>
    <w:rsid w:val="00B97C2B"/>
    <w:rsid w:val="00BA076A"/>
    <w:rsid w:val="00BE405A"/>
    <w:rsid w:val="00C01E52"/>
    <w:rsid w:val="00C44892"/>
    <w:rsid w:val="00DA5974"/>
    <w:rsid w:val="00DF3777"/>
    <w:rsid w:val="00E66393"/>
    <w:rsid w:val="00E715CF"/>
    <w:rsid w:val="00E82290"/>
    <w:rsid w:val="00F73C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4088F4FF286343AE47D9D6625A2EEC">
    <w:name w:val="AD4088F4FF286343AE47D9D6625A2EEC"/>
  </w:style>
  <w:style w:type="paragraph" w:customStyle="1" w:styleId="82F4CD7C7635F242A1A17266AA0AA811">
    <w:name w:val="82F4CD7C7635F242A1A17266AA0AA811"/>
  </w:style>
  <w:style w:type="paragraph" w:customStyle="1" w:styleId="BAE5B32053D06446B01F34A11FF3FDF5">
    <w:name w:val="BAE5B32053D06446B01F34A11FF3FDF5"/>
  </w:style>
  <w:style w:type="paragraph" w:customStyle="1" w:styleId="0531BD1282A4B643A6C1430F6C430FA5">
    <w:name w:val="0531BD1282A4B643A6C1430F6C430FA5"/>
  </w:style>
  <w:style w:type="paragraph" w:customStyle="1" w:styleId="F9679B0449F57D408C3D033B7D93A2F5">
    <w:name w:val="F9679B0449F57D408C3D033B7D93A2F5"/>
  </w:style>
  <w:style w:type="paragraph" w:customStyle="1" w:styleId="B50F68D4B83E2D4B93925D94EE580453">
    <w:name w:val="B50F68D4B83E2D4B93925D94EE580453"/>
  </w:style>
  <w:style w:type="character" w:styleId="Emphasis">
    <w:name w:val="Emphasis"/>
    <w:basedOn w:val="DefaultParagraphFont"/>
    <w:uiPriority w:val="4"/>
    <w:unhideWhenUsed/>
    <w:qFormat/>
    <w:rPr>
      <w:i/>
      <w:iCs/>
    </w:rPr>
  </w:style>
  <w:style w:type="paragraph" w:customStyle="1" w:styleId="3B45174B91B55F41BBB323F1BBA5AB54">
    <w:name w:val="3B45174B91B55F41BBB323F1BBA5AB54"/>
  </w:style>
  <w:style w:type="paragraph" w:customStyle="1" w:styleId="99CA3A80FB677443B70866AF6937E188">
    <w:name w:val="99CA3A80FB677443B70866AF6937E188"/>
  </w:style>
  <w:style w:type="paragraph" w:customStyle="1" w:styleId="3ADA3E6B2748F843B0955B4817B8F825">
    <w:name w:val="3ADA3E6B2748F843B0955B4817B8F825"/>
  </w:style>
  <w:style w:type="paragraph" w:customStyle="1" w:styleId="BDB45176CD99B4499C4E78708D6F4ACA">
    <w:name w:val="BDB45176CD99B4499C4E78708D6F4ACA"/>
  </w:style>
  <w:style w:type="paragraph" w:customStyle="1" w:styleId="7E1E3BC18D11DB498066B401FF8D3544">
    <w:name w:val="7E1E3BC18D11DB498066B401FF8D3544"/>
  </w:style>
  <w:style w:type="paragraph" w:customStyle="1" w:styleId="35C54394E325D649B19D879A88B21DC7">
    <w:name w:val="35C54394E325D649B19D879A88B21DC7"/>
  </w:style>
  <w:style w:type="paragraph" w:customStyle="1" w:styleId="24AAA16ED8F77E449CE1C3EE7CCB0469">
    <w:name w:val="24AAA16ED8F77E449CE1C3EE7CCB0469"/>
  </w:style>
  <w:style w:type="paragraph" w:customStyle="1" w:styleId="6EFA19A0C9358749B9BDEC46B32CFE2A">
    <w:name w:val="6EFA19A0C9358749B9BDEC46B32CFE2A"/>
  </w:style>
  <w:style w:type="paragraph" w:customStyle="1" w:styleId="F88F982D00F428408648AA7DE966D2CD">
    <w:name w:val="F88F982D00F428408648AA7DE966D2CD"/>
  </w:style>
  <w:style w:type="paragraph" w:customStyle="1" w:styleId="DE51DDE48195A34A9A0AC16CA670325F">
    <w:name w:val="DE51DDE48195A34A9A0AC16CA670325F"/>
  </w:style>
  <w:style w:type="paragraph" w:customStyle="1" w:styleId="025E57E8644CED429BA23571BEC3E3CF">
    <w:name w:val="025E57E8644CED429BA23571BEC3E3CF"/>
  </w:style>
  <w:style w:type="paragraph" w:customStyle="1" w:styleId="6783AB0C40487A46A1F1A2705F8C7A18">
    <w:name w:val="6783AB0C40487A46A1F1A2705F8C7A18"/>
  </w:style>
  <w:style w:type="paragraph" w:customStyle="1" w:styleId="9F63CAA6D04368408BE48A6D8C93251E">
    <w:name w:val="9F63CAA6D04368408BE48A6D8C93251E"/>
  </w:style>
  <w:style w:type="paragraph" w:customStyle="1" w:styleId="1D003B68EDD69C4BADE26737C8775DD6">
    <w:name w:val="1D003B68EDD69C4BADE26737C8775DD6"/>
  </w:style>
  <w:style w:type="paragraph" w:customStyle="1" w:styleId="4DC5322F71B8F74897BBF6EF23853FA5">
    <w:name w:val="4DC5322F71B8F74897BBF6EF23853FA5"/>
  </w:style>
  <w:style w:type="paragraph" w:customStyle="1" w:styleId="B18B9C524B06D041B79A6151EE59773F">
    <w:name w:val="B18B9C524B06D041B79A6151EE59773F"/>
  </w:style>
  <w:style w:type="paragraph" w:customStyle="1" w:styleId="91AF963F2D8FCB4EBDD8FA832126AC28">
    <w:name w:val="91AF963F2D8FCB4EBDD8FA832126AC28"/>
  </w:style>
  <w:style w:type="paragraph" w:customStyle="1" w:styleId="4259D73F622CC1469ADF912C4C43A9AB">
    <w:name w:val="4259D73F622CC1469ADF912C4C43A9AB"/>
  </w:style>
  <w:style w:type="paragraph" w:customStyle="1" w:styleId="67B0E52893DC474AB9B038F9EE234EBB">
    <w:name w:val="67B0E52893DC474AB9B038F9EE234EBB"/>
  </w:style>
  <w:style w:type="paragraph" w:customStyle="1" w:styleId="84693A0404B47F4DB213C0BE133F6060">
    <w:name w:val="84693A0404B47F4DB213C0BE133F6060"/>
  </w:style>
  <w:style w:type="paragraph" w:customStyle="1" w:styleId="EE76E41BEDB6FD4FBF432819C2E8E08B">
    <w:name w:val="EE76E41BEDB6FD4FBF432819C2E8E08B"/>
  </w:style>
  <w:style w:type="paragraph" w:customStyle="1" w:styleId="D2652A0A0887BF48975F967BAEF4DF13">
    <w:name w:val="D2652A0A0887BF48975F967BAEF4DF13"/>
  </w:style>
  <w:style w:type="paragraph" w:customStyle="1" w:styleId="2645B84AD272A543A4088CDE0B3DAD9A">
    <w:name w:val="2645B84AD272A543A4088CDE0B3DAD9A"/>
  </w:style>
  <w:style w:type="paragraph" w:customStyle="1" w:styleId="FD7DC9EEF32AC4448C6616C4DFE50D2C">
    <w:name w:val="FD7DC9EEF32AC4448C6616C4DFE50D2C"/>
  </w:style>
  <w:style w:type="paragraph" w:customStyle="1" w:styleId="29FDC0D96A4E284EA5B8C0E8D59B8998">
    <w:name w:val="29FDC0D96A4E284EA5B8C0E8D59B8998"/>
  </w:style>
  <w:style w:type="paragraph" w:customStyle="1" w:styleId="D6F13D91915BD944A9FB03E5730E4407">
    <w:name w:val="D6F13D91915BD944A9FB03E5730E4407"/>
  </w:style>
  <w:style w:type="paragraph" w:customStyle="1" w:styleId="1ECF9E2E4C54F04BA31B81F11619F2D6">
    <w:name w:val="1ECF9E2E4C54F04BA31B81F11619F2D6"/>
  </w:style>
  <w:style w:type="paragraph" w:customStyle="1" w:styleId="32B2F6788EBBE147874346F970C100AD">
    <w:name w:val="32B2F6788EBBE147874346F970C100AD"/>
  </w:style>
  <w:style w:type="paragraph" w:customStyle="1" w:styleId="1A8A5524DDCCE54C84CD4775CEA67DB5">
    <w:name w:val="1A8A5524DDCCE54C84CD4775CEA67DB5"/>
  </w:style>
  <w:style w:type="paragraph" w:customStyle="1" w:styleId="2C45DEB4629418499EE66AAF464BCBCF">
    <w:name w:val="2C45DEB4629418499EE66AAF464BCBCF"/>
  </w:style>
  <w:style w:type="paragraph" w:customStyle="1" w:styleId="485117AEF927954FA8D19506E7F72E3C">
    <w:name w:val="485117AEF927954FA8D19506E7F72E3C"/>
  </w:style>
  <w:style w:type="paragraph" w:customStyle="1" w:styleId="BD06E6574CEDC641BCC84DDCAA6817EC">
    <w:name w:val="BD06E6574CEDC641BCC84DDCAA6817EC"/>
  </w:style>
  <w:style w:type="paragraph" w:customStyle="1" w:styleId="DB7370A084A7C14E9557CFCE33B32352">
    <w:name w:val="DB7370A084A7C14E9557CFCE33B32352"/>
  </w:style>
  <w:style w:type="paragraph" w:customStyle="1" w:styleId="2C7B42D4FF7EA145A639A210B54050C3">
    <w:name w:val="2C7B42D4FF7EA145A639A210B54050C3"/>
  </w:style>
  <w:style w:type="paragraph" w:customStyle="1" w:styleId="A5DB1973A618F048AE044D9603728439">
    <w:name w:val="A5DB1973A618F048AE044D9603728439"/>
  </w:style>
  <w:style w:type="paragraph" w:customStyle="1" w:styleId="6F319218FDA2814995395E28D0B61D92">
    <w:name w:val="6F319218FDA2814995395E28D0B61D92"/>
  </w:style>
  <w:style w:type="paragraph" w:customStyle="1" w:styleId="5F468E6A74993548A8067936F67C09B1">
    <w:name w:val="5F468E6A74993548A8067936F67C09B1"/>
  </w:style>
  <w:style w:type="paragraph" w:customStyle="1" w:styleId="BB27B74EB489D14892A20BEDE221F682">
    <w:name w:val="BB27B74EB489D14892A20BEDE221F682"/>
  </w:style>
  <w:style w:type="paragraph" w:customStyle="1" w:styleId="1998A432AC28A04CA9A1D3BFABE6EABE">
    <w:name w:val="1998A432AC28A04CA9A1D3BFABE6EABE"/>
  </w:style>
  <w:style w:type="paragraph" w:customStyle="1" w:styleId="BE4E45992EDE354A8C27CA412899DB82">
    <w:name w:val="BE4E45992EDE354A8C27CA412899DB82"/>
  </w:style>
  <w:style w:type="paragraph" w:customStyle="1" w:styleId="1D58DB501E444844B58A68DE6E8E057D">
    <w:name w:val="1D58DB501E444844B58A68DE6E8E057D"/>
  </w:style>
  <w:style w:type="paragraph" w:customStyle="1" w:styleId="E7798FE889050E4B8C5F4DDC3BFE4078">
    <w:name w:val="E7798FE889050E4B8C5F4DDC3BFE4078"/>
  </w:style>
  <w:style w:type="paragraph" w:customStyle="1" w:styleId="04EAD50F07D37648AFA4D46E0653A798">
    <w:name w:val="04EAD50F07D37648AFA4D46E0653A798"/>
  </w:style>
  <w:style w:type="paragraph" w:customStyle="1" w:styleId="43180012B480C542A0599CC78175A2AD">
    <w:name w:val="43180012B480C542A0599CC78175A2AD"/>
  </w:style>
  <w:style w:type="paragraph" w:customStyle="1" w:styleId="C70C8AEC78C8A34C9F71316B60726ED1">
    <w:name w:val="C70C8AEC78C8A34C9F71316B60726ED1"/>
  </w:style>
  <w:style w:type="paragraph" w:customStyle="1" w:styleId="6579E5918A70AD448CDC96696ABA49A1">
    <w:name w:val="6579E5918A70AD448CDC96696ABA49A1"/>
  </w:style>
  <w:style w:type="paragraph" w:customStyle="1" w:styleId="291F4D179A97244EAD3BC6E63CC6D3E1">
    <w:name w:val="291F4D179A97244EAD3BC6E63CC6D3E1"/>
  </w:style>
  <w:style w:type="paragraph" w:customStyle="1" w:styleId="660C2289DAD3B84095554763D615EE36">
    <w:name w:val="660C2289DAD3B84095554763D615EE36"/>
  </w:style>
  <w:style w:type="paragraph" w:customStyle="1" w:styleId="CD1250FDF816AB45B640804FCA1D9D53">
    <w:name w:val="CD1250FDF816AB45B640804FCA1D9D53"/>
  </w:style>
  <w:style w:type="paragraph" w:customStyle="1" w:styleId="C868BD9F5CFB004C8A8045096947F884">
    <w:name w:val="C868BD9F5CFB004C8A8045096947F884"/>
  </w:style>
  <w:style w:type="paragraph" w:customStyle="1" w:styleId="BA23D4C82512D34BB797AD91B96BFCEC">
    <w:name w:val="BA23D4C82512D34BB797AD91B96BFCEC"/>
  </w:style>
  <w:style w:type="paragraph" w:customStyle="1" w:styleId="38D9398FA24BBA4EA828B29EEA2CB7CE">
    <w:name w:val="38D9398FA24BBA4EA828B29EEA2CB7CE"/>
  </w:style>
  <w:style w:type="paragraph" w:customStyle="1" w:styleId="5CE27DBB904ADE429576A61B75C8569F">
    <w:name w:val="5CE27DBB904ADE429576A61B75C8569F"/>
  </w:style>
  <w:style w:type="paragraph" w:customStyle="1" w:styleId="0052F0AD3B3DBF458592D775EE1FEE99">
    <w:name w:val="0052F0AD3B3DBF458592D775EE1FEE99"/>
  </w:style>
  <w:style w:type="paragraph" w:customStyle="1" w:styleId="653E32D25857C0438091D226371CF6F2">
    <w:name w:val="653E32D25857C0438091D226371CF6F2"/>
  </w:style>
  <w:style w:type="paragraph" w:customStyle="1" w:styleId="D797462078F4C14D86058EDECC12220D">
    <w:name w:val="D797462078F4C14D86058EDECC12220D"/>
  </w:style>
  <w:style w:type="paragraph" w:customStyle="1" w:styleId="B3185F7706A1C14795B732E7B03D4606">
    <w:name w:val="B3185F7706A1C14795B732E7B03D4606"/>
  </w:style>
  <w:style w:type="paragraph" w:customStyle="1" w:styleId="CFED9D18F9F48441A91383093947C048">
    <w:name w:val="CFED9D18F9F48441A91383093947C048"/>
    <w:rsid w:val="00AF6F5E"/>
  </w:style>
  <w:style w:type="paragraph" w:customStyle="1" w:styleId="795C4C37C8A9434997719185FE748679">
    <w:name w:val="795C4C37C8A9434997719185FE748679"/>
    <w:rsid w:val="00AF6F5E"/>
  </w:style>
  <w:style w:type="paragraph" w:customStyle="1" w:styleId="82E990961A92DB4D87C3408400D56B64">
    <w:name w:val="82E990961A92DB4D87C3408400D56B64"/>
    <w:rsid w:val="00AF6F5E"/>
  </w:style>
  <w:style w:type="character" w:styleId="PlaceholderText">
    <w:name w:val="Placeholder Text"/>
    <w:basedOn w:val="DefaultParagraphFont"/>
    <w:uiPriority w:val="99"/>
    <w:semiHidden/>
    <w:rsid w:val="0033793B"/>
    <w:rPr>
      <w:color w:val="404040" w:themeColor="text1" w:themeTint="BF"/>
    </w:rPr>
  </w:style>
  <w:style w:type="paragraph" w:customStyle="1" w:styleId="366310A7C859C241AB5B8ED00909C30E">
    <w:name w:val="366310A7C859C241AB5B8ED00909C30E"/>
    <w:rsid w:val="005F3CE4"/>
  </w:style>
  <w:style w:type="paragraph" w:customStyle="1" w:styleId="CE6F8C43A1561A4C9F75BC266D506C04">
    <w:name w:val="CE6F8C43A1561A4C9F75BC266D506C04"/>
    <w:rsid w:val="004674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Exercise FIVE</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C136CB-B96E-7747-8518-E6210CBD3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tf03982351.dotx</Template>
  <TotalTime>1235</TotalTime>
  <Pages>18</Pages>
  <Words>4198</Words>
  <Characters>23933</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dvanced Topics in Research Methods and Design</vt:lpstr>
    </vt:vector>
  </TitlesOfParts>
  <Company/>
  <LinksUpToDate>false</LinksUpToDate>
  <CharactersWithSpaces>28075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dvanced Topics in Research Methods and Design</dc:title>
  <dc:subject/>
  <dc:creator>Microsoft Office User</dc:creator>
  <cp:keywords/>
  <dc:description/>
  <cp:lastModifiedBy>Yi Chen</cp:lastModifiedBy>
  <cp:revision>1216</cp:revision>
  <dcterms:created xsi:type="dcterms:W3CDTF">2020-02-15T23:34:00Z</dcterms:created>
  <dcterms:modified xsi:type="dcterms:W3CDTF">2020-04-29T02:39:00Z</dcterms:modified>
</cp:coreProperties>
</file>