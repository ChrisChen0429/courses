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E03A90">
      <w:pPr>
        <w:pStyle w:val="Title"/>
      </w:pPr>
      <w:sdt>
        <w:sdtPr>
          <w:alias w:val="Title:"/>
          <w:tag w:val="Title:"/>
          <w:id w:val="726351117"/>
          <w:placeholder>
            <w:docPart w:val="4FBFB0CBE673CA4392DC0D247914E12C"/>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22267E7318FC054790AD30362EB850CF"/>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E03A90" w:rsidP="00B823AA">
      <w:pPr>
        <w:pStyle w:val="Title2"/>
      </w:pPr>
      <w:sdt>
        <w:sdtPr>
          <w:alias w:val="Institutional Affiliation(s):"/>
          <w:tag w:val="Institutional Affiliation(s):"/>
          <w:id w:val="-1771543088"/>
          <w:placeholder>
            <w:docPart w:val="6633BE14E213A24A87203881161B611B"/>
          </w:placeholder>
          <w:temporary/>
          <w:showingPlcHdr/>
          <w15:appearance w15:val="hidden"/>
          <w:text/>
        </w:sdtPr>
        <w:sdtEndPr/>
        <w:sdtContent>
          <w:r w:rsidR="005D3A03">
            <w:t>[Institutional Affiliation(s)]</w:t>
          </w:r>
        </w:sdtContent>
      </w:sdt>
    </w:p>
    <w:sdt>
      <w:sdtPr>
        <w:alias w:val="Author Note:"/>
        <w:tag w:val="Author Note:"/>
        <w:id w:val="266668659"/>
        <w:placeholder>
          <w:docPart w:val="077FFEA16901B14BB0F3EF19513F6984"/>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ACFA47D39A79264FBE517A6859FC9651"/>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BC1189D91F8A824CA5442980B9D53029"/>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0663A15275559946A697CA3FB5F552EF"/>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FC9BBCC330315E4791DFBD54DFED4172"/>
          </w:placeholder>
          <w:temporary/>
          <w:showingPlcHdr/>
          <w15:appearance w15:val="hidden"/>
          <w:text/>
        </w:sdtPr>
        <w:sdtEndPr/>
        <w:sdtContent>
          <w:r>
            <w:t>[Click here to add keywords.]</w:t>
          </w:r>
        </w:sdtContent>
      </w:sdt>
    </w:p>
    <w:p w:rsidR="00E81978" w:rsidRDefault="00E03A90">
      <w:pPr>
        <w:pStyle w:val="SectionTitle"/>
      </w:pPr>
      <w:sdt>
        <w:sdtPr>
          <w:alias w:val="Section title:"/>
          <w:tag w:val="Section title:"/>
          <w:id w:val="984196707"/>
          <w:placeholder>
            <w:docPart w:val="35D74557A4C85D439225F74210BE1787"/>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C6B344E056E15C4488B608A1FDDEED6B"/>
        </w:placeholder>
        <w:temporary/>
        <w:showingPlcHdr/>
        <w15:appearance w15:val="hidden"/>
        <w:text/>
      </w:sdtPr>
      <w:sdtEndPr/>
      <w:sdtContent>
        <w:p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5D949C995843D444A47E544EF2063196"/>
        </w:placeholder>
        <w:temporary/>
        <w:showingPlcHdr/>
        <w15:appearance w15:val="hidden"/>
        <w:text/>
      </w:sdtPr>
      <w:sdtEndPr/>
      <w:sdtContent>
        <w:p w:rsidR="00E81978" w:rsidRDefault="005D3A03">
          <w:pPr>
            <w:pStyle w:val="Heading1"/>
          </w:pPr>
          <w:r>
            <w:t>[Heading 1]</w:t>
          </w:r>
        </w:p>
      </w:sdtContent>
    </w:sdt>
    <w:p w:rsidR="00E81978" w:rsidRDefault="00E03A90">
      <w:sdt>
        <w:sdtPr>
          <w:alias w:val="Paragraph text:"/>
          <w:tag w:val="Paragraph text:"/>
          <w:id w:val="1404798514"/>
          <w:placeholder>
            <w:docPart w:val="AF6F2C838E7B444E8EE8065D085A25DD"/>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Pr="00C31D30" w:rsidRDefault="00E03A90" w:rsidP="00C31D30">
      <w:pPr>
        <w:pStyle w:val="Heading2"/>
      </w:pPr>
      <w:sdt>
        <w:sdtPr>
          <w:alias w:val="Heading 2:"/>
          <w:tag w:val="Heading 2:"/>
          <w:id w:val="1203442487"/>
          <w:placeholder>
            <w:docPart w:val="6A7A79D8CE6B1D418B37D1FBD2A6113B"/>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11514437023D084D83DCC37717C4A83A"/>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E03A90" w:rsidP="00C31D30">
      <w:pPr>
        <w:pStyle w:val="Heading3"/>
      </w:pPr>
      <w:sdt>
        <w:sdtPr>
          <w:alias w:val="Heading 3:"/>
          <w:tag w:val="Heading 3:"/>
          <w:id w:val="1751771428"/>
          <w:placeholder>
            <w:docPart w:val="EA03EFB2F173E043BFAF3A2DD0A29F87"/>
          </w:placeholder>
          <w:temporary/>
          <w:showingPlcHdr/>
          <w15:appearance w15:val="hidden"/>
          <w:text/>
        </w:sdtPr>
        <w:sdtEndPr/>
        <w:sdtContent>
          <w:r w:rsidR="005D3A03" w:rsidRPr="00C31D30">
            <w:t>[Heading 3]</w:t>
          </w:r>
        </w:sdtContent>
      </w:sdt>
      <w:r w:rsidR="00355DCA" w:rsidRPr="00C31D30">
        <w:t>.</w:t>
      </w:r>
    </w:p>
    <w:p w:rsidR="00E81978" w:rsidRDefault="00E03A90">
      <w:pPr>
        <w:rPr>
          <w:b/>
          <w:bCs/>
        </w:rPr>
      </w:pPr>
      <w:sdt>
        <w:sdtPr>
          <w:alias w:val="Paragraph text:"/>
          <w:tag w:val="Paragraph text:"/>
          <w:id w:val="2054876750"/>
          <w:placeholder>
            <w:docPart w:val="208476E1058FF147BA94E637798DDA9E"/>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E03A90" w:rsidP="00C31D30">
      <w:pPr>
        <w:pStyle w:val="Heading4"/>
      </w:pPr>
      <w:sdt>
        <w:sdtPr>
          <w:alias w:val="Heading 4:"/>
          <w:tag w:val="Heading 4:"/>
          <w:id w:val="-685361587"/>
          <w:placeholder>
            <w:docPart w:val="98C553E32E3B4945B89D6C9415D6DA81"/>
          </w:placeholder>
          <w:temporary/>
          <w:showingPlcHdr/>
          <w15:appearance w15:val="hidden"/>
          <w:text/>
        </w:sdtPr>
        <w:sdtEndPr/>
        <w:sdtContent>
          <w:r w:rsidR="005D3A03" w:rsidRPr="00C31D30">
            <w:t>[Heading 4]</w:t>
          </w:r>
        </w:sdtContent>
      </w:sdt>
      <w:r w:rsidR="00355DCA" w:rsidRPr="00C31D30">
        <w:t>.</w:t>
      </w:r>
    </w:p>
    <w:p w:rsidR="00E81978" w:rsidRDefault="00E03A90">
      <w:pPr>
        <w:rPr>
          <w:b/>
          <w:bCs/>
        </w:rPr>
      </w:pPr>
      <w:sdt>
        <w:sdtPr>
          <w:alias w:val="Paragraph text:"/>
          <w:tag w:val="Paragraph text:"/>
          <w:id w:val="-1987159626"/>
          <w:placeholder>
            <w:docPart w:val="F128A9476AAA3F48ACCDF885CE6A49EC"/>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B23A76C9FD4A024E8C7B3F218ABAE5F6"/>
          </w:placeholder>
          <w:temporary/>
          <w:showingPlcHdr/>
          <w15:appearance w15:val="hidden"/>
          <w:text/>
        </w:sdtPr>
        <w:sdtEndPr/>
        <w:sdtContent>
          <w:r w:rsidR="00BA45DB">
            <w:t>Last Name, Year</w:t>
          </w:r>
        </w:sdtContent>
      </w:sdt>
      <w:r w:rsidR="00BA45DB">
        <w:t>)</w:t>
      </w:r>
    </w:p>
    <w:p w:rsidR="00355DCA" w:rsidRPr="00C31D30" w:rsidRDefault="00E03A90" w:rsidP="00C31D30">
      <w:pPr>
        <w:pStyle w:val="Heading5"/>
      </w:pPr>
      <w:sdt>
        <w:sdtPr>
          <w:alias w:val="Heading 5:"/>
          <w:tag w:val="Heading 5:"/>
          <w:id w:val="-53853956"/>
          <w:placeholder>
            <w:docPart w:val="CE07FB25EBEF92429B6FEBBED7A89CA8"/>
          </w:placeholder>
          <w:temporary/>
          <w:showingPlcHdr/>
          <w15:appearance w15:val="hidden"/>
          <w:text/>
        </w:sdtPr>
        <w:sdtEndPr/>
        <w:sdtContent>
          <w:r w:rsidR="005D3A03" w:rsidRPr="00C31D30">
            <w:t>[Heading 5]</w:t>
          </w:r>
        </w:sdtContent>
      </w:sdt>
      <w:r w:rsidR="00355DCA" w:rsidRPr="00C31D30">
        <w:t>.</w:t>
      </w:r>
    </w:p>
    <w:p w:rsidR="00E81978" w:rsidRDefault="00E03A90">
      <w:sdt>
        <w:sdtPr>
          <w:alias w:val="Paragraph text:"/>
          <w:tag w:val="Paragraph text:"/>
          <w:id w:val="1216239889"/>
          <w:placeholder>
            <w:docPart w:val="A19FAB818D1348489FE91F9DA26694BF"/>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93E1D5B90D8E6943BA931F7E63A54EAF"/>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A50D3ED01204F64ABB67FD374F679386"/>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5EA2C76E3EA8854EA76546B38F0B46CD"/>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D8489E61BDE2564DA2CD760F2E6CA5D9"/>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2FEA2B570CE44B4C96A26141DE070B4D"/>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75A11C809B93D9408C196716090A118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A5A62131017D2141AEC0E82F0D6B2D3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39339B71777D2C4095158B37B57AFBBA"/>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B4889F6F54A0F4CB0F4949B6F396A13"/>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16A170D60969394C9D541E979A78CF84"/>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308D07C900A215478B55D4BFF2EE7AB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08734F42DC5DD1499242136C955E5C22"/>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B0C87DF9254C5B479523B3B594AFE08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85247E902868E4478B3F37E8BB5EBFE3"/>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249CBB71EBDC3F4685C36694C61AC79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9282B65E63B6184D9B26DBB04EE9507B"/>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1EB5AEF711DDEE48AB70FD77D975F8DB"/>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B8AF082EB7B8644DA0EBA6922E761B72"/>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BAD93DDDDDB4B54CAE44480813A0D82E"/>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5E4E44F5A313C245BC97BDF15A2AEB8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4079039EC3383C42ADDE44AE8438E5DC"/>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F4E0D483260AB94590A4659152CAC50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B3A2E4D859887441B41B3DA989616C3C"/>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626B64CF1D1A1A4092CCA14950CDED20"/>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8EEB0FA06517AF4F836D10D9FCE2DDE2"/>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7632CC5CE37B86428B08C63F9B3535B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502AB30EAD1E5E4CB007FF3F49CB266D"/>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571ACC5EF5A06A43BA1C14F9110D62B7"/>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1C5800C153DF9145A479D9DAF7A7851E"/>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616EDFAD6B5A344193D46279A9F5B8C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CA9E84D8395E4040B21162C52F7E95D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112BD0F38F8F44792BDCC7716332A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8CD85F54583FF042AD2B2966791A5E09"/>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0CA11D9008BE9046B53C221766B484E1"/>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1568F80EEE2C6A4B87147989508D273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045AC931706BF34C8A9DD6D11F12354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79B9040F8D74464B8E92CE633EF3D6A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5A7FD1D4FB764A4295BAFDE37EED79A9"/>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FCDE96CBCA0E814D9098FB8AAC867164"/>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C71EB781D52B3043906DEE3606FEE975"/>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4E927E928C06054AA7CD9BAF7D8E76A3"/>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EA41E79B6C2E4643B564279EAFB340FA"/>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A90" w:rsidRDefault="00E03A90">
      <w:pPr>
        <w:spacing w:line="240" w:lineRule="auto"/>
      </w:pPr>
      <w:r>
        <w:separator/>
      </w:r>
    </w:p>
    <w:p w:rsidR="00E03A90" w:rsidRDefault="00E03A90"/>
  </w:endnote>
  <w:endnote w:type="continuationSeparator" w:id="0">
    <w:p w:rsidR="00E03A90" w:rsidRDefault="00E03A90">
      <w:pPr>
        <w:spacing w:line="240" w:lineRule="auto"/>
      </w:pPr>
      <w:r>
        <w:continuationSeparator/>
      </w:r>
    </w:p>
    <w:p w:rsidR="00E03A90" w:rsidRDefault="00E03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A90" w:rsidRDefault="00E03A90">
      <w:pPr>
        <w:spacing w:line="240" w:lineRule="auto"/>
      </w:pPr>
      <w:r>
        <w:separator/>
      </w:r>
    </w:p>
    <w:p w:rsidR="00E03A90" w:rsidRDefault="00E03A90"/>
  </w:footnote>
  <w:footnote w:type="continuationSeparator" w:id="0">
    <w:p w:rsidR="00E03A90" w:rsidRDefault="00E03A90">
      <w:pPr>
        <w:spacing w:line="240" w:lineRule="auto"/>
      </w:pPr>
      <w:r>
        <w:continuationSeparator/>
      </w:r>
    </w:p>
    <w:p w:rsidR="00E03A90" w:rsidRDefault="00E03A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E03A90">
    <w:pPr>
      <w:pStyle w:val="Header"/>
    </w:pPr>
    <w:sdt>
      <w:sdtPr>
        <w:rPr>
          <w:rStyle w:val="Strong"/>
        </w:rPr>
        <w:alias w:val="Running head"/>
        <w:tag w:val=""/>
        <w:id w:val="12739865"/>
        <w:placeholder>
          <w:docPart w:val="4E927E928C06054AA7CD9BAF7D8E76A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EA41E79B6C2E4643B564279EAFB340F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CF"/>
    <w:rsid w:val="000D3F41"/>
    <w:rsid w:val="00355DCA"/>
    <w:rsid w:val="00551A02"/>
    <w:rsid w:val="005534FA"/>
    <w:rsid w:val="005D3A03"/>
    <w:rsid w:val="008002C0"/>
    <w:rsid w:val="008C5323"/>
    <w:rsid w:val="009A6A3B"/>
    <w:rsid w:val="00B823AA"/>
    <w:rsid w:val="00BA45DB"/>
    <w:rsid w:val="00BC09CF"/>
    <w:rsid w:val="00BF4184"/>
    <w:rsid w:val="00C0601E"/>
    <w:rsid w:val="00C31D30"/>
    <w:rsid w:val="00CD6E39"/>
    <w:rsid w:val="00CF6E91"/>
    <w:rsid w:val="00D15D5D"/>
    <w:rsid w:val="00D85B68"/>
    <w:rsid w:val="00E03A90"/>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AFA250-2053-6C44-B026-6C3A809E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BFB0CBE673CA4392DC0D247914E12C"/>
        <w:category>
          <w:name w:val="General"/>
          <w:gallery w:val="placeholder"/>
        </w:category>
        <w:types>
          <w:type w:val="bbPlcHdr"/>
        </w:types>
        <w:behaviors>
          <w:behavior w:val="content"/>
        </w:behaviors>
        <w:guid w:val="{CAD5203E-C3B9-3D48-8978-1D691904FD53}"/>
      </w:docPartPr>
      <w:docPartBody>
        <w:p w:rsidR="00000000" w:rsidRDefault="003428B8">
          <w:pPr>
            <w:pStyle w:val="4FBFB0CBE673CA4392DC0D247914E12C"/>
          </w:pPr>
          <w:r>
            <w:t>[Title Here, up to 12 Words, on One to Two Lines]</w:t>
          </w:r>
        </w:p>
      </w:docPartBody>
    </w:docPart>
    <w:docPart>
      <w:docPartPr>
        <w:name w:val="22267E7318FC054790AD30362EB850CF"/>
        <w:category>
          <w:name w:val="General"/>
          <w:gallery w:val="placeholder"/>
        </w:category>
        <w:types>
          <w:type w:val="bbPlcHdr"/>
        </w:types>
        <w:behaviors>
          <w:behavior w:val="content"/>
        </w:behaviors>
        <w:guid w:val="{7363965D-D6B9-C346-AEAD-2C05D1485AC8}"/>
      </w:docPartPr>
      <w:docPartBody>
        <w:p w:rsidR="00000000" w:rsidRDefault="003428B8">
          <w:pPr>
            <w:pStyle w:val="22267E7318FC054790AD30362EB850CF"/>
          </w:pPr>
          <w:r>
            <w:t>[Author Name(s), First M. Last, Omit Titles and Degrees]</w:t>
          </w:r>
        </w:p>
      </w:docPartBody>
    </w:docPart>
    <w:docPart>
      <w:docPartPr>
        <w:name w:val="6633BE14E213A24A87203881161B611B"/>
        <w:category>
          <w:name w:val="General"/>
          <w:gallery w:val="placeholder"/>
        </w:category>
        <w:types>
          <w:type w:val="bbPlcHdr"/>
        </w:types>
        <w:behaviors>
          <w:behavior w:val="content"/>
        </w:behaviors>
        <w:guid w:val="{15EA0944-F7CA-0B4B-A8B8-7D04D0825FDD}"/>
      </w:docPartPr>
      <w:docPartBody>
        <w:p w:rsidR="00000000" w:rsidRDefault="003428B8">
          <w:pPr>
            <w:pStyle w:val="6633BE14E213A24A87203881161B611B"/>
          </w:pPr>
          <w:r>
            <w:t>[Institutional Affiliation(s)]</w:t>
          </w:r>
        </w:p>
      </w:docPartBody>
    </w:docPart>
    <w:docPart>
      <w:docPartPr>
        <w:name w:val="077FFEA16901B14BB0F3EF19513F6984"/>
        <w:category>
          <w:name w:val="General"/>
          <w:gallery w:val="placeholder"/>
        </w:category>
        <w:types>
          <w:type w:val="bbPlcHdr"/>
        </w:types>
        <w:behaviors>
          <w:behavior w:val="content"/>
        </w:behaviors>
        <w:guid w:val="{E4466282-2240-DA43-B701-17B7806BA635}"/>
      </w:docPartPr>
      <w:docPartBody>
        <w:p w:rsidR="00000000" w:rsidRDefault="003428B8">
          <w:pPr>
            <w:pStyle w:val="077FFEA16901B14BB0F3EF19513F6984"/>
          </w:pPr>
          <w:r>
            <w:t>Author Note</w:t>
          </w:r>
        </w:p>
      </w:docPartBody>
    </w:docPart>
    <w:docPart>
      <w:docPartPr>
        <w:name w:val="ACFA47D39A79264FBE517A6859FC9651"/>
        <w:category>
          <w:name w:val="General"/>
          <w:gallery w:val="placeholder"/>
        </w:category>
        <w:types>
          <w:type w:val="bbPlcHdr"/>
        </w:types>
        <w:behaviors>
          <w:behavior w:val="content"/>
        </w:behaviors>
        <w:guid w:val="{B783D42E-B741-DA49-AB8C-96F5D52AC5B9}"/>
      </w:docPartPr>
      <w:docPartBody>
        <w:p w:rsidR="00000000" w:rsidRDefault="003428B8">
          <w:pPr>
            <w:pStyle w:val="ACFA47D39A79264FBE517A6859FC9651"/>
          </w:pPr>
          <w:r>
            <w:t>[Include any grant/funding information and a complete correspondence address.]</w:t>
          </w:r>
        </w:p>
      </w:docPartBody>
    </w:docPart>
    <w:docPart>
      <w:docPartPr>
        <w:name w:val="BC1189D91F8A824CA5442980B9D53029"/>
        <w:category>
          <w:name w:val="General"/>
          <w:gallery w:val="placeholder"/>
        </w:category>
        <w:types>
          <w:type w:val="bbPlcHdr"/>
        </w:types>
        <w:behaviors>
          <w:behavior w:val="content"/>
        </w:behaviors>
        <w:guid w:val="{D72E2442-54E8-8F45-A704-EEE9C90F0414}"/>
      </w:docPartPr>
      <w:docPartBody>
        <w:p w:rsidR="00000000" w:rsidRDefault="003428B8">
          <w:pPr>
            <w:pStyle w:val="BC1189D91F8A824CA5442980B9D53029"/>
          </w:pPr>
          <w:r>
            <w:t>Abstract</w:t>
          </w:r>
        </w:p>
      </w:docPartBody>
    </w:docPart>
    <w:docPart>
      <w:docPartPr>
        <w:name w:val="0663A15275559946A697CA3FB5F552EF"/>
        <w:category>
          <w:name w:val="General"/>
          <w:gallery w:val="placeholder"/>
        </w:category>
        <w:types>
          <w:type w:val="bbPlcHdr"/>
        </w:types>
        <w:behaviors>
          <w:behavior w:val="content"/>
        </w:behaviors>
        <w:guid w:val="{79F1EF9B-8A84-FC4E-841A-5D787C0BD318}"/>
      </w:docPartPr>
      <w:docPartBody>
        <w:p w:rsidR="00000000" w:rsidRDefault="003428B8">
          <w:pPr>
            <w:pStyle w:val="0663A15275559946A697CA3FB5F552EF"/>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FC9BBCC330315E4791DFBD54DFED4172"/>
        <w:category>
          <w:name w:val="General"/>
          <w:gallery w:val="placeholder"/>
        </w:category>
        <w:types>
          <w:type w:val="bbPlcHdr"/>
        </w:types>
        <w:behaviors>
          <w:behavior w:val="content"/>
        </w:behaviors>
        <w:guid w:val="{DFF7301E-E4C7-084A-B404-00C684967CA7}"/>
      </w:docPartPr>
      <w:docPartBody>
        <w:p w:rsidR="00000000" w:rsidRDefault="003428B8">
          <w:pPr>
            <w:pStyle w:val="FC9BBCC330315E4791DFBD54DFED4172"/>
          </w:pPr>
          <w:r>
            <w:t>[Click here to add keywords.]</w:t>
          </w:r>
        </w:p>
      </w:docPartBody>
    </w:docPart>
    <w:docPart>
      <w:docPartPr>
        <w:name w:val="35D74557A4C85D439225F74210BE1787"/>
        <w:category>
          <w:name w:val="General"/>
          <w:gallery w:val="placeholder"/>
        </w:category>
        <w:types>
          <w:type w:val="bbPlcHdr"/>
        </w:types>
        <w:behaviors>
          <w:behavior w:val="content"/>
        </w:behaviors>
        <w:guid w:val="{D67F942E-0D99-A343-8AAF-A61E0695AC2F}"/>
      </w:docPartPr>
      <w:docPartBody>
        <w:p w:rsidR="00000000" w:rsidRDefault="003428B8">
          <w:pPr>
            <w:pStyle w:val="35D74557A4C85D439225F74210BE1787"/>
          </w:pPr>
          <w:r>
            <w:t>[Title Here, up to 12 Words, on One to Two Lines]</w:t>
          </w:r>
        </w:p>
      </w:docPartBody>
    </w:docPart>
    <w:docPart>
      <w:docPartPr>
        <w:name w:val="C6B344E056E15C4488B608A1FDDEED6B"/>
        <w:category>
          <w:name w:val="General"/>
          <w:gallery w:val="placeholder"/>
        </w:category>
        <w:types>
          <w:type w:val="bbPlcHdr"/>
        </w:types>
        <w:behaviors>
          <w:behavior w:val="content"/>
        </w:behaviors>
        <w:guid w:val="{D58B2573-B48A-8A4F-B7DB-250F6CA636EA}"/>
      </w:docPartPr>
      <w:docPartBody>
        <w:p w:rsidR="00000000" w:rsidRDefault="003428B8">
          <w:pPr>
            <w:pStyle w:val="C6B344E056E15C4488B608A1FDDEED6B"/>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5D949C995843D444A47E544EF2063196"/>
        <w:category>
          <w:name w:val="General"/>
          <w:gallery w:val="placeholder"/>
        </w:category>
        <w:types>
          <w:type w:val="bbPlcHdr"/>
        </w:types>
        <w:behaviors>
          <w:behavior w:val="content"/>
        </w:behaviors>
        <w:guid w:val="{749AC4FB-189D-2B4A-A38A-4E9BDA465E10}"/>
      </w:docPartPr>
      <w:docPartBody>
        <w:p w:rsidR="00000000" w:rsidRDefault="003428B8">
          <w:pPr>
            <w:pStyle w:val="5D949C995843D444A47E544EF2063196"/>
          </w:pPr>
          <w:r>
            <w:t>[Heading 1]</w:t>
          </w:r>
        </w:p>
      </w:docPartBody>
    </w:docPart>
    <w:docPart>
      <w:docPartPr>
        <w:name w:val="AF6F2C838E7B444E8EE8065D085A25DD"/>
        <w:category>
          <w:name w:val="General"/>
          <w:gallery w:val="placeholder"/>
        </w:category>
        <w:types>
          <w:type w:val="bbPlcHdr"/>
        </w:types>
        <w:behaviors>
          <w:behavior w:val="content"/>
        </w:behaviors>
        <w:guid w:val="{AFA9E1B1-4351-F34D-B4AE-2E3F82C3F317}"/>
      </w:docPartPr>
      <w:docPartBody>
        <w:p w:rsidR="00000000" w:rsidRDefault="003428B8">
          <w:pPr>
            <w:pStyle w:val="AF6F2C838E7B444E8EE8065D085A25DD"/>
          </w:pPr>
          <w:r>
            <w:t>[The first two heading levels get their own paragraph, as shown here.  Headings 3, 4, an</w:t>
          </w:r>
          <w:r>
            <w:t>d 5 are run-in headings used at the beginning of the paragraph.]</w:t>
          </w:r>
        </w:p>
      </w:docPartBody>
    </w:docPart>
    <w:docPart>
      <w:docPartPr>
        <w:name w:val="6A7A79D8CE6B1D418B37D1FBD2A6113B"/>
        <w:category>
          <w:name w:val="General"/>
          <w:gallery w:val="placeholder"/>
        </w:category>
        <w:types>
          <w:type w:val="bbPlcHdr"/>
        </w:types>
        <w:behaviors>
          <w:behavior w:val="content"/>
        </w:behaviors>
        <w:guid w:val="{AFDBCC78-6CE1-FD47-B6A9-91E513910D8F}"/>
      </w:docPartPr>
      <w:docPartBody>
        <w:p w:rsidR="00000000" w:rsidRDefault="003428B8">
          <w:pPr>
            <w:pStyle w:val="6A7A79D8CE6B1D418B37D1FBD2A6113B"/>
          </w:pPr>
          <w:r w:rsidRPr="00C31D30">
            <w:t>[Heading 2</w:t>
          </w:r>
          <w:r w:rsidRPr="00C31D30">
            <w:t>]</w:t>
          </w:r>
        </w:p>
      </w:docPartBody>
    </w:docPart>
    <w:docPart>
      <w:docPartPr>
        <w:name w:val="11514437023D084D83DCC37717C4A83A"/>
        <w:category>
          <w:name w:val="General"/>
          <w:gallery w:val="placeholder"/>
        </w:category>
        <w:types>
          <w:type w:val="bbPlcHdr"/>
        </w:types>
        <w:behaviors>
          <w:behavior w:val="content"/>
        </w:behaviors>
        <w:guid w:val="{D042565F-0EF5-714E-858C-37151D629904}"/>
      </w:docPartPr>
      <w:docPartBody>
        <w:p w:rsidR="00000000" w:rsidRDefault="003428B8">
          <w:pPr>
            <w:pStyle w:val="11514437023D084D83DCC37717C4A83A"/>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EA03EFB2F173E043BFAF3A2DD0A29F87"/>
        <w:category>
          <w:name w:val="General"/>
          <w:gallery w:val="placeholder"/>
        </w:category>
        <w:types>
          <w:type w:val="bbPlcHdr"/>
        </w:types>
        <w:behaviors>
          <w:behavior w:val="content"/>
        </w:behaviors>
        <w:guid w:val="{F65896A3-F88A-AA44-9407-9033E4713BEB}"/>
      </w:docPartPr>
      <w:docPartBody>
        <w:p w:rsidR="00000000" w:rsidRDefault="003428B8">
          <w:pPr>
            <w:pStyle w:val="EA03EFB2F173E043BFAF3A2DD0A29F87"/>
          </w:pPr>
          <w:r w:rsidRPr="00C31D30">
            <w:t>[Heading 3]</w:t>
          </w:r>
        </w:p>
      </w:docPartBody>
    </w:docPart>
    <w:docPart>
      <w:docPartPr>
        <w:name w:val="208476E1058FF147BA94E637798DDA9E"/>
        <w:category>
          <w:name w:val="General"/>
          <w:gallery w:val="placeholder"/>
        </w:category>
        <w:types>
          <w:type w:val="bbPlcHdr"/>
        </w:types>
        <w:behaviors>
          <w:behavior w:val="content"/>
        </w:behaviors>
        <w:guid w:val="{C58DDF56-48E1-A946-91BC-A8CED2FB53C5}"/>
      </w:docPartPr>
      <w:docPartBody>
        <w:p w:rsidR="00000000" w:rsidRDefault="003428B8">
          <w:pPr>
            <w:pStyle w:val="208476E1058FF147BA94E637798DDA9E"/>
          </w:pPr>
          <w:r>
            <w:t>[Include a period at the end of a run-in heading.  Note that you can include consecutive paragraphs with their own headings, where appropriate.]</w:t>
          </w:r>
        </w:p>
      </w:docPartBody>
    </w:docPart>
    <w:docPart>
      <w:docPartPr>
        <w:name w:val="98C553E32E3B4945B89D6C9415D6DA81"/>
        <w:category>
          <w:name w:val="General"/>
          <w:gallery w:val="placeholder"/>
        </w:category>
        <w:types>
          <w:type w:val="bbPlcHdr"/>
        </w:types>
        <w:behaviors>
          <w:behavior w:val="content"/>
        </w:behaviors>
        <w:guid w:val="{433A1D8C-B72D-AF44-98CB-B088EF5E40EC}"/>
      </w:docPartPr>
      <w:docPartBody>
        <w:p w:rsidR="00000000" w:rsidRDefault="003428B8">
          <w:pPr>
            <w:pStyle w:val="98C553E32E3B4945B89D6C9415D6DA81"/>
          </w:pPr>
          <w:r w:rsidRPr="00C31D30">
            <w:t>[Heading 4]</w:t>
          </w:r>
        </w:p>
      </w:docPartBody>
    </w:docPart>
    <w:docPart>
      <w:docPartPr>
        <w:name w:val="F128A9476AAA3F48ACCDF885CE6A49EC"/>
        <w:category>
          <w:name w:val="General"/>
          <w:gallery w:val="placeholder"/>
        </w:category>
        <w:types>
          <w:type w:val="bbPlcHdr"/>
        </w:types>
        <w:behaviors>
          <w:behavior w:val="content"/>
        </w:behaviors>
        <w:guid w:val="{0D464853-816E-7843-B6D3-ED92BFBA62BB}"/>
      </w:docPartPr>
      <w:docPartBody>
        <w:p w:rsidR="00000000" w:rsidRDefault="003428B8">
          <w:pPr>
            <w:pStyle w:val="F128A9476AAA3F48ACCDF885CE6A49EC"/>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B23A76C9FD4A024E8C7B3F218ABAE5F6"/>
        <w:category>
          <w:name w:val="General"/>
          <w:gallery w:val="placeholder"/>
        </w:category>
        <w:types>
          <w:type w:val="bbPlcHdr"/>
        </w:types>
        <w:behaviors>
          <w:behavior w:val="content"/>
        </w:behaviors>
        <w:guid w:val="{EE9E542B-C7CD-494C-AC9B-CAAED4624D1A}"/>
      </w:docPartPr>
      <w:docPartBody>
        <w:p w:rsidR="00000000" w:rsidRDefault="003428B8">
          <w:pPr>
            <w:pStyle w:val="B23A76C9FD4A024E8C7B3F218ABAE5F6"/>
          </w:pPr>
          <w:r>
            <w:t>Last Name, Year</w:t>
          </w:r>
        </w:p>
      </w:docPartBody>
    </w:docPart>
    <w:docPart>
      <w:docPartPr>
        <w:name w:val="CE07FB25EBEF92429B6FEBBED7A89CA8"/>
        <w:category>
          <w:name w:val="General"/>
          <w:gallery w:val="placeholder"/>
        </w:category>
        <w:types>
          <w:type w:val="bbPlcHdr"/>
        </w:types>
        <w:behaviors>
          <w:behavior w:val="content"/>
        </w:behaviors>
        <w:guid w:val="{434505E1-D7F9-4146-A714-DBDBD71EC8EC}"/>
      </w:docPartPr>
      <w:docPartBody>
        <w:p w:rsidR="00000000" w:rsidRDefault="003428B8">
          <w:pPr>
            <w:pStyle w:val="CE07FB25EBEF92429B6FEBBED7A89CA8"/>
          </w:pPr>
          <w:r w:rsidRPr="00C31D30">
            <w:t>[Heading 5]</w:t>
          </w:r>
        </w:p>
      </w:docPartBody>
    </w:docPart>
    <w:docPart>
      <w:docPartPr>
        <w:name w:val="A19FAB818D1348489FE91F9DA26694BF"/>
        <w:category>
          <w:name w:val="General"/>
          <w:gallery w:val="placeholder"/>
        </w:category>
        <w:types>
          <w:type w:val="bbPlcHdr"/>
        </w:types>
        <w:behaviors>
          <w:behavior w:val="content"/>
        </w:behaviors>
        <w:guid w:val="{F3B2219E-4959-9942-B6EF-E88772B6CF89}"/>
      </w:docPartPr>
      <w:docPartBody>
        <w:p w:rsidR="00000000" w:rsidRDefault="003428B8">
          <w:pPr>
            <w:pStyle w:val="A19FAB818D1348489FE91F9DA26694BF"/>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93E1D5B90D8E6943BA931F7E63A54EAF"/>
        <w:category>
          <w:name w:val="General"/>
          <w:gallery w:val="placeholder"/>
        </w:category>
        <w:types>
          <w:type w:val="bbPlcHdr"/>
        </w:types>
        <w:behaviors>
          <w:behavior w:val="content"/>
        </w:behaviors>
        <w:guid w:val="{128AAC14-7FA6-6E4A-B295-5885D3BB3490}"/>
      </w:docPartPr>
      <w:docPartBody>
        <w:p w:rsidR="00000000" w:rsidRDefault="003428B8">
          <w:pPr>
            <w:pStyle w:val="93E1D5B90D8E6943BA931F7E63A54EAF"/>
          </w:pPr>
          <w:r>
            <w:t>Last Name, Year</w:t>
          </w:r>
        </w:p>
      </w:docPartBody>
    </w:docPart>
    <w:docPart>
      <w:docPartPr>
        <w:name w:val="A50D3ED01204F64ABB67FD374F679386"/>
        <w:category>
          <w:name w:val="General"/>
          <w:gallery w:val="placeholder"/>
        </w:category>
        <w:types>
          <w:type w:val="bbPlcHdr"/>
        </w:types>
        <w:behaviors>
          <w:behavior w:val="content"/>
        </w:behaviors>
        <w:guid w:val="{4F96A470-8FA5-D546-BE9A-ABC313AE86FE}"/>
      </w:docPartPr>
      <w:docPartBody>
        <w:p w:rsidR="00000000" w:rsidRDefault="003428B8">
          <w:pPr>
            <w:pStyle w:val="A50D3ED01204F64ABB67FD374F679386"/>
          </w:pPr>
          <w:r>
            <w:t>Footnotes</w:t>
          </w:r>
        </w:p>
      </w:docPartBody>
    </w:docPart>
    <w:docPart>
      <w:docPartPr>
        <w:name w:val="5EA2C76E3EA8854EA76546B38F0B46CD"/>
        <w:category>
          <w:name w:val="General"/>
          <w:gallery w:val="placeholder"/>
        </w:category>
        <w:types>
          <w:type w:val="bbPlcHdr"/>
        </w:types>
        <w:behaviors>
          <w:behavior w:val="content"/>
        </w:behaviors>
        <w:guid w:val="{AF3C3D1E-3EC9-8041-93DB-F4B702DFC96D}"/>
      </w:docPartPr>
      <w:docPartBody>
        <w:p w:rsidR="00000000" w:rsidRDefault="003428B8">
          <w:pPr>
            <w:pStyle w:val="5EA2C76E3EA8854EA76546B38F0B46CD"/>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D8489E61BDE2564DA2CD760F2E6CA5D9"/>
        <w:category>
          <w:name w:val="General"/>
          <w:gallery w:val="placeholder"/>
        </w:category>
        <w:types>
          <w:type w:val="bbPlcHdr"/>
        </w:types>
        <w:behaviors>
          <w:behavior w:val="content"/>
        </w:behaviors>
        <w:guid w:val="{0A472CFD-71CF-B34C-8480-197528311C71}"/>
      </w:docPartPr>
      <w:docPartBody>
        <w:p w:rsidR="00000000" w:rsidRDefault="003428B8">
          <w:pPr>
            <w:pStyle w:val="D8489E61BDE2564DA2CD760F2E6CA5D9"/>
          </w:pPr>
          <w:r w:rsidRPr="00C0601E">
            <w:t>[Table Title]</w:t>
          </w:r>
        </w:p>
      </w:docPartBody>
    </w:docPart>
    <w:docPart>
      <w:docPartPr>
        <w:name w:val="2FEA2B570CE44B4C96A26141DE070B4D"/>
        <w:category>
          <w:name w:val="General"/>
          <w:gallery w:val="placeholder"/>
        </w:category>
        <w:types>
          <w:type w:val="bbPlcHdr"/>
        </w:types>
        <w:behaviors>
          <w:behavior w:val="content"/>
        </w:behaviors>
        <w:guid w:val="{5679E72B-3C5A-B34E-8930-A228450837B9}"/>
      </w:docPartPr>
      <w:docPartBody>
        <w:p w:rsidR="00000000" w:rsidRDefault="003428B8">
          <w:pPr>
            <w:pStyle w:val="2FEA2B570CE44B4C96A26141DE070B4D"/>
          </w:pPr>
          <w:r w:rsidRPr="00BF4184">
            <w:t>Column Head</w:t>
          </w:r>
        </w:p>
      </w:docPartBody>
    </w:docPart>
    <w:docPart>
      <w:docPartPr>
        <w:name w:val="75A11C809B93D9408C196716090A1180"/>
        <w:category>
          <w:name w:val="General"/>
          <w:gallery w:val="placeholder"/>
        </w:category>
        <w:types>
          <w:type w:val="bbPlcHdr"/>
        </w:types>
        <w:behaviors>
          <w:behavior w:val="content"/>
        </w:behaviors>
        <w:guid w:val="{402AD4C7-5B39-3347-9905-A345951A61C5}"/>
      </w:docPartPr>
      <w:docPartBody>
        <w:p w:rsidR="00000000" w:rsidRDefault="003428B8">
          <w:pPr>
            <w:pStyle w:val="75A11C809B93D9408C196716090A1180"/>
          </w:pPr>
          <w:r w:rsidRPr="00BF4184">
            <w:t>Column Head</w:t>
          </w:r>
        </w:p>
      </w:docPartBody>
    </w:docPart>
    <w:docPart>
      <w:docPartPr>
        <w:name w:val="A5A62131017D2141AEC0E82F0D6B2D30"/>
        <w:category>
          <w:name w:val="General"/>
          <w:gallery w:val="placeholder"/>
        </w:category>
        <w:types>
          <w:type w:val="bbPlcHdr"/>
        </w:types>
        <w:behaviors>
          <w:behavior w:val="content"/>
        </w:behaviors>
        <w:guid w:val="{90486557-2774-024C-A288-D533CE351C1D}"/>
      </w:docPartPr>
      <w:docPartBody>
        <w:p w:rsidR="00000000" w:rsidRDefault="003428B8">
          <w:pPr>
            <w:pStyle w:val="A5A62131017D2141AEC0E82F0D6B2D30"/>
          </w:pPr>
          <w:r w:rsidRPr="00BF4184">
            <w:t>Column Head</w:t>
          </w:r>
        </w:p>
      </w:docPartBody>
    </w:docPart>
    <w:docPart>
      <w:docPartPr>
        <w:name w:val="39339B71777D2C4095158B37B57AFBBA"/>
        <w:category>
          <w:name w:val="General"/>
          <w:gallery w:val="placeholder"/>
        </w:category>
        <w:types>
          <w:type w:val="bbPlcHdr"/>
        </w:types>
        <w:behaviors>
          <w:behavior w:val="content"/>
        </w:behaviors>
        <w:guid w:val="{E9A7BADB-6145-4A42-850F-194AA53DF619}"/>
      </w:docPartPr>
      <w:docPartBody>
        <w:p w:rsidR="00000000" w:rsidRDefault="003428B8">
          <w:pPr>
            <w:pStyle w:val="39339B71777D2C4095158B37B57AFBBA"/>
          </w:pPr>
          <w:r w:rsidRPr="00BF4184">
            <w:t>Column Head</w:t>
          </w:r>
        </w:p>
      </w:docPartBody>
    </w:docPart>
    <w:docPart>
      <w:docPartPr>
        <w:name w:val="6B4889F6F54A0F4CB0F4949B6F396A13"/>
        <w:category>
          <w:name w:val="General"/>
          <w:gallery w:val="placeholder"/>
        </w:category>
        <w:types>
          <w:type w:val="bbPlcHdr"/>
        </w:types>
        <w:behaviors>
          <w:behavior w:val="content"/>
        </w:behaviors>
        <w:guid w:val="{6EFD6F24-BC92-A647-8A72-134DA081F46F}"/>
      </w:docPartPr>
      <w:docPartBody>
        <w:p w:rsidR="00000000" w:rsidRDefault="003428B8">
          <w:pPr>
            <w:pStyle w:val="6B4889F6F54A0F4CB0F4949B6F396A13"/>
          </w:pPr>
          <w:r w:rsidRPr="00BF4184">
            <w:t>Column Head</w:t>
          </w:r>
        </w:p>
      </w:docPartBody>
    </w:docPart>
    <w:docPart>
      <w:docPartPr>
        <w:name w:val="16A170D60969394C9D541E979A78CF84"/>
        <w:category>
          <w:name w:val="General"/>
          <w:gallery w:val="placeholder"/>
        </w:category>
        <w:types>
          <w:type w:val="bbPlcHdr"/>
        </w:types>
        <w:behaviors>
          <w:behavior w:val="content"/>
        </w:behaviors>
        <w:guid w:val="{EEB45548-9853-8F4B-BDD2-0B786BBA0222}"/>
      </w:docPartPr>
      <w:docPartBody>
        <w:p w:rsidR="00000000" w:rsidRDefault="003428B8">
          <w:pPr>
            <w:pStyle w:val="16A170D60969394C9D541E979A78CF84"/>
          </w:pPr>
          <w:r w:rsidRPr="00BF4184">
            <w:t>Row Head</w:t>
          </w:r>
        </w:p>
      </w:docPartBody>
    </w:docPart>
    <w:docPart>
      <w:docPartPr>
        <w:name w:val="308D07C900A215478B55D4BFF2EE7AB1"/>
        <w:category>
          <w:name w:val="General"/>
          <w:gallery w:val="placeholder"/>
        </w:category>
        <w:types>
          <w:type w:val="bbPlcHdr"/>
        </w:types>
        <w:behaviors>
          <w:behavior w:val="content"/>
        </w:behaviors>
        <w:guid w:val="{957C7EC1-5FD0-3C40-9B50-1ED3EC5F5C00}"/>
      </w:docPartPr>
      <w:docPartBody>
        <w:p w:rsidR="00000000" w:rsidRDefault="003428B8">
          <w:pPr>
            <w:pStyle w:val="308D07C900A215478B55D4BFF2EE7AB1"/>
          </w:pPr>
          <w:r w:rsidRPr="00BF4184">
            <w:t>123</w:t>
          </w:r>
        </w:p>
      </w:docPartBody>
    </w:docPart>
    <w:docPart>
      <w:docPartPr>
        <w:name w:val="08734F42DC5DD1499242136C955E5C22"/>
        <w:category>
          <w:name w:val="General"/>
          <w:gallery w:val="placeholder"/>
        </w:category>
        <w:types>
          <w:type w:val="bbPlcHdr"/>
        </w:types>
        <w:behaviors>
          <w:behavior w:val="content"/>
        </w:behaviors>
        <w:guid w:val="{D3EED03A-30B3-E44B-A3C1-21E453382034}"/>
      </w:docPartPr>
      <w:docPartBody>
        <w:p w:rsidR="00000000" w:rsidRDefault="003428B8">
          <w:pPr>
            <w:pStyle w:val="08734F42DC5DD1499242136C955E5C22"/>
          </w:pPr>
          <w:r w:rsidRPr="00BF4184">
            <w:t>123</w:t>
          </w:r>
        </w:p>
      </w:docPartBody>
    </w:docPart>
    <w:docPart>
      <w:docPartPr>
        <w:name w:val="B0C87DF9254C5B479523B3B594AFE088"/>
        <w:category>
          <w:name w:val="General"/>
          <w:gallery w:val="placeholder"/>
        </w:category>
        <w:types>
          <w:type w:val="bbPlcHdr"/>
        </w:types>
        <w:behaviors>
          <w:behavior w:val="content"/>
        </w:behaviors>
        <w:guid w:val="{7ADBFC78-989C-8E4B-8000-454EF3D050CC}"/>
      </w:docPartPr>
      <w:docPartBody>
        <w:p w:rsidR="00000000" w:rsidRDefault="003428B8">
          <w:pPr>
            <w:pStyle w:val="B0C87DF9254C5B479523B3B594AFE088"/>
          </w:pPr>
          <w:r w:rsidRPr="00BF4184">
            <w:t>123</w:t>
          </w:r>
        </w:p>
      </w:docPartBody>
    </w:docPart>
    <w:docPart>
      <w:docPartPr>
        <w:name w:val="85247E902868E4478B3F37E8BB5EBFE3"/>
        <w:category>
          <w:name w:val="General"/>
          <w:gallery w:val="placeholder"/>
        </w:category>
        <w:types>
          <w:type w:val="bbPlcHdr"/>
        </w:types>
        <w:behaviors>
          <w:behavior w:val="content"/>
        </w:behaviors>
        <w:guid w:val="{612FFE75-5D74-D141-B750-25DA926AA0E9}"/>
      </w:docPartPr>
      <w:docPartBody>
        <w:p w:rsidR="00000000" w:rsidRDefault="003428B8">
          <w:pPr>
            <w:pStyle w:val="85247E902868E4478B3F37E8BB5EBFE3"/>
          </w:pPr>
          <w:r w:rsidRPr="00BF4184">
            <w:t>123</w:t>
          </w:r>
        </w:p>
      </w:docPartBody>
    </w:docPart>
    <w:docPart>
      <w:docPartPr>
        <w:name w:val="249CBB71EBDC3F4685C36694C61AC79B"/>
        <w:category>
          <w:name w:val="General"/>
          <w:gallery w:val="placeholder"/>
        </w:category>
        <w:types>
          <w:type w:val="bbPlcHdr"/>
        </w:types>
        <w:behaviors>
          <w:behavior w:val="content"/>
        </w:behaviors>
        <w:guid w:val="{629C9F4E-827D-0D4C-944D-A6B3CC3D0DDC}"/>
      </w:docPartPr>
      <w:docPartBody>
        <w:p w:rsidR="00000000" w:rsidRDefault="003428B8">
          <w:pPr>
            <w:pStyle w:val="249CBB71EBDC3F4685C36694C61AC79B"/>
          </w:pPr>
          <w:r w:rsidRPr="00BF4184">
            <w:t>Row Head</w:t>
          </w:r>
        </w:p>
      </w:docPartBody>
    </w:docPart>
    <w:docPart>
      <w:docPartPr>
        <w:name w:val="9282B65E63B6184D9B26DBB04EE9507B"/>
        <w:category>
          <w:name w:val="General"/>
          <w:gallery w:val="placeholder"/>
        </w:category>
        <w:types>
          <w:type w:val="bbPlcHdr"/>
        </w:types>
        <w:behaviors>
          <w:behavior w:val="content"/>
        </w:behaviors>
        <w:guid w:val="{AE5DCA75-D2CA-4440-B92C-F5C904613237}"/>
      </w:docPartPr>
      <w:docPartBody>
        <w:p w:rsidR="00000000" w:rsidRDefault="003428B8">
          <w:pPr>
            <w:pStyle w:val="9282B65E63B6184D9B26DBB04EE9507B"/>
          </w:pPr>
          <w:r w:rsidRPr="00BF4184">
            <w:t>456</w:t>
          </w:r>
        </w:p>
      </w:docPartBody>
    </w:docPart>
    <w:docPart>
      <w:docPartPr>
        <w:name w:val="1EB5AEF711DDEE48AB70FD77D975F8DB"/>
        <w:category>
          <w:name w:val="General"/>
          <w:gallery w:val="placeholder"/>
        </w:category>
        <w:types>
          <w:type w:val="bbPlcHdr"/>
        </w:types>
        <w:behaviors>
          <w:behavior w:val="content"/>
        </w:behaviors>
        <w:guid w:val="{C9AB2E33-A1B9-6A48-9E64-FDDC24875829}"/>
      </w:docPartPr>
      <w:docPartBody>
        <w:p w:rsidR="00000000" w:rsidRDefault="003428B8">
          <w:pPr>
            <w:pStyle w:val="1EB5AEF711DDEE48AB70FD77D975F8DB"/>
          </w:pPr>
          <w:r w:rsidRPr="00BF4184">
            <w:t>456</w:t>
          </w:r>
        </w:p>
      </w:docPartBody>
    </w:docPart>
    <w:docPart>
      <w:docPartPr>
        <w:name w:val="B8AF082EB7B8644DA0EBA6922E761B72"/>
        <w:category>
          <w:name w:val="General"/>
          <w:gallery w:val="placeholder"/>
        </w:category>
        <w:types>
          <w:type w:val="bbPlcHdr"/>
        </w:types>
        <w:behaviors>
          <w:behavior w:val="content"/>
        </w:behaviors>
        <w:guid w:val="{6A7AD884-28F4-0149-9553-E4B49AECD776}"/>
      </w:docPartPr>
      <w:docPartBody>
        <w:p w:rsidR="00000000" w:rsidRDefault="003428B8">
          <w:pPr>
            <w:pStyle w:val="B8AF082EB7B8644DA0EBA6922E761B72"/>
          </w:pPr>
          <w:r w:rsidRPr="00BF4184">
            <w:t>456</w:t>
          </w:r>
        </w:p>
      </w:docPartBody>
    </w:docPart>
    <w:docPart>
      <w:docPartPr>
        <w:name w:val="BAD93DDDDDB4B54CAE44480813A0D82E"/>
        <w:category>
          <w:name w:val="General"/>
          <w:gallery w:val="placeholder"/>
        </w:category>
        <w:types>
          <w:type w:val="bbPlcHdr"/>
        </w:types>
        <w:behaviors>
          <w:behavior w:val="content"/>
        </w:behaviors>
        <w:guid w:val="{6AAC61F4-3AE8-E344-AA81-E76F272BBFB4}"/>
      </w:docPartPr>
      <w:docPartBody>
        <w:p w:rsidR="00000000" w:rsidRDefault="003428B8">
          <w:pPr>
            <w:pStyle w:val="BAD93DDDDDB4B54CAE44480813A0D82E"/>
          </w:pPr>
          <w:r w:rsidRPr="00BF4184">
            <w:t>456</w:t>
          </w:r>
        </w:p>
      </w:docPartBody>
    </w:docPart>
    <w:docPart>
      <w:docPartPr>
        <w:name w:val="5E4E44F5A313C245BC97BDF15A2AEB80"/>
        <w:category>
          <w:name w:val="General"/>
          <w:gallery w:val="placeholder"/>
        </w:category>
        <w:types>
          <w:type w:val="bbPlcHdr"/>
        </w:types>
        <w:behaviors>
          <w:behavior w:val="content"/>
        </w:behaviors>
        <w:guid w:val="{A02AABFF-6A45-4A47-A3E7-A69883427327}"/>
      </w:docPartPr>
      <w:docPartBody>
        <w:p w:rsidR="00000000" w:rsidRDefault="003428B8">
          <w:pPr>
            <w:pStyle w:val="5E4E44F5A313C245BC97BDF15A2AEB80"/>
          </w:pPr>
          <w:r w:rsidRPr="00BF4184">
            <w:t>Row Head</w:t>
          </w:r>
        </w:p>
      </w:docPartBody>
    </w:docPart>
    <w:docPart>
      <w:docPartPr>
        <w:name w:val="4079039EC3383C42ADDE44AE8438E5DC"/>
        <w:category>
          <w:name w:val="General"/>
          <w:gallery w:val="placeholder"/>
        </w:category>
        <w:types>
          <w:type w:val="bbPlcHdr"/>
        </w:types>
        <w:behaviors>
          <w:behavior w:val="content"/>
        </w:behaviors>
        <w:guid w:val="{64337B39-2FA5-544B-9485-3488E4C32396}"/>
      </w:docPartPr>
      <w:docPartBody>
        <w:p w:rsidR="00000000" w:rsidRDefault="003428B8">
          <w:pPr>
            <w:pStyle w:val="4079039EC3383C42ADDE44AE8438E5DC"/>
          </w:pPr>
          <w:r w:rsidRPr="00BF4184">
            <w:t>789</w:t>
          </w:r>
        </w:p>
      </w:docPartBody>
    </w:docPart>
    <w:docPart>
      <w:docPartPr>
        <w:name w:val="F4E0D483260AB94590A4659152CAC50B"/>
        <w:category>
          <w:name w:val="General"/>
          <w:gallery w:val="placeholder"/>
        </w:category>
        <w:types>
          <w:type w:val="bbPlcHdr"/>
        </w:types>
        <w:behaviors>
          <w:behavior w:val="content"/>
        </w:behaviors>
        <w:guid w:val="{D12B755B-A362-2848-B82B-35CFAE0CFD5B}"/>
      </w:docPartPr>
      <w:docPartBody>
        <w:p w:rsidR="00000000" w:rsidRDefault="003428B8">
          <w:pPr>
            <w:pStyle w:val="F4E0D483260AB94590A4659152CAC50B"/>
          </w:pPr>
          <w:r w:rsidRPr="00BF4184">
            <w:t>789</w:t>
          </w:r>
        </w:p>
      </w:docPartBody>
    </w:docPart>
    <w:docPart>
      <w:docPartPr>
        <w:name w:val="B3A2E4D859887441B41B3DA989616C3C"/>
        <w:category>
          <w:name w:val="General"/>
          <w:gallery w:val="placeholder"/>
        </w:category>
        <w:types>
          <w:type w:val="bbPlcHdr"/>
        </w:types>
        <w:behaviors>
          <w:behavior w:val="content"/>
        </w:behaviors>
        <w:guid w:val="{D507C7E7-DDD6-DF45-8EB5-A461D9EB8F03}"/>
      </w:docPartPr>
      <w:docPartBody>
        <w:p w:rsidR="00000000" w:rsidRDefault="003428B8">
          <w:pPr>
            <w:pStyle w:val="B3A2E4D859887441B41B3DA989616C3C"/>
          </w:pPr>
          <w:r w:rsidRPr="00BF4184">
            <w:t>789</w:t>
          </w:r>
        </w:p>
      </w:docPartBody>
    </w:docPart>
    <w:docPart>
      <w:docPartPr>
        <w:name w:val="626B64CF1D1A1A4092CCA14950CDED20"/>
        <w:category>
          <w:name w:val="General"/>
          <w:gallery w:val="placeholder"/>
        </w:category>
        <w:types>
          <w:type w:val="bbPlcHdr"/>
        </w:types>
        <w:behaviors>
          <w:behavior w:val="content"/>
        </w:behaviors>
        <w:guid w:val="{E66B5662-601B-5049-B069-F8423BAA6AEE}"/>
      </w:docPartPr>
      <w:docPartBody>
        <w:p w:rsidR="00000000" w:rsidRDefault="003428B8">
          <w:pPr>
            <w:pStyle w:val="626B64CF1D1A1A4092CCA14950CDED20"/>
          </w:pPr>
          <w:r w:rsidRPr="00BF4184">
            <w:t>789</w:t>
          </w:r>
        </w:p>
      </w:docPartBody>
    </w:docPart>
    <w:docPart>
      <w:docPartPr>
        <w:name w:val="8EEB0FA06517AF4F836D10D9FCE2DDE2"/>
        <w:category>
          <w:name w:val="General"/>
          <w:gallery w:val="placeholder"/>
        </w:category>
        <w:types>
          <w:type w:val="bbPlcHdr"/>
        </w:types>
        <w:behaviors>
          <w:behavior w:val="content"/>
        </w:behaviors>
        <w:guid w:val="{A185722F-8EAA-5B4E-A641-4E6E0EDAF5E0}"/>
      </w:docPartPr>
      <w:docPartBody>
        <w:p w:rsidR="00000000" w:rsidRDefault="003428B8">
          <w:pPr>
            <w:pStyle w:val="8EEB0FA06517AF4F836D10D9FCE2DDE2"/>
          </w:pPr>
          <w:r w:rsidRPr="00BF4184">
            <w:t>Row Head</w:t>
          </w:r>
        </w:p>
      </w:docPartBody>
    </w:docPart>
    <w:docPart>
      <w:docPartPr>
        <w:name w:val="7632CC5CE37B86428B08C63F9B3535BA"/>
        <w:category>
          <w:name w:val="General"/>
          <w:gallery w:val="placeholder"/>
        </w:category>
        <w:types>
          <w:type w:val="bbPlcHdr"/>
        </w:types>
        <w:behaviors>
          <w:behavior w:val="content"/>
        </w:behaviors>
        <w:guid w:val="{87E2DC01-A203-3542-9863-8DD08043F64E}"/>
      </w:docPartPr>
      <w:docPartBody>
        <w:p w:rsidR="00000000" w:rsidRDefault="003428B8">
          <w:pPr>
            <w:pStyle w:val="7632CC5CE37B86428B08C63F9B3535BA"/>
          </w:pPr>
          <w:r w:rsidRPr="00BF4184">
            <w:t>123</w:t>
          </w:r>
        </w:p>
      </w:docPartBody>
    </w:docPart>
    <w:docPart>
      <w:docPartPr>
        <w:name w:val="502AB30EAD1E5E4CB007FF3F49CB266D"/>
        <w:category>
          <w:name w:val="General"/>
          <w:gallery w:val="placeholder"/>
        </w:category>
        <w:types>
          <w:type w:val="bbPlcHdr"/>
        </w:types>
        <w:behaviors>
          <w:behavior w:val="content"/>
        </w:behaviors>
        <w:guid w:val="{6E28536E-58D8-7440-9281-88FE63409E7D}"/>
      </w:docPartPr>
      <w:docPartBody>
        <w:p w:rsidR="00000000" w:rsidRDefault="003428B8">
          <w:pPr>
            <w:pStyle w:val="502AB30EAD1E5E4CB007FF3F49CB266D"/>
          </w:pPr>
          <w:r w:rsidRPr="00BF4184">
            <w:t>123</w:t>
          </w:r>
        </w:p>
      </w:docPartBody>
    </w:docPart>
    <w:docPart>
      <w:docPartPr>
        <w:name w:val="571ACC5EF5A06A43BA1C14F9110D62B7"/>
        <w:category>
          <w:name w:val="General"/>
          <w:gallery w:val="placeholder"/>
        </w:category>
        <w:types>
          <w:type w:val="bbPlcHdr"/>
        </w:types>
        <w:behaviors>
          <w:behavior w:val="content"/>
        </w:behaviors>
        <w:guid w:val="{6DCD1E3E-54EC-D146-B1F6-312369644098}"/>
      </w:docPartPr>
      <w:docPartBody>
        <w:p w:rsidR="00000000" w:rsidRDefault="003428B8">
          <w:pPr>
            <w:pStyle w:val="571ACC5EF5A06A43BA1C14F9110D62B7"/>
          </w:pPr>
          <w:r w:rsidRPr="00BF4184">
            <w:t>123</w:t>
          </w:r>
        </w:p>
      </w:docPartBody>
    </w:docPart>
    <w:docPart>
      <w:docPartPr>
        <w:name w:val="1C5800C153DF9145A479D9DAF7A7851E"/>
        <w:category>
          <w:name w:val="General"/>
          <w:gallery w:val="placeholder"/>
        </w:category>
        <w:types>
          <w:type w:val="bbPlcHdr"/>
        </w:types>
        <w:behaviors>
          <w:behavior w:val="content"/>
        </w:behaviors>
        <w:guid w:val="{A5ED63A2-730A-544B-8C7B-00BD5DB983B2}"/>
      </w:docPartPr>
      <w:docPartBody>
        <w:p w:rsidR="00000000" w:rsidRDefault="003428B8">
          <w:pPr>
            <w:pStyle w:val="1C5800C153DF9145A479D9DAF7A7851E"/>
          </w:pPr>
          <w:r w:rsidRPr="00BF4184">
            <w:t>123</w:t>
          </w:r>
        </w:p>
      </w:docPartBody>
    </w:docPart>
    <w:docPart>
      <w:docPartPr>
        <w:name w:val="616EDFAD6B5A344193D46279A9F5B8CA"/>
        <w:category>
          <w:name w:val="General"/>
          <w:gallery w:val="placeholder"/>
        </w:category>
        <w:types>
          <w:type w:val="bbPlcHdr"/>
        </w:types>
        <w:behaviors>
          <w:behavior w:val="content"/>
        </w:behaviors>
        <w:guid w:val="{CCDE9CB4-1672-6947-9CF6-29EA26F65978}"/>
      </w:docPartPr>
      <w:docPartBody>
        <w:p w:rsidR="00000000" w:rsidRDefault="003428B8">
          <w:pPr>
            <w:pStyle w:val="616EDFAD6B5A344193D46279A9F5B8CA"/>
          </w:pPr>
          <w:r w:rsidRPr="00BF4184">
            <w:t>Row Head</w:t>
          </w:r>
        </w:p>
      </w:docPartBody>
    </w:docPart>
    <w:docPart>
      <w:docPartPr>
        <w:name w:val="CA9E84D8395E4040B21162C52F7E95DD"/>
        <w:category>
          <w:name w:val="General"/>
          <w:gallery w:val="placeholder"/>
        </w:category>
        <w:types>
          <w:type w:val="bbPlcHdr"/>
        </w:types>
        <w:behaviors>
          <w:behavior w:val="content"/>
        </w:behaviors>
        <w:guid w:val="{63ADA3EC-4964-7F42-8B16-D17E315BD7B9}"/>
      </w:docPartPr>
      <w:docPartBody>
        <w:p w:rsidR="00000000" w:rsidRDefault="003428B8">
          <w:pPr>
            <w:pStyle w:val="CA9E84D8395E4040B21162C52F7E95DD"/>
          </w:pPr>
          <w:r w:rsidRPr="00BF4184">
            <w:t>456</w:t>
          </w:r>
        </w:p>
      </w:docPartBody>
    </w:docPart>
    <w:docPart>
      <w:docPartPr>
        <w:name w:val="C112BD0F38F8F44792BDCC7716332A78"/>
        <w:category>
          <w:name w:val="General"/>
          <w:gallery w:val="placeholder"/>
        </w:category>
        <w:types>
          <w:type w:val="bbPlcHdr"/>
        </w:types>
        <w:behaviors>
          <w:behavior w:val="content"/>
        </w:behaviors>
        <w:guid w:val="{382CF21B-E914-5E47-AD6E-C883EF08ECCF}"/>
      </w:docPartPr>
      <w:docPartBody>
        <w:p w:rsidR="00000000" w:rsidRDefault="003428B8">
          <w:pPr>
            <w:pStyle w:val="C112BD0F38F8F44792BDCC7716332A78"/>
          </w:pPr>
          <w:r w:rsidRPr="00BF4184">
            <w:t>456</w:t>
          </w:r>
        </w:p>
      </w:docPartBody>
    </w:docPart>
    <w:docPart>
      <w:docPartPr>
        <w:name w:val="8CD85F54583FF042AD2B2966791A5E09"/>
        <w:category>
          <w:name w:val="General"/>
          <w:gallery w:val="placeholder"/>
        </w:category>
        <w:types>
          <w:type w:val="bbPlcHdr"/>
        </w:types>
        <w:behaviors>
          <w:behavior w:val="content"/>
        </w:behaviors>
        <w:guid w:val="{B22223D3-8004-1F4B-A2DC-17DE8F8CD70B}"/>
      </w:docPartPr>
      <w:docPartBody>
        <w:p w:rsidR="00000000" w:rsidRDefault="003428B8">
          <w:pPr>
            <w:pStyle w:val="8CD85F54583FF042AD2B2966791A5E09"/>
          </w:pPr>
          <w:r w:rsidRPr="00BF4184">
            <w:t>456</w:t>
          </w:r>
        </w:p>
      </w:docPartBody>
    </w:docPart>
    <w:docPart>
      <w:docPartPr>
        <w:name w:val="0CA11D9008BE9046B53C221766B484E1"/>
        <w:category>
          <w:name w:val="General"/>
          <w:gallery w:val="placeholder"/>
        </w:category>
        <w:types>
          <w:type w:val="bbPlcHdr"/>
        </w:types>
        <w:behaviors>
          <w:behavior w:val="content"/>
        </w:behaviors>
        <w:guid w:val="{52FEE64D-3AE3-AA4B-BE26-A2D64A874AA0}"/>
      </w:docPartPr>
      <w:docPartBody>
        <w:p w:rsidR="00000000" w:rsidRDefault="003428B8">
          <w:pPr>
            <w:pStyle w:val="0CA11D9008BE9046B53C221766B484E1"/>
          </w:pPr>
          <w:r w:rsidRPr="00BF4184">
            <w:t>456</w:t>
          </w:r>
        </w:p>
      </w:docPartBody>
    </w:docPart>
    <w:docPart>
      <w:docPartPr>
        <w:name w:val="1568F80EEE2C6A4B87147989508D273F"/>
        <w:category>
          <w:name w:val="General"/>
          <w:gallery w:val="placeholder"/>
        </w:category>
        <w:types>
          <w:type w:val="bbPlcHdr"/>
        </w:types>
        <w:behaviors>
          <w:behavior w:val="content"/>
        </w:behaviors>
        <w:guid w:val="{77888B0A-AEDF-7D4B-B741-7003B8A1651B}"/>
      </w:docPartPr>
      <w:docPartBody>
        <w:p w:rsidR="00000000" w:rsidRDefault="003428B8">
          <w:pPr>
            <w:pStyle w:val="1568F80EEE2C6A4B87147989508D273F"/>
          </w:pPr>
          <w:r w:rsidRPr="00BF4184">
            <w:t>Row Head</w:t>
          </w:r>
        </w:p>
      </w:docPartBody>
    </w:docPart>
    <w:docPart>
      <w:docPartPr>
        <w:name w:val="045AC931706BF34C8A9DD6D11F12354A"/>
        <w:category>
          <w:name w:val="General"/>
          <w:gallery w:val="placeholder"/>
        </w:category>
        <w:types>
          <w:type w:val="bbPlcHdr"/>
        </w:types>
        <w:behaviors>
          <w:behavior w:val="content"/>
        </w:behaviors>
        <w:guid w:val="{D5D16BD5-9E89-514C-A7AE-253A7051E3DA}"/>
      </w:docPartPr>
      <w:docPartBody>
        <w:p w:rsidR="00000000" w:rsidRDefault="003428B8">
          <w:pPr>
            <w:pStyle w:val="045AC931706BF34C8A9DD6D11F12354A"/>
          </w:pPr>
          <w:r w:rsidRPr="00BF4184">
            <w:t>789</w:t>
          </w:r>
        </w:p>
      </w:docPartBody>
    </w:docPart>
    <w:docPart>
      <w:docPartPr>
        <w:name w:val="79B9040F8D74464B8E92CE633EF3D6A6"/>
        <w:category>
          <w:name w:val="General"/>
          <w:gallery w:val="placeholder"/>
        </w:category>
        <w:types>
          <w:type w:val="bbPlcHdr"/>
        </w:types>
        <w:behaviors>
          <w:behavior w:val="content"/>
        </w:behaviors>
        <w:guid w:val="{6BEC6D69-6FBA-9B48-9C4A-9C1238A3117D}"/>
      </w:docPartPr>
      <w:docPartBody>
        <w:p w:rsidR="00000000" w:rsidRDefault="003428B8">
          <w:pPr>
            <w:pStyle w:val="79B9040F8D74464B8E92CE633EF3D6A6"/>
          </w:pPr>
          <w:r w:rsidRPr="00BF4184">
            <w:t>789</w:t>
          </w:r>
        </w:p>
      </w:docPartBody>
    </w:docPart>
    <w:docPart>
      <w:docPartPr>
        <w:name w:val="5A7FD1D4FB764A4295BAFDE37EED79A9"/>
        <w:category>
          <w:name w:val="General"/>
          <w:gallery w:val="placeholder"/>
        </w:category>
        <w:types>
          <w:type w:val="bbPlcHdr"/>
        </w:types>
        <w:behaviors>
          <w:behavior w:val="content"/>
        </w:behaviors>
        <w:guid w:val="{FA125EDE-B019-C445-A6FB-D1715AEB2C7A}"/>
      </w:docPartPr>
      <w:docPartBody>
        <w:p w:rsidR="00000000" w:rsidRDefault="003428B8">
          <w:pPr>
            <w:pStyle w:val="5A7FD1D4FB764A4295BAFDE37EED79A9"/>
          </w:pPr>
          <w:r w:rsidRPr="00BF4184">
            <w:t>789</w:t>
          </w:r>
        </w:p>
      </w:docPartBody>
    </w:docPart>
    <w:docPart>
      <w:docPartPr>
        <w:name w:val="FCDE96CBCA0E814D9098FB8AAC867164"/>
        <w:category>
          <w:name w:val="General"/>
          <w:gallery w:val="placeholder"/>
        </w:category>
        <w:types>
          <w:type w:val="bbPlcHdr"/>
        </w:types>
        <w:behaviors>
          <w:behavior w:val="content"/>
        </w:behaviors>
        <w:guid w:val="{68A45367-DE7D-894A-B29B-B07966C003D3}"/>
      </w:docPartPr>
      <w:docPartBody>
        <w:p w:rsidR="00000000" w:rsidRDefault="003428B8">
          <w:pPr>
            <w:pStyle w:val="FCDE96CBCA0E814D9098FB8AAC867164"/>
          </w:pPr>
          <w:r w:rsidRPr="00BF4184">
            <w:t>789</w:t>
          </w:r>
        </w:p>
      </w:docPartBody>
    </w:docPart>
    <w:docPart>
      <w:docPartPr>
        <w:name w:val="C71EB781D52B3043906DEE3606FEE975"/>
        <w:category>
          <w:name w:val="General"/>
          <w:gallery w:val="placeholder"/>
        </w:category>
        <w:types>
          <w:type w:val="bbPlcHdr"/>
        </w:types>
        <w:behaviors>
          <w:behavior w:val="content"/>
        </w:behaviors>
        <w:guid w:val="{65534951-AC25-9F44-8F48-C443DCC27D9C}"/>
      </w:docPartPr>
      <w:docPartBody>
        <w:p w:rsidR="00000000" w:rsidRDefault="003428B8">
          <w:pPr>
            <w:pStyle w:val="C71EB781D52B3043906DEE3606FEE975"/>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4E927E928C06054AA7CD9BAF7D8E76A3"/>
        <w:category>
          <w:name w:val="General"/>
          <w:gallery w:val="placeholder"/>
        </w:category>
        <w:types>
          <w:type w:val="bbPlcHdr"/>
        </w:types>
        <w:behaviors>
          <w:behavior w:val="content"/>
        </w:behaviors>
        <w:guid w:val="{B5FF8F31-D7D3-E74A-BB1F-4D505E4E8A41}"/>
      </w:docPartPr>
      <w:docPartBody>
        <w:p w:rsidR="00000000" w:rsidRDefault="003428B8">
          <w:pPr>
            <w:pStyle w:val="4E927E928C06054AA7CD9BAF7D8E76A3"/>
          </w:pPr>
          <w:r w:rsidRPr="005D3A03">
            <w:t>Figures title:</w:t>
          </w:r>
        </w:p>
      </w:docPartBody>
    </w:docPart>
    <w:docPart>
      <w:docPartPr>
        <w:name w:val="EA41E79B6C2E4643B564279EAFB340FA"/>
        <w:category>
          <w:name w:val="General"/>
          <w:gallery w:val="placeholder"/>
        </w:category>
        <w:types>
          <w:type w:val="bbPlcHdr"/>
        </w:types>
        <w:behaviors>
          <w:behavior w:val="content"/>
        </w:behaviors>
        <w:guid w:val="{867D21A9-644A-614E-8075-A212689A1651}"/>
      </w:docPartPr>
      <w:docPartBody>
        <w:p w:rsidR="00000000" w:rsidRDefault="003428B8">
          <w:pPr>
            <w:pStyle w:val="EA41E79B6C2E4643B564279EAFB340FA"/>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B8"/>
    <w:rsid w:val="00342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BFB0CBE673CA4392DC0D247914E12C">
    <w:name w:val="4FBFB0CBE673CA4392DC0D247914E12C"/>
  </w:style>
  <w:style w:type="paragraph" w:customStyle="1" w:styleId="22267E7318FC054790AD30362EB850CF">
    <w:name w:val="22267E7318FC054790AD30362EB850CF"/>
  </w:style>
  <w:style w:type="paragraph" w:customStyle="1" w:styleId="6633BE14E213A24A87203881161B611B">
    <w:name w:val="6633BE14E213A24A87203881161B611B"/>
  </w:style>
  <w:style w:type="paragraph" w:customStyle="1" w:styleId="077FFEA16901B14BB0F3EF19513F6984">
    <w:name w:val="077FFEA16901B14BB0F3EF19513F6984"/>
  </w:style>
  <w:style w:type="paragraph" w:customStyle="1" w:styleId="ACFA47D39A79264FBE517A6859FC9651">
    <w:name w:val="ACFA47D39A79264FBE517A6859FC9651"/>
  </w:style>
  <w:style w:type="paragraph" w:customStyle="1" w:styleId="BC1189D91F8A824CA5442980B9D53029">
    <w:name w:val="BC1189D91F8A824CA5442980B9D53029"/>
  </w:style>
  <w:style w:type="character" w:styleId="Emphasis">
    <w:name w:val="Emphasis"/>
    <w:basedOn w:val="DefaultParagraphFont"/>
    <w:uiPriority w:val="4"/>
    <w:unhideWhenUsed/>
    <w:qFormat/>
    <w:rPr>
      <w:i/>
      <w:iCs/>
    </w:rPr>
  </w:style>
  <w:style w:type="paragraph" w:customStyle="1" w:styleId="0663A15275559946A697CA3FB5F552EF">
    <w:name w:val="0663A15275559946A697CA3FB5F552EF"/>
  </w:style>
  <w:style w:type="paragraph" w:customStyle="1" w:styleId="FC9BBCC330315E4791DFBD54DFED4172">
    <w:name w:val="FC9BBCC330315E4791DFBD54DFED4172"/>
  </w:style>
  <w:style w:type="paragraph" w:customStyle="1" w:styleId="35D74557A4C85D439225F74210BE1787">
    <w:name w:val="35D74557A4C85D439225F74210BE1787"/>
  </w:style>
  <w:style w:type="paragraph" w:customStyle="1" w:styleId="C6B344E056E15C4488B608A1FDDEED6B">
    <w:name w:val="C6B344E056E15C4488B608A1FDDEED6B"/>
  </w:style>
  <w:style w:type="paragraph" w:customStyle="1" w:styleId="5D949C995843D444A47E544EF2063196">
    <w:name w:val="5D949C995843D444A47E544EF2063196"/>
  </w:style>
  <w:style w:type="paragraph" w:customStyle="1" w:styleId="AF6F2C838E7B444E8EE8065D085A25DD">
    <w:name w:val="AF6F2C838E7B444E8EE8065D085A25DD"/>
  </w:style>
  <w:style w:type="paragraph" w:customStyle="1" w:styleId="6A7A79D8CE6B1D418B37D1FBD2A6113B">
    <w:name w:val="6A7A79D8CE6B1D418B37D1FBD2A6113B"/>
  </w:style>
  <w:style w:type="paragraph" w:customStyle="1" w:styleId="11514437023D084D83DCC37717C4A83A">
    <w:name w:val="11514437023D084D83DCC37717C4A83A"/>
  </w:style>
  <w:style w:type="paragraph" w:customStyle="1" w:styleId="EA03EFB2F173E043BFAF3A2DD0A29F87">
    <w:name w:val="EA03EFB2F173E043BFAF3A2DD0A29F87"/>
  </w:style>
  <w:style w:type="paragraph" w:customStyle="1" w:styleId="208476E1058FF147BA94E637798DDA9E">
    <w:name w:val="208476E1058FF147BA94E637798DDA9E"/>
  </w:style>
  <w:style w:type="paragraph" w:customStyle="1" w:styleId="98C553E32E3B4945B89D6C9415D6DA81">
    <w:name w:val="98C553E32E3B4945B89D6C9415D6DA81"/>
  </w:style>
  <w:style w:type="paragraph" w:customStyle="1" w:styleId="F128A9476AAA3F48ACCDF885CE6A49EC">
    <w:name w:val="F128A9476AAA3F48ACCDF885CE6A49EC"/>
  </w:style>
  <w:style w:type="paragraph" w:customStyle="1" w:styleId="B23A76C9FD4A024E8C7B3F218ABAE5F6">
    <w:name w:val="B23A76C9FD4A024E8C7B3F218ABAE5F6"/>
  </w:style>
  <w:style w:type="paragraph" w:customStyle="1" w:styleId="CE07FB25EBEF92429B6FEBBED7A89CA8">
    <w:name w:val="CE07FB25EBEF92429B6FEBBED7A89CA8"/>
  </w:style>
  <w:style w:type="paragraph" w:customStyle="1" w:styleId="A19FAB818D1348489FE91F9DA26694BF">
    <w:name w:val="A19FAB818D1348489FE91F9DA26694BF"/>
  </w:style>
  <w:style w:type="paragraph" w:customStyle="1" w:styleId="93E1D5B90D8E6943BA931F7E63A54EAF">
    <w:name w:val="93E1D5B90D8E6943BA931F7E63A54EAF"/>
  </w:style>
  <w:style w:type="paragraph" w:customStyle="1" w:styleId="A50D3ED01204F64ABB67FD374F679386">
    <w:name w:val="A50D3ED01204F64ABB67FD374F679386"/>
  </w:style>
  <w:style w:type="paragraph" w:customStyle="1" w:styleId="5EA2C76E3EA8854EA76546B38F0B46CD">
    <w:name w:val="5EA2C76E3EA8854EA76546B38F0B46CD"/>
  </w:style>
  <w:style w:type="paragraph" w:customStyle="1" w:styleId="D8489E61BDE2564DA2CD760F2E6CA5D9">
    <w:name w:val="D8489E61BDE2564DA2CD760F2E6CA5D9"/>
  </w:style>
  <w:style w:type="paragraph" w:customStyle="1" w:styleId="2FEA2B570CE44B4C96A26141DE070B4D">
    <w:name w:val="2FEA2B570CE44B4C96A26141DE070B4D"/>
  </w:style>
  <w:style w:type="paragraph" w:customStyle="1" w:styleId="75A11C809B93D9408C196716090A1180">
    <w:name w:val="75A11C809B93D9408C196716090A1180"/>
  </w:style>
  <w:style w:type="paragraph" w:customStyle="1" w:styleId="A5A62131017D2141AEC0E82F0D6B2D30">
    <w:name w:val="A5A62131017D2141AEC0E82F0D6B2D30"/>
  </w:style>
  <w:style w:type="paragraph" w:customStyle="1" w:styleId="39339B71777D2C4095158B37B57AFBBA">
    <w:name w:val="39339B71777D2C4095158B37B57AFBBA"/>
  </w:style>
  <w:style w:type="paragraph" w:customStyle="1" w:styleId="6B4889F6F54A0F4CB0F4949B6F396A13">
    <w:name w:val="6B4889F6F54A0F4CB0F4949B6F396A13"/>
  </w:style>
  <w:style w:type="paragraph" w:customStyle="1" w:styleId="16A170D60969394C9D541E979A78CF84">
    <w:name w:val="16A170D60969394C9D541E979A78CF84"/>
  </w:style>
  <w:style w:type="paragraph" w:customStyle="1" w:styleId="308D07C900A215478B55D4BFF2EE7AB1">
    <w:name w:val="308D07C900A215478B55D4BFF2EE7AB1"/>
  </w:style>
  <w:style w:type="paragraph" w:customStyle="1" w:styleId="08734F42DC5DD1499242136C955E5C22">
    <w:name w:val="08734F42DC5DD1499242136C955E5C22"/>
  </w:style>
  <w:style w:type="paragraph" w:customStyle="1" w:styleId="B0C87DF9254C5B479523B3B594AFE088">
    <w:name w:val="B0C87DF9254C5B479523B3B594AFE088"/>
  </w:style>
  <w:style w:type="paragraph" w:customStyle="1" w:styleId="85247E902868E4478B3F37E8BB5EBFE3">
    <w:name w:val="85247E902868E4478B3F37E8BB5EBFE3"/>
  </w:style>
  <w:style w:type="paragraph" w:customStyle="1" w:styleId="249CBB71EBDC3F4685C36694C61AC79B">
    <w:name w:val="249CBB71EBDC3F4685C36694C61AC79B"/>
  </w:style>
  <w:style w:type="paragraph" w:customStyle="1" w:styleId="9282B65E63B6184D9B26DBB04EE9507B">
    <w:name w:val="9282B65E63B6184D9B26DBB04EE9507B"/>
  </w:style>
  <w:style w:type="paragraph" w:customStyle="1" w:styleId="1EB5AEF711DDEE48AB70FD77D975F8DB">
    <w:name w:val="1EB5AEF711DDEE48AB70FD77D975F8DB"/>
  </w:style>
  <w:style w:type="paragraph" w:customStyle="1" w:styleId="B8AF082EB7B8644DA0EBA6922E761B72">
    <w:name w:val="B8AF082EB7B8644DA0EBA6922E761B72"/>
  </w:style>
  <w:style w:type="paragraph" w:customStyle="1" w:styleId="BAD93DDDDDB4B54CAE44480813A0D82E">
    <w:name w:val="BAD93DDDDDB4B54CAE44480813A0D82E"/>
  </w:style>
  <w:style w:type="paragraph" w:customStyle="1" w:styleId="5E4E44F5A313C245BC97BDF15A2AEB80">
    <w:name w:val="5E4E44F5A313C245BC97BDF15A2AEB80"/>
  </w:style>
  <w:style w:type="paragraph" w:customStyle="1" w:styleId="4079039EC3383C42ADDE44AE8438E5DC">
    <w:name w:val="4079039EC3383C42ADDE44AE8438E5DC"/>
  </w:style>
  <w:style w:type="paragraph" w:customStyle="1" w:styleId="F4E0D483260AB94590A4659152CAC50B">
    <w:name w:val="F4E0D483260AB94590A4659152CAC50B"/>
  </w:style>
  <w:style w:type="paragraph" w:customStyle="1" w:styleId="B3A2E4D859887441B41B3DA989616C3C">
    <w:name w:val="B3A2E4D859887441B41B3DA989616C3C"/>
  </w:style>
  <w:style w:type="paragraph" w:customStyle="1" w:styleId="626B64CF1D1A1A4092CCA14950CDED20">
    <w:name w:val="626B64CF1D1A1A4092CCA14950CDED20"/>
  </w:style>
  <w:style w:type="paragraph" w:customStyle="1" w:styleId="8EEB0FA06517AF4F836D10D9FCE2DDE2">
    <w:name w:val="8EEB0FA06517AF4F836D10D9FCE2DDE2"/>
  </w:style>
  <w:style w:type="paragraph" w:customStyle="1" w:styleId="7632CC5CE37B86428B08C63F9B3535BA">
    <w:name w:val="7632CC5CE37B86428B08C63F9B3535BA"/>
  </w:style>
  <w:style w:type="paragraph" w:customStyle="1" w:styleId="502AB30EAD1E5E4CB007FF3F49CB266D">
    <w:name w:val="502AB30EAD1E5E4CB007FF3F49CB266D"/>
  </w:style>
  <w:style w:type="paragraph" w:customStyle="1" w:styleId="571ACC5EF5A06A43BA1C14F9110D62B7">
    <w:name w:val="571ACC5EF5A06A43BA1C14F9110D62B7"/>
  </w:style>
  <w:style w:type="paragraph" w:customStyle="1" w:styleId="1C5800C153DF9145A479D9DAF7A7851E">
    <w:name w:val="1C5800C153DF9145A479D9DAF7A7851E"/>
  </w:style>
  <w:style w:type="paragraph" w:customStyle="1" w:styleId="616EDFAD6B5A344193D46279A9F5B8CA">
    <w:name w:val="616EDFAD6B5A344193D46279A9F5B8CA"/>
  </w:style>
  <w:style w:type="paragraph" w:customStyle="1" w:styleId="CA9E84D8395E4040B21162C52F7E95DD">
    <w:name w:val="CA9E84D8395E4040B21162C52F7E95DD"/>
  </w:style>
  <w:style w:type="paragraph" w:customStyle="1" w:styleId="C112BD0F38F8F44792BDCC7716332A78">
    <w:name w:val="C112BD0F38F8F44792BDCC7716332A78"/>
  </w:style>
  <w:style w:type="paragraph" w:customStyle="1" w:styleId="8CD85F54583FF042AD2B2966791A5E09">
    <w:name w:val="8CD85F54583FF042AD2B2966791A5E09"/>
  </w:style>
  <w:style w:type="paragraph" w:customStyle="1" w:styleId="0CA11D9008BE9046B53C221766B484E1">
    <w:name w:val="0CA11D9008BE9046B53C221766B484E1"/>
  </w:style>
  <w:style w:type="paragraph" w:customStyle="1" w:styleId="1568F80EEE2C6A4B87147989508D273F">
    <w:name w:val="1568F80EEE2C6A4B87147989508D273F"/>
  </w:style>
  <w:style w:type="paragraph" w:customStyle="1" w:styleId="045AC931706BF34C8A9DD6D11F12354A">
    <w:name w:val="045AC931706BF34C8A9DD6D11F12354A"/>
  </w:style>
  <w:style w:type="paragraph" w:customStyle="1" w:styleId="79B9040F8D74464B8E92CE633EF3D6A6">
    <w:name w:val="79B9040F8D74464B8E92CE633EF3D6A6"/>
  </w:style>
  <w:style w:type="paragraph" w:customStyle="1" w:styleId="5A7FD1D4FB764A4295BAFDE37EED79A9">
    <w:name w:val="5A7FD1D4FB764A4295BAFDE37EED79A9"/>
  </w:style>
  <w:style w:type="paragraph" w:customStyle="1" w:styleId="FCDE96CBCA0E814D9098FB8AAC867164">
    <w:name w:val="FCDE96CBCA0E814D9098FB8AAC867164"/>
  </w:style>
  <w:style w:type="paragraph" w:customStyle="1" w:styleId="C71EB781D52B3043906DEE3606FEE975">
    <w:name w:val="C71EB781D52B3043906DEE3606FEE975"/>
  </w:style>
  <w:style w:type="paragraph" w:customStyle="1" w:styleId="4E927E928C06054AA7CD9BAF7D8E76A3">
    <w:name w:val="4E927E928C06054AA7CD9BAF7D8E76A3"/>
  </w:style>
  <w:style w:type="paragraph" w:customStyle="1" w:styleId="EA41E79B6C2E4643B564279EAFB340FA">
    <w:name w:val="EA41E79B6C2E4643B564279EAFB34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4709356-AAA2-D143-9134-8C627E92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11</TotalTime>
  <Pages>8</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1</cp:revision>
  <dcterms:created xsi:type="dcterms:W3CDTF">2020-04-11T00:55:00Z</dcterms:created>
  <dcterms:modified xsi:type="dcterms:W3CDTF">2020-04-11T01:07:00Z</dcterms:modified>
</cp:coreProperties>
</file>